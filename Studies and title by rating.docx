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61ACF" w14:textId="10EA38AF" w:rsidR="00FA12D0" w:rsidRDefault="003575AF" w:rsidP="003575AF">
      <w:pPr>
        <w:pStyle w:val="Appendix"/>
      </w:pPr>
      <w:r>
        <w:t xml:space="preserve">Included studies by quality rating and </w:t>
      </w:r>
      <w:r w:rsidR="000334B3">
        <w:t>reviewed domains</w:t>
      </w:r>
    </w:p>
    <w:tbl>
      <w:tblPr>
        <w:tblStyle w:val="PlainTable1"/>
        <w:tblW w:w="4999" w:type="pct"/>
        <w:jc w:val="center"/>
        <w:tblLook w:val="0480" w:firstRow="0" w:lastRow="0" w:firstColumn="1" w:lastColumn="0" w:noHBand="0" w:noVBand="1"/>
      </w:tblPr>
      <w:tblGrid>
        <w:gridCol w:w="1637"/>
        <w:gridCol w:w="7137"/>
      </w:tblGrid>
      <w:tr w:rsidR="00FA12D0" w14:paraId="3BA7F298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2D6F5E27" w14:textId="77777777" w:rsidR="00FA12D0" w:rsidRDefault="00787FB1">
            <w:r>
              <w:t>Reference</w:t>
            </w:r>
          </w:p>
        </w:tc>
        <w:tc>
          <w:tcPr>
            <w:tcW w:w="4067" w:type="pct"/>
          </w:tcPr>
          <w:p w14:paraId="247BC7AD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Aslam et al., 2017</w:t>
            </w:r>
          </w:p>
        </w:tc>
      </w:tr>
      <w:tr w:rsidR="00FA12D0" w14:paraId="49A10FE4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35127448" w14:textId="77777777" w:rsidR="00FA12D0" w:rsidRDefault="00787FB1">
            <w:r>
              <w:t>Title</w:t>
            </w:r>
          </w:p>
        </w:tc>
        <w:tc>
          <w:tcPr>
            <w:tcW w:w="4067" w:type="pct"/>
          </w:tcPr>
          <w:p w14:paraId="2003B770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Intervention Now to Eliminate Repeat Unintended Pregnancy in Teenagers (INTERUPT): A systematic review of intervention effectiveness and cost-effectiveness, and qualitative and realist synthesis of </w:t>
            </w:r>
            <w:r>
              <w:t>implementation factors and user engagement</w:t>
            </w:r>
          </w:p>
        </w:tc>
      </w:tr>
      <w:tr w:rsidR="00FA12D0" w14:paraId="77684255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42EB6D41" w14:textId="77777777" w:rsidR="00FA12D0" w:rsidRDefault="00787FB1">
            <w:r>
              <w:t>Published Year</w:t>
            </w:r>
          </w:p>
        </w:tc>
        <w:tc>
          <w:tcPr>
            <w:tcW w:w="4067" w:type="pct"/>
          </w:tcPr>
          <w:p w14:paraId="5CCB1EC5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</w:t>
            </w:r>
          </w:p>
        </w:tc>
      </w:tr>
      <w:tr w:rsidR="00FA12D0" w14:paraId="2EF1DE44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75C59DC1" w14:textId="77777777" w:rsidR="00FA12D0" w:rsidRDefault="00787FB1">
            <w:r>
              <w:t>Review quality score</w:t>
            </w:r>
          </w:p>
        </w:tc>
        <w:tc>
          <w:tcPr>
            <w:tcW w:w="4067" w:type="pct"/>
          </w:tcPr>
          <w:p w14:paraId="3941DE17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4 - high</w:t>
            </w:r>
          </w:p>
        </w:tc>
      </w:tr>
      <w:tr w:rsidR="00FA12D0" w14:paraId="5008B0A4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0FE89C3D" w14:textId="77777777" w:rsidR="00FA12D0" w:rsidRDefault="00787FB1">
            <w:r>
              <w:t>Reviewed domains</w:t>
            </w:r>
          </w:p>
        </w:tc>
        <w:tc>
          <w:tcPr>
            <w:tcW w:w="4067" w:type="pct"/>
          </w:tcPr>
          <w:p w14:paraId="69BE9937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Targeting rapid-repeat pregnancies</w:t>
            </w:r>
          </w:p>
        </w:tc>
      </w:tr>
    </w:tbl>
    <w:p w14:paraId="786D5F5D" w14:textId="77777777" w:rsidR="00FA12D0" w:rsidRDefault="00FA12D0"/>
    <w:tbl>
      <w:tblPr>
        <w:tblStyle w:val="PlainTable1"/>
        <w:tblW w:w="5000" w:type="pct"/>
        <w:jc w:val="center"/>
        <w:tblLook w:val="0480" w:firstRow="0" w:lastRow="0" w:firstColumn="1" w:lastColumn="0" w:noHBand="0" w:noVBand="1"/>
      </w:tblPr>
      <w:tblGrid>
        <w:gridCol w:w="1638"/>
        <w:gridCol w:w="7138"/>
      </w:tblGrid>
      <w:tr w:rsidR="00FA12D0" w14:paraId="7A3CCBF5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16F0602F" w14:textId="77777777" w:rsidR="00FA12D0" w:rsidRDefault="00787FB1">
            <w:r>
              <w:t>Reference</w:t>
            </w:r>
          </w:p>
        </w:tc>
        <w:tc>
          <w:tcPr>
            <w:tcW w:w="4067" w:type="pct"/>
          </w:tcPr>
          <w:p w14:paraId="1EA6A60C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Bennett et al., 2005</w:t>
            </w:r>
          </w:p>
        </w:tc>
      </w:tr>
      <w:tr w:rsidR="00FA12D0" w14:paraId="171D7B96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09697FA7" w14:textId="77777777" w:rsidR="00FA12D0" w:rsidRDefault="00787FB1">
            <w:r>
              <w:t>Title</w:t>
            </w:r>
          </w:p>
        </w:tc>
        <w:tc>
          <w:tcPr>
            <w:tcW w:w="4067" w:type="pct"/>
          </w:tcPr>
          <w:p w14:paraId="2F52D0B5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School-based teenage pregnancy prevention programs: A systematic rev</w:t>
            </w:r>
            <w:r>
              <w:t>iew of randomized controlled trials</w:t>
            </w:r>
          </w:p>
        </w:tc>
      </w:tr>
      <w:tr w:rsidR="00FA12D0" w14:paraId="7CC915A6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611AD613" w14:textId="77777777" w:rsidR="00FA12D0" w:rsidRDefault="00787FB1">
            <w:r>
              <w:t>Published Year</w:t>
            </w:r>
          </w:p>
        </w:tc>
        <w:tc>
          <w:tcPr>
            <w:tcW w:w="4067" w:type="pct"/>
          </w:tcPr>
          <w:p w14:paraId="5D9373A9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2005</w:t>
            </w:r>
          </w:p>
        </w:tc>
      </w:tr>
      <w:tr w:rsidR="00FA12D0" w14:paraId="21509B35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495079CA" w14:textId="77777777" w:rsidR="00FA12D0" w:rsidRDefault="00787FB1">
            <w:r>
              <w:t>Review quality score</w:t>
            </w:r>
          </w:p>
        </w:tc>
        <w:tc>
          <w:tcPr>
            <w:tcW w:w="4067" w:type="pct"/>
          </w:tcPr>
          <w:p w14:paraId="2F5D1738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4 - high</w:t>
            </w:r>
          </w:p>
        </w:tc>
      </w:tr>
      <w:tr w:rsidR="00FA12D0" w14:paraId="433666FE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2C5F0E41" w14:textId="77777777" w:rsidR="00FA12D0" w:rsidRDefault="00787FB1">
            <w:r>
              <w:t>Reviewed domains</w:t>
            </w:r>
          </w:p>
        </w:tc>
        <w:tc>
          <w:tcPr>
            <w:tcW w:w="4067" w:type="pct"/>
          </w:tcPr>
          <w:p w14:paraId="55B2B0D3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Abstinence-based education</w:t>
            </w:r>
          </w:p>
        </w:tc>
      </w:tr>
    </w:tbl>
    <w:p w14:paraId="1919FE09" w14:textId="77777777" w:rsidR="00FA12D0" w:rsidRDefault="00FA12D0"/>
    <w:tbl>
      <w:tblPr>
        <w:tblStyle w:val="PlainTable1"/>
        <w:tblW w:w="5000" w:type="pct"/>
        <w:jc w:val="center"/>
        <w:tblLook w:val="0480" w:firstRow="0" w:lastRow="0" w:firstColumn="1" w:lastColumn="0" w:noHBand="0" w:noVBand="1"/>
      </w:tblPr>
      <w:tblGrid>
        <w:gridCol w:w="1638"/>
        <w:gridCol w:w="7138"/>
      </w:tblGrid>
      <w:tr w:rsidR="00FA12D0" w14:paraId="7DF97C2F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153357FE" w14:textId="77777777" w:rsidR="00FA12D0" w:rsidRDefault="00787FB1">
            <w:r>
              <w:t>Reference</w:t>
            </w:r>
          </w:p>
        </w:tc>
        <w:tc>
          <w:tcPr>
            <w:tcW w:w="4067" w:type="pct"/>
          </w:tcPr>
          <w:p w14:paraId="6DC37201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Blank et al., 2010</w:t>
            </w:r>
          </w:p>
        </w:tc>
      </w:tr>
      <w:tr w:rsidR="00FA12D0" w14:paraId="25B5690B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671DFF99" w14:textId="77777777" w:rsidR="00FA12D0" w:rsidRDefault="00787FB1">
            <w:r>
              <w:t>Title</w:t>
            </w:r>
          </w:p>
        </w:tc>
        <w:tc>
          <w:tcPr>
            <w:tcW w:w="4067" w:type="pct"/>
          </w:tcPr>
          <w:p w14:paraId="04E37969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Systematic Review and Narrative Synthesis of the Effectiveness of </w:t>
            </w:r>
            <w:r>
              <w:t>Contraceptive Service Interventions for Young People, Delivered in Educational Settings</w:t>
            </w:r>
          </w:p>
        </w:tc>
      </w:tr>
      <w:tr w:rsidR="00FA12D0" w14:paraId="6EF7E6AB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3B8B91CE" w14:textId="77777777" w:rsidR="00FA12D0" w:rsidRDefault="00787FB1">
            <w:r>
              <w:t>Published Year</w:t>
            </w:r>
          </w:p>
        </w:tc>
        <w:tc>
          <w:tcPr>
            <w:tcW w:w="4067" w:type="pct"/>
          </w:tcPr>
          <w:p w14:paraId="74655843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2010</w:t>
            </w:r>
          </w:p>
        </w:tc>
      </w:tr>
      <w:tr w:rsidR="00FA12D0" w14:paraId="02F79EA7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3759105A" w14:textId="77777777" w:rsidR="00FA12D0" w:rsidRDefault="00787FB1">
            <w:r>
              <w:t>Review quality score</w:t>
            </w:r>
          </w:p>
        </w:tc>
        <w:tc>
          <w:tcPr>
            <w:tcW w:w="4067" w:type="pct"/>
          </w:tcPr>
          <w:p w14:paraId="6ED52BA0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4 - high</w:t>
            </w:r>
          </w:p>
        </w:tc>
      </w:tr>
      <w:tr w:rsidR="00FA12D0" w14:paraId="6BC0037E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708E1427" w14:textId="77777777" w:rsidR="00FA12D0" w:rsidRDefault="00787FB1">
            <w:r>
              <w:t>Reviewed domains</w:t>
            </w:r>
          </w:p>
        </w:tc>
        <w:tc>
          <w:tcPr>
            <w:tcW w:w="4067" w:type="pct"/>
          </w:tcPr>
          <w:p w14:paraId="15A811D0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Targeting rapid-repeat pregnancies, Abstinence-based education, School-based </w:t>
            </w:r>
            <w:r>
              <w:t>STI-focused education, School-based SH clinic, Personal development (inc. volunteer work), Virtual infant simulator, Peer-contact sexual health intervention</w:t>
            </w:r>
          </w:p>
        </w:tc>
      </w:tr>
    </w:tbl>
    <w:p w14:paraId="4052FC0C" w14:textId="77777777" w:rsidR="00FA12D0" w:rsidRDefault="00FA12D0"/>
    <w:tbl>
      <w:tblPr>
        <w:tblStyle w:val="PlainTable1"/>
        <w:tblW w:w="5000" w:type="pct"/>
        <w:jc w:val="center"/>
        <w:tblLook w:val="0480" w:firstRow="0" w:lastRow="0" w:firstColumn="1" w:lastColumn="0" w:noHBand="0" w:noVBand="1"/>
      </w:tblPr>
      <w:tblGrid>
        <w:gridCol w:w="1638"/>
        <w:gridCol w:w="7138"/>
      </w:tblGrid>
      <w:tr w:rsidR="00FA12D0" w14:paraId="5F9640CB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4A9C3B31" w14:textId="77777777" w:rsidR="00FA12D0" w:rsidRDefault="00787FB1">
            <w:r>
              <w:t>Reference</w:t>
            </w:r>
          </w:p>
        </w:tc>
        <w:tc>
          <w:tcPr>
            <w:tcW w:w="4067" w:type="pct"/>
          </w:tcPr>
          <w:p w14:paraId="669790AE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Blank et al., 2012</w:t>
            </w:r>
          </w:p>
        </w:tc>
      </w:tr>
      <w:tr w:rsidR="00FA12D0" w14:paraId="266D3EFF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2240A6EE" w14:textId="77777777" w:rsidR="00FA12D0" w:rsidRDefault="00787FB1">
            <w:r>
              <w:t>Title</w:t>
            </w:r>
          </w:p>
        </w:tc>
        <w:tc>
          <w:tcPr>
            <w:tcW w:w="4067" w:type="pct"/>
          </w:tcPr>
          <w:p w14:paraId="2550C39E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Systematic review and narrative synthesis of the effectivenes</w:t>
            </w:r>
            <w:r>
              <w:t>s of contraceptive service interventions for young people, delivered in health care settings</w:t>
            </w:r>
          </w:p>
        </w:tc>
      </w:tr>
      <w:tr w:rsidR="00FA12D0" w14:paraId="30E8163D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481671C3" w14:textId="77777777" w:rsidR="00FA12D0" w:rsidRDefault="00787FB1">
            <w:r>
              <w:t>Published Year</w:t>
            </w:r>
          </w:p>
        </w:tc>
        <w:tc>
          <w:tcPr>
            <w:tcW w:w="4067" w:type="pct"/>
          </w:tcPr>
          <w:p w14:paraId="2017175D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2012</w:t>
            </w:r>
          </w:p>
        </w:tc>
      </w:tr>
      <w:tr w:rsidR="00FA12D0" w14:paraId="5DF6CBCB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52A9F8A0" w14:textId="77777777" w:rsidR="00FA12D0" w:rsidRDefault="00787FB1">
            <w:r>
              <w:lastRenderedPageBreak/>
              <w:t>Review quality score</w:t>
            </w:r>
          </w:p>
        </w:tc>
        <w:tc>
          <w:tcPr>
            <w:tcW w:w="4067" w:type="pct"/>
          </w:tcPr>
          <w:p w14:paraId="5DB4037D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4 - high</w:t>
            </w:r>
          </w:p>
        </w:tc>
      </w:tr>
      <w:tr w:rsidR="00FA12D0" w14:paraId="47D07E37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5FF50E79" w14:textId="77777777" w:rsidR="00FA12D0" w:rsidRDefault="00787FB1">
            <w:r>
              <w:t>Reviewed domains</w:t>
            </w:r>
          </w:p>
        </w:tc>
        <w:tc>
          <w:tcPr>
            <w:tcW w:w="4067" w:type="pct"/>
          </w:tcPr>
          <w:p w14:paraId="57392F18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Targeting rapid-repeat pregnancies, Counselling or medical staff one-to-one, Teenager SH clin</w:t>
            </w:r>
            <w:r>
              <w:t>ic access and use*, Condom promotion/distribution, Contraception access (other), Changing contraceptive technologies, Advance supply of EC**</w:t>
            </w:r>
          </w:p>
        </w:tc>
      </w:tr>
    </w:tbl>
    <w:p w14:paraId="2486DD4C" w14:textId="77777777" w:rsidR="00FA12D0" w:rsidRDefault="00FA12D0"/>
    <w:tbl>
      <w:tblPr>
        <w:tblStyle w:val="PlainTable1"/>
        <w:tblW w:w="5000" w:type="pct"/>
        <w:jc w:val="center"/>
        <w:tblLook w:val="0480" w:firstRow="0" w:lastRow="0" w:firstColumn="1" w:lastColumn="0" w:noHBand="0" w:noVBand="1"/>
      </w:tblPr>
      <w:tblGrid>
        <w:gridCol w:w="1638"/>
        <w:gridCol w:w="7138"/>
      </w:tblGrid>
      <w:tr w:rsidR="00FA12D0" w14:paraId="7F1B6F47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64E473DD" w14:textId="77777777" w:rsidR="00FA12D0" w:rsidRDefault="00787FB1">
            <w:r>
              <w:t>Reference</w:t>
            </w:r>
          </w:p>
        </w:tc>
        <w:tc>
          <w:tcPr>
            <w:tcW w:w="4067" w:type="pct"/>
          </w:tcPr>
          <w:p w14:paraId="2B3DDB86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Charania et al., 2011</w:t>
            </w:r>
          </w:p>
        </w:tc>
      </w:tr>
      <w:tr w:rsidR="00FA12D0" w14:paraId="09C210AD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5A89018F" w14:textId="77777777" w:rsidR="00FA12D0" w:rsidRDefault="00787FB1">
            <w:r>
              <w:t>Title</w:t>
            </w:r>
          </w:p>
        </w:tc>
        <w:tc>
          <w:tcPr>
            <w:tcW w:w="4067" w:type="pct"/>
          </w:tcPr>
          <w:p w14:paraId="550DB413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Efficacy of Structural-Level Condom Distribution Interventions: A Meta-Ana</w:t>
            </w:r>
            <w:r>
              <w:t>lysis of U.S. and International Studies, 1998–2007</w:t>
            </w:r>
          </w:p>
        </w:tc>
      </w:tr>
      <w:tr w:rsidR="00FA12D0" w14:paraId="4430BCE3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7506732B" w14:textId="77777777" w:rsidR="00FA12D0" w:rsidRDefault="00787FB1">
            <w:r>
              <w:t>Published Year</w:t>
            </w:r>
          </w:p>
        </w:tc>
        <w:tc>
          <w:tcPr>
            <w:tcW w:w="4067" w:type="pct"/>
          </w:tcPr>
          <w:p w14:paraId="137D2CEA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2011</w:t>
            </w:r>
          </w:p>
        </w:tc>
      </w:tr>
      <w:tr w:rsidR="00FA12D0" w14:paraId="1966D44B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1CCB2CEE" w14:textId="77777777" w:rsidR="00FA12D0" w:rsidRDefault="00787FB1">
            <w:r>
              <w:t>Review quality score</w:t>
            </w:r>
          </w:p>
        </w:tc>
        <w:tc>
          <w:tcPr>
            <w:tcW w:w="4067" w:type="pct"/>
          </w:tcPr>
          <w:p w14:paraId="39875F7B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4 - high</w:t>
            </w:r>
          </w:p>
        </w:tc>
      </w:tr>
      <w:tr w:rsidR="00FA12D0" w14:paraId="2D828CF1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18EAF639" w14:textId="77777777" w:rsidR="00FA12D0" w:rsidRDefault="00787FB1">
            <w:r>
              <w:t>Reviewed domains</w:t>
            </w:r>
          </w:p>
        </w:tc>
        <w:tc>
          <w:tcPr>
            <w:tcW w:w="4067" w:type="pct"/>
          </w:tcPr>
          <w:p w14:paraId="08F4AC4C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Condom promotion/distribution</w:t>
            </w:r>
          </w:p>
        </w:tc>
      </w:tr>
    </w:tbl>
    <w:p w14:paraId="0465CF46" w14:textId="77777777" w:rsidR="00FA12D0" w:rsidRDefault="00FA12D0"/>
    <w:tbl>
      <w:tblPr>
        <w:tblStyle w:val="PlainTable1"/>
        <w:tblW w:w="5001" w:type="pct"/>
        <w:jc w:val="center"/>
        <w:tblLook w:val="0480" w:firstRow="0" w:lastRow="0" w:firstColumn="1" w:lastColumn="0" w:noHBand="0" w:noVBand="1"/>
      </w:tblPr>
      <w:tblGrid>
        <w:gridCol w:w="1640"/>
        <w:gridCol w:w="7138"/>
      </w:tblGrid>
      <w:tr w:rsidR="00FA12D0" w14:paraId="2F574167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pct"/>
          </w:tcPr>
          <w:p w14:paraId="50CD5C1D" w14:textId="77777777" w:rsidR="00FA12D0" w:rsidRDefault="00787FB1">
            <w:r>
              <w:t>Reference</w:t>
            </w:r>
          </w:p>
        </w:tc>
        <w:tc>
          <w:tcPr>
            <w:tcW w:w="4066" w:type="pct"/>
          </w:tcPr>
          <w:p w14:paraId="71539A66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Chin et al., 2012</w:t>
            </w:r>
          </w:p>
        </w:tc>
      </w:tr>
      <w:tr w:rsidR="00FA12D0" w14:paraId="554B0E68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pct"/>
          </w:tcPr>
          <w:p w14:paraId="4174DA1E" w14:textId="77777777" w:rsidR="00FA12D0" w:rsidRDefault="00787FB1">
            <w:r>
              <w:t>Title</w:t>
            </w:r>
          </w:p>
        </w:tc>
        <w:tc>
          <w:tcPr>
            <w:tcW w:w="4066" w:type="pct"/>
          </w:tcPr>
          <w:p w14:paraId="3AE0989A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effectiveness of group-based comprehensive </w:t>
            </w:r>
            <w:r>
              <w:t>risk-reduction and abstinence education interventions to prevent or reduce the risk of adolescent pregnancy, human immunodeficiency virus, and sexually transmitted infections: Two systematic reviews for the guide to community preventive services</w:t>
            </w:r>
          </w:p>
        </w:tc>
      </w:tr>
      <w:tr w:rsidR="00FA12D0" w14:paraId="41D34143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pct"/>
          </w:tcPr>
          <w:p w14:paraId="3B748A0B" w14:textId="77777777" w:rsidR="00FA12D0" w:rsidRDefault="00787FB1">
            <w:r>
              <w:t>Published</w:t>
            </w:r>
            <w:r>
              <w:t xml:space="preserve"> Year</w:t>
            </w:r>
          </w:p>
        </w:tc>
        <w:tc>
          <w:tcPr>
            <w:tcW w:w="4066" w:type="pct"/>
          </w:tcPr>
          <w:p w14:paraId="00E08ECF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2012</w:t>
            </w:r>
          </w:p>
        </w:tc>
      </w:tr>
      <w:tr w:rsidR="00FA12D0" w14:paraId="5CB7A4E5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pct"/>
          </w:tcPr>
          <w:p w14:paraId="607B8BAB" w14:textId="77777777" w:rsidR="00FA12D0" w:rsidRDefault="00787FB1">
            <w:r>
              <w:t>Review quality score</w:t>
            </w:r>
          </w:p>
        </w:tc>
        <w:tc>
          <w:tcPr>
            <w:tcW w:w="4066" w:type="pct"/>
          </w:tcPr>
          <w:p w14:paraId="7EAA0CBD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4 - high</w:t>
            </w:r>
          </w:p>
        </w:tc>
      </w:tr>
      <w:tr w:rsidR="00FA12D0" w14:paraId="486E76BB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pct"/>
          </w:tcPr>
          <w:p w14:paraId="0C3DD750" w14:textId="77777777" w:rsidR="00FA12D0" w:rsidRDefault="00787FB1">
            <w:r>
              <w:t>Reviewed domains</w:t>
            </w:r>
          </w:p>
        </w:tc>
        <w:tc>
          <w:tcPr>
            <w:tcW w:w="4066" w:type="pct"/>
          </w:tcPr>
          <w:p w14:paraId="3B79BDAD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School-based STI-focused education, Peer-contact sexual health intervention, School-based pregnancy education, Community-based pregnancy education, Community-based STI education</w:t>
            </w:r>
          </w:p>
        </w:tc>
      </w:tr>
    </w:tbl>
    <w:p w14:paraId="50CDB874" w14:textId="77777777" w:rsidR="00FA12D0" w:rsidRDefault="00FA12D0"/>
    <w:tbl>
      <w:tblPr>
        <w:tblStyle w:val="PlainTable1"/>
        <w:tblW w:w="5000" w:type="pct"/>
        <w:jc w:val="center"/>
        <w:tblLook w:val="0480" w:firstRow="0" w:lastRow="0" w:firstColumn="1" w:lastColumn="0" w:noHBand="0" w:noVBand="1"/>
      </w:tblPr>
      <w:tblGrid>
        <w:gridCol w:w="1638"/>
        <w:gridCol w:w="7138"/>
      </w:tblGrid>
      <w:tr w:rsidR="00FA12D0" w14:paraId="6E7C6238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7F2A0FC8" w14:textId="77777777" w:rsidR="00FA12D0" w:rsidRDefault="00787FB1">
            <w:r>
              <w:t>Reference</w:t>
            </w:r>
          </w:p>
        </w:tc>
        <w:tc>
          <w:tcPr>
            <w:tcW w:w="4067" w:type="pct"/>
          </w:tcPr>
          <w:p w14:paraId="0BAC5D1A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Dean et al., 2014</w:t>
            </w:r>
          </w:p>
        </w:tc>
      </w:tr>
      <w:tr w:rsidR="00FA12D0" w14:paraId="7DD685C2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34D0EBE4" w14:textId="77777777" w:rsidR="00FA12D0" w:rsidRDefault="00787FB1">
            <w:r>
              <w:t>Title</w:t>
            </w:r>
          </w:p>
        </w:tc>
        <w:tc>
          <w:tcPr>
            <w:tcW w:w="4067" w:type="pct"/>
          </w:tcPr>
          <w:p w14:paraId="4DF652E2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Preconception care: Promoting reproductive planning</w:t>
            </w:r>
          </w:p>
        </w:tc>
      </w:tr>
      <w:tr w:rsidR="00FA12D0" w14:paraId="6EBBE784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29D665A1" w14:textId="77777777" w:rsidR="00FA12D0" w:rsidRDefault="00787FB1">
            <w:r>
              <w:t>Published Year</w:t>
            </w:r>
          </w:p>
        </w:tc>
        <w:tc>
          <w:tcPr>
            <w:tcW w:w="4067" w:type="pct"/>
          </w:tcPr>
          <w:p w14:paraId="21059899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2014</w:t>
            </w:r>
          </w:p>
        </w:tc>
      </w:tr>
      <w:tr w:rsidR="00FA12D0" w14:paraId="595487E5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39ADAD29" w14:textId="77777777" w:rsidR="00FA12D0" w:rsidRDefault="00787FB1">
            <w:r>
              <w:t>Review quality score</w:t>
            </w:r>
          </w:p>
        </w:tc>
        <w:tc>
          <w:tcPr>
            <w:tcW w:w="4067" w:type="pct"/>
          </w:tcPr>
          <w:p w14:paraId="56D8E19F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4 - high</w:t>
            </w:r>
          </w:p>
        </w:tc>
      </w:tr>
      <w:tr w:rsidR="00FA12D0" w14:paraId="26981FE4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1AEE550E" w14:textId="77777777" w:rsidR="00FA12D0" w:rsidRDefault="00787FB1">
            <w:r>
              <w:t>Reviewed domains</w:t>
            </w:r>
          </w:p>
        </w:tc>
        <w:tc>
          <w:tcPr>
            <w:tcW w:w="4067" w:type="pct"/>
          </w:tcPr>
          <w:p w14:paraId="4441AD0A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Targeting rapid-repeat pregnancies, Abstinence-based education, Peer-contact sexual health interven</w:t>
            </w:r>
            <w:r>
              <w:t>tion, Condom promotion/distribution, Changing contraceptive technologies, Family/Community engagement, Education policies (promoting)</w:t>
            </w:r>
          </w:p>
        </w:tc>
      </w:tr>
    </w:tbl>
    <w:p w14:paraId="350C3DB4" w14:textId="77777777" w:rsidR="00FA12D0" w:rsidRDefault="00FA12D0"/>
    <w:tbl>
      <w:tblPr>
        <w:tblStyle w:val="PlainTable1"/>
        <w:tblW w:w="5000" w:type="pct"/>
        <w:jc w:val="center"/>
        <w:tblLook w:val="0480" w:firstRow="0" w:lastRow="0" w:firstColumn="1" w:lastColumn="0" w:noHBand="0" w:noVBand="1"/>
      </w:tblPr>
      <w:tblGrid>
        <w:gridCol w:w="1638"/>
        <w:gridCol w:w="7138"/>
      </w:tblGrid>
      <w:tr w:rsidR="00FA12D0" w14:paraId="56B38EF9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31A7EDFF" w14:textId="77777777" w:rsidR="00FA12D0" w:rsidRDefault="00787FB1">
            <w:r>
              <w:t>Reference</w:t>
            </w:r>
          </w:p>
        </w:tc>
        <w:tc>
          <w:tcPr>
            <w:tcW w:w="4067" w:type="pct"/>
          </w:tcPr>
          <w:p w14:paraId="12620DAE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DiCenso et al., 1999</w:t>
            </w:r>
          </w:p>
        </w:tc>
      </w:tr>
      <w:tr w:rsidR="00FA12D0" w14:paraId="62502366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4180BA3A" w14:textId="77777777" w:rsidR="00FA12D0" w:rsidRDefault="00787FB1">
            <w:r>
              <w:t>Title</w:t>
            </w:r>
          </w:p>
        </w:tc>
        <w:tc>
          <w:tcPr>
            <w:tcW w:w="4067" w:type="pct"/>
          </w:tcPr>
          <w:p w14:paraId="02751FC3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systematic review of the effectiveness of adolescent pregnancy primary preventio</w:t>
            </w:r>
            <w:r>
              <w:t>n programs</w:t>
            </w:r>
          </w:p>
        </w:tc>
      </w:tr>
      <w:tr w:rsidR="00FA12D0" w14:paraId="2985183E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376AFCAA" w14:textId="77777777" w:rsidR="00FA12D0" w:rsidRDefault="00787FB1">
            <w:r>
              <w:lastRenderedPageBreak/>
              <w:t>Published Year</w:t>
            </w:r>
          </w:p>
        </w:tc>
        <w:tc>
          <w:tcPr>
            <w:tcW w:w="4067" w:type="pct"/>
          </w:tcPr>
          <w:p w14:paraId="1E6BD2DD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1999</w:t>
            </w:r>
          </w:p>
        </w:tc>
      </w:tr>
      <w:tr w:rsidR="00FA12D0" w14:paraId="0E2D6508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71FFBF96" w14:textId="77777777" w:rsidR="00FA12D0" w:rsidRDefault="00787FB1">
            <w:r>
              <w:t>Review quality score</w:t>
            </w:r>
          </w:p>
        </w:tc>
        <w:tc>
          <w:tcPr>
            <w:tcW w:w="4067" w:type="pct"/>
          </w:tcPr>
          <w:p w14:paraId="7B65DF1D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4 - high</w:t>
            </w:r>
          </w:p>
        </w:tc>
      </w:tr>
      <w:tr w:rsidR="00FA12D0" w14:paraId="0CBFF17B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7E89A35E" w14:textId="77777777" w:rsidR="00FA12D0" w:rsidRDefault="00787FB1">
            <w:r>
              <w:t>Reviewed domains</w:t>
            </w:r>
          </w:p>
        </w:tc>
        <w:tc>
          <w:tcPr>
            <w:tcW w:w="4067" w:type="pct"/>
          </w:tcPr>
          <w:p w14:paraId="014D4796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Abstinence-based education, Personal development (inc. volunteer work), Peer-contact sexual health intervention, Counselling or medical staff one-to-one, Teenager SH </w:t>
            </w:r>
            <w:r>
              <w:t>clinic access and use*, School-based pregnancy education, Community-based pregnancy education</w:t>
            </w:r>
          </w:p>
        </w:tc>
      </w:tr>
    </w:tbl>
    <w:p w14:paraId="3A9FA0B3" w14:textId="77777777" w:rsidR="00FA12D0" w:rsidRDefault="00FA12D0"/>
    <w:tbl>
      <w:tblPr>
        <w:tblStyle w:val="PlainTable1"/>
        <w:tblW w:w="5000" w:type="pct"/>
        <w:jc w:val="center"/>
        <w:tblLook w:val="0480" w:firstRow="0" w:lastRow="0" w:firstColumn="1" w:lastColumn="0" w:noHBand="0" w:noVBand="1"/>
      </w:tblPr>
      <w:tblGrid>
        <w:gridCol w:w="1638"/>
        <w:gridCol w:w="7138"/>
      </w:tblGrid>
      <w:tr w:rsidR="00FA12D0" w14:paraId="29A0266C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18E4CE08" w14:textId="77777777" w:rsidR="00FA12D0" w:rsidRDefault="00787FB1">
            <w:r>
              <w:t>Reference</w:t>
            </w:r>
          </w:p>
        </w:tc>
        <w:tc>
          <w:tcPr>
            <w:tcW w:w="4067" w:type="pct"/>
          </w:tcPr>
          <w:p w14:paraId="1CC0C05B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DiCenso et al., 2002</w:t>
            </w:r>
          </w:p>
        </w:tc>
      </w:tr>
      <w:tr w:rsidR="00FA12D0" w14:paraId="72061F56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7FEEBC05" w14:textId="77777777" w:rsidR="00FA12D0" w:rsidRDefault="00787FB1">
            <w:r>
              <w:t>Title</w:t>
            </w:r>
          </w:p>
        </w:tc>
        <w:tc>
          <w:tcPr>
            <w:tcW w:w="4067" w:type="pct"/>
          </w:tcPr>
          <w:p w14:paraId="04B01444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Interventions to reduce unintended pregnancies among adolescents: Systematic review of randomised controlled trials</w:t>
            </w:r>
          </w:p>
        </w:tc>
      </w:tr>
      <w:tr w:rsidR="00FA12D0" w14:paraId="206CFCA6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6FED0DA4" w14:textId="77777777" w:rsidR="00FA12D0" w:rsidRDefault="00787FB1">
            <w:r>
              <w:t>Publi</w:t>
            </w:r>
            <w:r>
              <w:t>shed Year</w:t>
            </w:r>
          </w:p>
        </w:tc>
        <w:tc>
          <w:tcPr>
            <w:tcW w:w="4067" w:type="pct"/>
          </w:tcPr>
          <w:p w14:paraId="74313FE4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2002</w:t>
            </w:r>
          </w:p>
        </w:tc>
      </w:tr>
      <w:tr w:rsidR="00FA12D0" w14:paraId="0CFA7C9C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102538A9" w14:textId="77777777" w:rsidR="00FA12D0" w:rsidRDefault="00787FB1">
            <w:r>
              <w:t>Review quality score</w:t>
            </w:r>
          </w:p>
        </w:tc>
        <w:tc>
          <w:tcPr>
            <w:tcW w:w="4067" w:type="pct"/>
          </w:tcPr>
          <w:p w14:paraId="7EFB6263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4 - high</w:t>
            </w:r>
          </w:p>
        </w:tc>
      </w:tr>
      <w:tr w:rsidR="00FA12D0" w14:paraId="47E66FFE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008B1DE7" w14:textId="77777777" w:rsidR="00FA12D0" w:rsidRDefault="00787FB1">
            <w:r>
              <w:t>Reviewed domains</w:t>
            </w:r>
          </w:p>
        </w:tc>
        <w:tc>
          <w:tcPr>
            <w:tcW w:w="4067" w:type="pct"/>
          </w:tcPr>
          <w:p w14:paraId="7406E75A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Abstinence-based education, Personal development (inc. volunteer work), Peer-contact sexual health intervention, Teenager SH clinic access and use*, School-based pregnancy education, </w:t>
            </w:r>
            <w:r>
              <w:t>Family/Community engagement</w:t>
            </w:r>
          </w:p>
        </w:tc>
      </w:tr>
    </w:tbl>
    <w:p w14:paraId="6E6331DF" w14:textId="77777777" w:rsidR="00FA12D0" w:rsidRDefault="00FA12D0"/>
    <w:tbl>
      <w:tblPr>
        <w:tblStyle w:val="PlainTable1"/>
        <w:tblW w:w="5000" w:type="pct"/>
        <w:jc w:val="center"/>
        <w:tblLook w:val="0480" w:firstRow="0" w:lastRow="0" w:firstColumn="1" w:lastColumn="0" w:noHBand="0" w:noVBand="1"/>
      </w:tblPr>
      <w:tblGrid>
        <w:gridCol w:w="1639"/>
        <w:gridCol w:w="7137"/>
      </w:tblGrid>
      <w:tr w:rsidR="00FA12D0" w14:paraId="520C16D3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pct"/>
          </w:tcPr>
          <w:p w14:paraId="6E7D269A" w14:textId="77777777" w:rsidR="00FA12D0" w:rsidRDefault="00787FB1">
            <w:r>
              <w:t>Reference</w:t>
            </w:r>
          </w:p>
        </w:tc>
        <w:tc>
          <w:tcPr>
            <w:tcW w:w="4066" w:type="pct"/>
          </w:tcPr>
          <w:p w14:paraId="523EE60B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Fullerton et al., 1997</w:t>
            </w:r>
          </w:p>
        </w:tc>
      </w:tr>
      <w:tr w:rsidR="00FA12D0" w14:paraId="5660491C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pct"/>
          </w:tcPr>
          <w:p w14:paraId="34D48CE5" w14:textId="77777777" w:rsidR="00FA12D0" w:rsidRDefault="00787FB1">
            <w:r>
              <w:t>Title</w:t>
            </w:r>
          </w:p>
        </w:tc>
        <w:tc>
          <w:tcPr>
            <w:tcW w:w="4066" w:type="pct"/>
          </w:tcPr>
          <w:p w14:paraId="592E0AC7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Preventing unintended teenage pregnancies and reducing their adverse effects.</w:t>
            </w:r>
          </w:p>
        </w:tc>
      </w:tr>
      <w:tr w:rsidR="00FA12D0" w14:paraId="642654AD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pct"/>
          </w:tcPr>
          <w:p w14:paraId="46E1A8B0" w14:textId="77777777" w:rsidR="00FA12D0" w:rsidRDefault="00787FB1">
            <w:r>
              <w:t>Published Year</w:t>
            </w:r>
          </w:p>
        </w:tc>
        <w:tc>
          <w:tcPr>
            <w:tcW w:w="4066" w:type="pct"/>
          </w:tcPr>
          <w:p w14:paraId="5A1148E5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1997</w:t>
            </w:r>
          </w:p>
        </w:tc>
      </w:tr>
      <w:tr w:rsidR="00FA12D0" w14:paraId="53F1FF37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pct"/>
          </w:tcPr>
          <w:p w14:paraId="2D8B68BC" w14:textId="77777777" w:rsidR="00FA12D0" w:rsidRDefault="00787FB1">
            <w:r>
              <w:t>Review quality score</w:t>
            </w:r>
          </w:p>
        </w:tc>
        <w:tc>
          <w:tcPr>
            <w:tcW w:w="4066" w:type="pct"/>
          </w:tcPr>
          <w:p w14:paraId="583DBFC0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4 - high</w:t>
            </w:r>
          </w:p>
        </w:tc>
      </w:tr>
      <w:tr w:rsidR="00FA12D0" w14:paraId="2DF8276D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pct"/>
          </w:tcPr>
          <w:p w14:paraId="05D8D25A" w14:textId="77777777" w:rsidR="00FA12D0" w:rsidRDefault="00787FB1">
            <w:r>
              <w:t>Reviewed domains</w:t>
            </w:r>
          </w:p>
        </w:tc>
        <w:tc>
          <w:tcPr>
            <w:tcW w:w="4066" w:type="pct"/>
          </w:tcPr>
          <w:p w14:paraId="6A0A735A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Abstinence-based education, </w:t>
            </w:r>
            <w:r>
              <w:t>School-based SH clinic, Personal development (inc. volunteer work), School-based pregnancy education, Family/Community engagement, Vocational/academic training</w:t>
            </w:r>
          </w:p>
        </w:tc>
      </w:tr>
    </w:tbl>
    <w:p w14:paraId="240D515F" w14:textId="77777777" w:rsidR="00FA12D0" w:rsidRDefault="00FA12D0"/>
    <w:tbl>
      <w:tblPr>
        <w:tblStyle w:val="PlainTable1"/>
        <w:tblW w:w="4999" w:type="pct"/>
        <w:jc w:val="center"/>
        <w:tblLook w:val="0480" w:firstRow="0" w:lastRow="0" w:firstColumn="1" w:lastColumn="0" w:noHBand="0" w:noVBand="1"/>
      </w:tblPr>
      <w:tblGrid>
        <w:gridCol w:w="1637"/>
        <w:gridCol w:w="7137"/>
      </w:tblGrid>
      <w:tr w:rsidR="00FA12D0" w14:paraId="34559741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2DF77C02" w14:textId="77777777" w:rsidR="00FA12D0" w:rsidRDefault="00787FB1">
            <w:r>
              <w:t>Reference</w:t>
            </w:r>
          </w:p>
        </w:tc>
        <w:tc>
          <w:tcPr>
            <w:tcW w:w="4067" w:type="pct"/>
          </w:tcPr>
          <w:p w14:paraId="0A5D320B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Gavin et al., 2010</w:t>
            </w:r>
          </w:p>
        </w:tc>
      </w:tr>
      <w:tr w:rsidR="00FA12D0" w14:paraId="19FD0A7F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5298687C" w14:textId="77777777" w:rsidR="00FA12D0" w:rsidRDefault="00787FB1">
            <w:r>
              <w:t>Title</w:t>
            </w:r>
          </w:p>
        </w:tc>
        <w:tc>
          <w:tcPr>
            <w:tcW w:w="4067" w:type="pct"/>
          </w:tcPr>
          <w:p w14:paraId="3BED4F03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Review of Positive Youth Development Programs That Promo</w:t>
            </w:r>
            <w:r>
              <w:t>te Adolescent Sexual and Reproductive Health</w:t>
            </w:r>
          </w:p>
        </w:tc>
      </w:tr>
      <w:tr w:rsidR="00FA12D0" w14:paraId="6A4257D6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1B886CE6" w14:textId="77777777" w:rsidR="00FA12D0" w:rsidRDefault="00787FB1">
            <w:r>
              <w:t>Published Year</w:t>
            </w:r>
          </w:p>
        </w:tc>
        <w:tc>
          <w:tcPr>
            <w:tcW w:w="4067" w:type="pct"/>
          </w:tcPr>
          <w:p w14:paraId="5BC68753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2010</w:t>
            </w:r>
          </w:p>
        </w:tc>
      </w:tr>
      <w:tr w:rsidR="00FA12D0" w14:paraId="2E8D3C45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0E30A109" w14:textId="77777777" w:rsidR="00FA12D0" w:rsidRDefault="00787FB1">
            <w:r>
              <w:t>Review quality score</w:t>
            </w:r>
          </w:p>
        </w:tc>
        <w:tc>
          <w:tcPr>
            <w:tcW w:w="4067" w:type="pct"/>
          </w:tcPr>
          <w:p w14:paraId="7A9E8625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4 - high</w:t>
            </w:r>
          </w:p>
        </w:tc>
      </w:tr>
      <w:tr w:rsidR="00FA12D0" w14:paraId="22F30EDA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7B4DDC3C" w14:textId="77777777" w:rsidR="00FA12D0" w:rsidRDefault="00787FB1">
            <w:r>
              <w:t>Reviewed domains</w:t>
            </w:r>
          </w:p>
        </w:tc>
        <w:tc>
          <w:tcPr>
            <w:tcW w:w="4067" w:type="pct"/>
          </w:tcPr>
          <w:p w14:paraId="7506DA56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Personal development (inc. volunteer work)</w:t>
            </w:r>
          </w:p>
        </w:tc>
      </w:tr>
    </w:tbl>
    <w:p w14:paraId="618D938A" w14:textId="77777777" w:rsidR="00FA12D0" w:rsidRDefault="00FA12D0"/>
    <w:tbl>
      <w:tblPr>
        <w:tblStyle w:val="PlainTable1"/>
        <w:tblW w:w="4999" w:type="pct"/>
        <w:jc w:val="center"/>
        <w:tblLook w:val="0480" w:firstRow="0" w:lastRow="0" w:firstColumn="1" w:lastColumn="0" w:noHBand="0" w:noVBand="1"/>
      </w:tblPr>
      <w:tblGrid>
        <w:gridCol w:w="1637"/>
        <w:gridCol w:w="7137"/>
      </w:tblGrid>
      <w:tr w:rsidR="00FA12D0" w14:paraId="49ABF680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0F6206E1" w14:textId="77777777" w:rsidR="00FA12D0" w:rsidRDefault="00787FB1">
            <w:r>
              <w:t>Reference</w:t>
            </w:r>
          </w:p>
        </w:tc>
        <w:tc>
          <w:tcPr>
            <w:tcW w:w="4067" w:type="pct"/>
          </w:tcPr>
          <w:p w14:paraId="3EAE8EE0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Goesling et al., 2014</w:t>
            </w:r>
          </w:p>
        </w:tc>
      </w:tr>
      <w:tr w:rsidR="00FA12D0" w14:paraId="64306CAD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651C5F25" w14:textId="77777777" w:rsidR="00FA12D0" w:rsidRDefault="00787FB1">
            <w:r>
              <w:lastRenderedPageBreak/>
              <w:t>Title</w:t>
            </w:r>
          </w:p>
        </w:tc>
        <w:tc>
          <w:tcPr>
            <w:tcW w:w="4067" w:type="pct"/>
          </w:tcPr>
          <w:p w14:paraId="0C7AF5B2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Programs to reduce teen pregnancy, sexually </w:t>
            </w:r>
            <w:r>
              <w:t>transmitted infections, and associated sexual risk behaviors: A systematic review</w:t>
            </w:r>
          </w:p>
        </w:tc>
      </w:tr>
      <w:tr w:rsidR="00FA12D0" w14:paraId="53978087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30C61FD6" w14:textId="77777777" w:rsidR="00FA12D0" w:rsidRDefault="00787FB1">
            <w:r>
              <w:t>Published Year</w:t>
            </w:r>
          </w:p>
        </w:tc>
        <w:tc>
          <w:tcPr>
            <w:tcW w:w="4067" w:type="pct"/>
          </w:tcPr>
          <w:p w14:paraId="3BC0194D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2014</w:t>
            </w:r>
          </w:p>
        </w:tc>
      </w:tr>
      <w:tr w:rsidR="00FA12D0" w14:paraId="75A95C8B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762AA7E9" w14:textId="77777777" w:rsidR="00FA12D0" w:rsidRDefault="00787FB1">
            <w:r>
              <w:t>Review quality score</w:t>
            </w:r>
          </w:p>
        </w:tc>
        <w:tc>
          <w:tcPr>
            <w:tcW w:w="4067" w:type="pct"/>
          </w:tcPr>
          <w:p w14:paraId="5D7892EC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4 - high</w:t>
            </w:r>
          </w:p>
        </w:tc>
      </w:tr>
      <w:tr w:rsidR="00FA12D0" w14:paraId="7135E448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7D504783" w14:textId="77777777" w:rsidR="00FA12D0" w:rsidRDefault="00787FB1">
            <w:r>
              <w:t>Reviewed domains</w:t>
            </w:r>
          </w:p>
        </w:tc>
        <w:tc>
          <w:tcPr>
            <w:tcW w:w="4067" w:type="pct"/>
          </w:tcPr>
          <w:p w14:paraId="0BD47915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Abstinence-based education, Personal development (inc. volunteer work), Teenager SH clinic access and </w:t>
            </w:r>
            <w:r>
              <w:t>use*, School-based pregnancy education</w:t>
            </w:r>
          </w:p>
        </w:tc>
      </w:tr>
    </w:tbl>
    <w:p w14:paraId="3B838D33" w14:textId="77777777" w:rsidR="00FA12D0" w:rsidRDefault="00FA12D0"/>
    <w:tbl>
      <w:tblPr>
        <w:tblStyle w:val="PlainTable1"/>
        <w:tblW w:w="5000" w:type="pct"/>
        <w:jc w:val="center"/>
        <w:tblLook w:val="0480" w:firstRow="0" w:lastRow="0" w:firstColumn="1" w:lastColumn="0" w:noHBand="0" w:noVBand="1"/>
      </w:tblPr>
      <w:tblGrid>
        <w:gridCol w:w="1638"/>
        <w:gridCol w:w="7138"/>
      </w:tblGrid>
      <w:tr w:rsidR="00FA12D0" w14:paraId="129448BF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40CCBEDC" w14:textId="77777777" w:rsidR="00FA12D0" w:rsidRDefault="00787FB1">
            <w:r>
              <w:t>Reference</w:t>
            </w:r>
          </w:p>
        </w:tc>
        <w:tc>
          <w:tcPr>
            <w:tcW w:w="4067" w:type="pct"/>
          </w:tcPr>
          <w:p w14:paraId="09C2D5E4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Harden et al., 2006</w:t>
            </w:r>
          </w:p>
        </w:tc>
      </w:tr>
      <w:tr w:rsidR="00FA12D0" w14:paraId="7960E1AB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5DB794B6" w14:textId="77777777" w:rsidR="00FA12D0" w:rsidRDefault="00787FB1">
            <w:r>
              <w:t>Title</w:t>
            </w:r>
          </w:p>
        </w:tc>
        <w:tc>
          <w:tcPr>
            <w:tcW w:w="4067" w:type="pct"/>
          </w:tcPr>
          <w:p w14:paraId="66D0F556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Young people, pregnancy and social exclusion: a systematic synthesis of research evidence to identify effective, appropriate and promising approaches for prevention and support</w:t>
            </w:r>
          </w:p>
        </w:tc>
      </w:tr>
      <w:tr w:rsidR="00FA12D0" w14:paraId="0F7C0A33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14BE5FE0" w14:textId="77777777" w:rsidR="00FA12D0" w:rsidRDefault="00787FB1">
            <w:r>
              <w:t>Published Year</w:t>
            </w:r>
          </w:p>
        </w:tc>
        <w:tc>
          <w:tcPr>
            <w:tcW w:w="4067" w:type="pct"/>
          </w:tcPr>
          <w:p w14:paraId="6670C680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2006</w:t>
            </w:r>
          </w:p>
        </w:tc>
      </w:tr>
      <w:tr w:rsidR="00FA12D0" w14:paraId="03C10909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249FF702" w14:textId="77777777" w:rsidR="00FA12D0" w:rsidRDefault="00787FB1">
            <w:r>
              <w:t>Review quality score</w:t>
            </w:r>
          </w:p>
        </w:tc>
        <w:tc>
          <w:tcPr>
            <w:tcW w:w="4067" w:type="pct"/>
          </w:tcPr>
          <w:p w14:paraId="27D3CF36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4 - high</w:t>
            </w:r>
          </w:p>
        </w:tc>
      </w:tr>
      <w:tr w:rsidR="00FA12D0" w14:paraId="1EC2AFAD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1F845D83" w14:textId="77777777" w:rsidR="00FA12D0" w:rsidRDefault="00787FB1">
            <w:r>
              <w:t>Reviewed domains</w:t>
            </w:r>
          </w:p>
        </w:tc>
        <w:tc>
          <w:tcPr>
            <w:tcW w:w="4067" w:type="pct"/>
          </w:tcPr>
          <w:p w14:paraId="340429C1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Personal development (inc. volunteer work), Education policies (promoting), Vocational/academic training, Early-years intervention</w:t>
            </w:r>
          </w:p>
        </w:tc>
      </w:tr>
    </w:tbl>
    <w:p w14:paraId="2DDA3C2B" w14:textId="77777777" w:rsidR="00FA12D0" w:rsidRDefault="00FA12D0"/>
    <w:tbl>
      <w:tblPr>
        <w:tblStyle w:val="PlainTable1"/>
        <w:tblW w:w="5000" w:type="pct"/>
        <w:jc w:val="center"/>
        <w:tblLook w:val="0480" w:firstRow="0" w:lastRow="0" w:firstColumn="1" w:lastColumn="0" w:noHBand="0" w:noVBand="1"/>
      </w:tblPr>
      <w:tblGrid>
        <w:gridCol w:w="1638"/>
        <w:gridCol w:w="7138"/>
      </w:tblGrid>
      <w:tr w:rsidR="00FA12D0" w14:paraId="6A1F0C25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2842F991" w14:textId="77777777" w:rsidR="00FA12D0" w:rsidRDefault="00787FB1">
            <w:r>
              <w:t>Reference</w:t>
            </w:r>
          </w:p>
        </w:tc>
        <w:tc>
          <w:tcPr>
            <w:tcW w:w="4067" w:type="pct"/>
          </w:tcPr>
          <w:p w14:paraId="2C6CEF24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Hieftje et al., 2013</w:t>
            </w:r>
          </w:p>
        </w:tc>
      </w:tr>
      <w:tr w:rsidR="00FA12D0" w14:paraId="79850D93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4421E000" w14:textId="77777777" w:rsidR="00FA12D0" w:rsidRDefault="00787FB1">
            <w:r>
              <w:t>Title</w:t>
            </w:r>
          </w:p>
        </w:tc>
        <w:tc>
          <w:tcPr>
            <w:tcW w:w="4067" w:type="pct"/>
          </w:tcPr>
          <w:p w14:paraId="629B43CD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Electronic Media</w:t>
            </w:r>
            <w:r>
              <w:t>–Based Health Interventions Promoting Behavior Change in Youth: A Systematic Review</w:t>
            </w:r>
          </w:p>
        </w:tc>
      </w:tr>
      <w:tr w:rsidR="00FA12D0" w14:paraId="5549AC0B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0066B525" w14:textId="77777777" w:rsidR="00FA12D0" w:rsidRDefault="00787FB1">
            <w:r>
              <w:t>Published Year</w:t>
            </w:r>
          </w:p>
        </w:tc>
        <w:tc>
          <w:tcPr>
            <w:tcW w:w="4067" w:type="pct"/>
          </w:tcPr>
          <w:p w14:paraId="7F3FFFEA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2013</w:t>
            </w:r>
          </w:p>
        </w:tc>
      </w:tr>
      <w:tr w:rsidR="00FA12D0" w14:paraId="733B358F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065A09C7" w14:textId="77777777" w:rsidR="00FA12D0" w:rsidRDefault="00787FB1">
            <w:r>
              <w:t>Review quality score</w:t>
            </w:r>
          </w:p>
        </w:tc>
        <w:tc>
          <w:tcPr>
            <w:tcW w:w="4067" w:type="pct"/>
          </w:tcPr>
          <w:p w14:paraId="4735BA5C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4 - high</w:t>
            </w:r>
          </w:p>
        </w:tc>
      </w:tr>
      <w:tr w:rsidR="00FA12D0" w14:paraId="6F619E75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41829C7F" w14:textId="77777777" w:rsidR="00FA12D0" w:rsidRDefault="00787FB1">
            <w:r>
              <w:t>Reviewed domains</w:t>
            </w:r>
          </w:p>
        </w:tc>
        <w:tc>
          <w:tcPr>
            <w:tcW w:w="4067" w:type="pct"/>
          </w:tcPr>
          <w:p w14:paraId="4ABA7D31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Digital media-based SH intervention</w:t>
            </w:r>
          </w:p>
        </w:tc>
      </w:tr>
    </w:tbl>
    <w:p w14:paraId="0F08F0A8" w14:textId="77777777" w:rsidR="00FA12D0" w:rsidRDefault="00FA12D0"/>
    <w:tbl>
      <w:tblPr>
        <w:tblStyle w:val="PlainTable1"/>
        <w:tblW w:w="5000" w:type="pct"/>
        <w:jc w:val="center"/>
        <w:tblLook w:val="0480" w:firstRow="0" w:lastRow="0" w:firstColumn="1" w:lastColumn="0" w:noHBand="0" w:noVBand="1"/>
      </w:tblPr>
      <w:tblGrid>
        <w:gridCol w:w="1639"/>
        <w:gridCol w:w="7137"/>
      </w:tblGrid>
      <w:tr w:rsidR="00FA12D0" w14:paraId="1B0CDC4D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pct"/>
          </w:tcPr>
          <w:p w14:paraId="65052423" w14:textId="77777777" w:rsidR="00FA12D0" w:rsidRDefault="00787FB1">
            <w:r>
              <w:t>Reference</w:t>
            </w:r>
          </w:p>
        </w:tc>
        <w:tc>
          <w:tcPr>
            <w:tcW w:w="4066" w:type="pct"/>
          </w:tcPr>
          <w:p w14:paraId="11483B05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Jackson et al., 2012</w:t>
            </w:r>
          </w:p>
        </w:tc>
      </w:tr>
      <w:tr w:rsidR="00FA12D0" w14:paraId="6E302ED7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pct"/>
          </w:tcPr>
          <w:p w14:paraId="576C3343" w14:textId="77777777" w:rsidR="00FA12D0" w:rsidRDefault="00787FB1">
            <w:r>
              <w:t>Title</w:t>
            </w:r>
          </w:p>
        </w:tc>
        <w:tc>
          <w:tcPr>
            <w:tcW w:w="4066" w:type="pct"/>
          </w:tcPr>
          <w:p w14:paraId="6CF78181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Interventions to </w:t>
            </w:r>
            <w:r>
              <w:t>prevent substance use and risky sexual behaviour in young people: a systematic review</w:t>
            </w:r>
          </w:p>
        </w:tc>
      </w:tr>
      <w:tr w:rsidR="00FA12D0" w14:paraId="266FE516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pct"/>
          </w:tcPr>
          <w:p w14:paraId="4981ED69" w14:textId="77777777" w:rsidR="00FA12D0" w:rsidRDefault="00787FB1">
            <w:r>
              <w:t>Published Year</w:t>
            </w:r>
          </w:p>
        </w:tc>
        <w:tc>
          <w:tcPr>
            <w:tcW w:w="4066" w:type="pct"/>
          </w:tcPr>
          <w:p w14:paraId="187DA000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2012</w:t>
            </w:r>
          </w:p>
        </w:tc>
      </w:tr>
      <w:tr w:rsidR="00FA12D0" w14:paraId="002F4CA3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pct"/>
          </w:tcPr>
          <w:p w14:paraId="2DB4429A" w14:textId="77777777" w:rsidR="00FA12D0" w:rsidRDefault="00787FB1">
            <w:r>
              <w:t>Review quality score</w:t>
            </w:r>
          </w:p>
        </w:tc>
        <w:tc>
          <w:tcPr>
            <w:tcW w:w="4066" w:type="pct"/>
          </w:tcPr>
          <w:p w14:paraId="776BDDF7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4 - high</w:t>
            </w:r>
          </w:p>
        </w:tc>
      </w:tr>
      <w:tr w:rsidR="00FA12D0" w14:paraId="4946ABBC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pct"/>
          </w:tcPr>
          <w:p w14:paraId="319BBF17" w14:textId="77777777" w:rsidR="00FA12D0" w:rsidRDefault="00787FB1">
            <w:r>
              <w:t>Reviewed domains</w:t>
            </w:r>
          </w:p>
        </w:tc>
        <w:tc>
          <w:tcPr>
            <w:tcW w:w="4066" w:type="pct"/>
          </w:tcPr>
          <w:p w14:paraId="3EFE9FD6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Personal development (inc. volunteer work), Family/Community engagement</w:t>
            </w:r>
          </w:p>
        </w:tc>
      </w:tr>
    </w:tbl>
    <w:p w14:paraId="373720B7" w14:textId="77777777" w:rsidR="00FA12D0" w:rsidRDefault="00FA12D0"/>
    <w:tbl>
      <w:tblPr>
        <w:tblStyle w:val="PlainTable1"/>
        <w:tblW w:w="5000" w:type="pct"/>
        <w:jc w:val="center"/>
        <w:tblLook w:val="0480" w:firstRow="0" w:lastRow="0" w:firstColumn="1" w:lastColumn="0" w:noHBand="0" w:noVBand="1"/>
      </w:tblPr>
      <w:tblGrid>
        <w:gridCol w:w="1638"/>
        <w:gridCol w:w="7138"/>
      </w:tblGrid>
      <w:tr w:rsidR="00FA12D0" w14:paraId="7C86D151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58EEE904" w14:textId="77777777" w:rsidR="00FA12D0" w:rsidRDefault="00787FB1">
            <w:r>
              <w:t>Reference</w:t>
            </w:r>
          </w:p>
        </w:tc>
        <w:tc>
          <w:tcPr>
            <w:tcW w:w="4067" w:type="pct"/>
          </w:tcPr>
          <w:p w14:paraId="606E24CE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Johnson et </w:t>
            </w:r>
            <w:r>
              <w:t>al., 2011</w:t>
            </w:r>
          </w:p>
        </w:tc>
      </w:tr>
      <w:tr w:rsidR="00FA12D0" w14:paraId="2FC8CF8D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5B191280" w14:textId="77777777" w:rsidR="00FA12D0" w:rsidRDefault="00787FB1">
            <w:r>
              <w:lastRenderedPageBreak/>
              <w:t>Title</w:t>
            </w:r>
          </w:p>
        </w:tc>
        <w:tc>
          <w:tcPr>
            <w:tcW w:w="4067" w:type="pct"/>
          </w:tcPr>
          <w:p w14:paraId="6BE79EED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Interventions to Reduce Sexual Risk for Human Immunodeficiency Virus in Adolescents: A Meta-analysis of Trials, 1985-2008</w:t>
            </w:r>
          </w:p>
        </w:tc>
      </w:tr>
      <w:tr w:rsidR="00FA12D0" w14:paraId="38BDF280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45CF2BF7" w14:textId="77777777" w:rsidR="00FA12D0" w:rsidRDefault="00787FB1">
            <w:r>
              <w:t>Published Year</w:t>
            </w:r>
          </w:p>
        </w:tc>
        <w:tc>
          <w:tcPr>
            <w:tcW w:w="4067" w:type="pct"/>
          </w:tcPr>
          <w:p w14:paraId="37D6711B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2011</w:t>
            </w:r>
          </w:p>
        </w:tc>
      </w:tr>
      <w:tr w:rsidR="00FA12D0" w14:paraId="17AE0871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6A0CDC3C" w14:textId="77777777" w:rsidR="00FA12D0" w:rsidRDefault="00787FB1">
            <w:r>
              <w:t>Review quality score</w:t>
            </w:r>
          </w:p>
        </w:tc>
        <w:tc>
          <w:tcPr>
            <w:tcW w:w="4067" w:type="pct"/>
          </w:tcPr>
          <w:p w14:paraId="0A69CB6F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4 - high</w:t>
            </w:r>
          </w:p>
        </w:tc>
      </w:tr>
      <w:tr w:rsidR="00FA12D0" w14:paraId="6D9B1A25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0A86837D" w14:textId="77777777" w:rsidR="00FA12D0" w:rsidRDefault="00787FB1">
            <w:r>
              <w:t>Reviewed domains</w:t>
            </w:r>
          </w:p>
        </w:tc>
        <w:tc>
          <w:tcPr>
            <w:tcW w:w="4067" w:type="pct"/>
          </w:tcPr>
          <w:p w14:paraId="656EFADF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Abstinence-based education, Targeting vulnerabl</w:t>
            </w:r>
            <w:r>
              <w:t>e youth</w:t>
            </w:r>
          </w:p>
        </w:tc>
      </w:tr>
    </w:tbl>
    <w:p w14:paraId="7246F52D" w14:textId="77777777" w:rsidR="00FA12D0" w:rsidRDefault="00FA12D0"/>
    <w:tbl>
      <w:tblPr>
        <w:tblStyle w:val="PlainTable1"/>
        <w:tblW w:w="5000" w:type="pct"/>
        <w:jc w:val="center"/>
        <w:tblLook w:val="0480" w:firstRow="0" w:lastRow="0" w:firstColumn="1" w:lastColumn="0" w:noHBand="0" w:noVBand="1"/>
      </w:tblPr>
      <w:tblGrid>
        <w:gridCol w:w="1638"/>
        <w:gridCol w:w="7138"/>
      </w:tblGrid>
      <w:tr w:rsidR="00FA12D0" w14:paraId="3A986490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2738A361" w14:textId="77777777" w:rsidR="00FA12D0" w:rsidRDefault="00787FB1">
            <w:r>
              <w:t>Reference</w:t>
            </w:r>
          </w:p>
        </w:tc>
        <w:tc>
          <w:tcPr>
            <w:tcW w:w="4067" w:type="pct"/>
          </w:tcPr>
          <w:p w14:paraId="42E08699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Kim and Free 2008</w:t>
            </w:r>
          </w:p>
        </w:tc>
      </w:tr>
      <w:tr w:rsidR="00FA12D0" w14:paraId="08D56917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0356BF02" w14:textId="77777777" w:rsidR="00FA12D0" w:rsidRDefault="00787FB1">
            <w:r>
              <w:t>Title</w:t>
            </w:r>
          </w:p>
        </w:tc>
        <w:tc>
          <w:tcPr>
            <w:tcW w:w="4067" w:type="pct"/>
          </w:tcPr>
          <w:p w14:paraId="31EA6946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Recent evaluations of the peer-led approach in adolescent sexual health education: a systematic review.</w:t>
            </w:r>
          </w:p>
        </w:tc>
      </w:tr>
      <w:tr w:rsidR="00FA12D0" w14:paraId="27FD5D1E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7E2D55D8" w14:textId="77777777" w:rsidR="00FA12D0" w:rsidRDefault="00787FB1">
            <w:r>
              <w:t>Published Year</w:t>
            </w:r>
          </w:p>
        </w:tc>
        <w:tc>
          <w:tcPr>
            <w:tcW w:w="4067" w:type="pct"/>
          </w:tcPr>
          <w:p w14:paraId="2C432C0B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2008</w:t>
            </w:r>
          </w:p>
        </w:tc>
      </w:tr>
      <w:tr w:rsidR="00FA12D0" w14:paraId="780963A4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3DEA0770" w14:textId="77777777" w:rsidR="00FA12D0" w:rsidRDefault="00787FB1">
            <w:r>
              <w:t>Review quality score</w:t>
            </w:r>
          </w:p>
        </w:tc>
        <w:tc>
          <w:tcPr>
            <w:tcW w:w="4067" w:type="pct"/>
          </w:tcPr>
          <w:p w14:paraId="562C2EB9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4 - high</w:t>
            </w:r>
          </w:p>
        </w:tc>
      </w:tr>
      <w:tr w:rsidR="00FA12D0" w14:paraId="472720B0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1B409520" w14:textId="77777777" w:rsidR="00FA12D0" w:rsidRDefault="00787FB1">
            <w:r>
              <w:t>Reviewed domains</w:t>
            </w:r>
          </w:p>
        </w:tc>
        <w:tc>
          <w:tcPr>
            <w:tcW w:w="4067" w:type="pct"/>
          </w:tcPr>
          <w:p w14:paraId="17A59A8F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Peer-contact sexual health </w:t>
            </w:r>
            <w:r>
              <w:t>intervention</w:t>
            </w:r>
          </w:p>
        </w:tc>
      </w:tr>
    </w:tbl>
    <w:p w14:paraId="431DD761" w14:textId="77777777" w:rsidR="00FA12D0" w:rsidRDefault="00FA12D0"/>
    <w:tbl>
      <w:tblPr>
        <w:tblStyle w:val="PlainTable1"/>
        <w:tblW w:w="5000" w:type="pct"/>
        <w:jc w:val="center"/>
        <w:tblLook w:val="0480" w:firstRow="0" w:lastRow="0" w:firstColumn="1" w:lastColumn="0" w:noHBand="0" w:noVBand="1"/>
      </w:tblPr>
      <w:tblGrid>
        <w:gridCol w:w="1638"/>
        <w:gridCol w:w="7138"/>
      </w:tblGrid>
      <w:tr w:rsidR="00FA12D0" w14:paraId="6160EE12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6ADC7D1A" w14:textId="77777777" w:rsidR="00FA12D0" w:rsidRDefault="00787FB1">
            <w:r>
              <w:t>Reference</w:t>
            </w:r>
          </w:p>
        </w:tc>
        <w:tc>
          <w:tcPr>
            <w:tcW w:w="4067" w:type="pct"/>
          </w:tcPr>
          <w:p w14:paraId="27B8389F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 et al., 2008</w:t>
            </w:r>
          </w:p>
        </w:tc>
      </w:tr>
      <w:tr w:rsidR="00FA12D0" w14:paraId="53C647F0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5E9A1F39" w14:textId="77777777" w:rsidR="00FA12D0" w:rsidRDefault="00787FB1">
            <w:r>
              <w:t>Title</w:t>
            </w:r>
          </w:p>
        </w:tc>
        <w:tc>
          <w:tcPr>
            <w:tcW w:w="4067" w:type="pct"/>
          </w:tcPr>
          <w:p w14:paraId="59ACC31E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Behavioral counseling to prevent sexually transmitted infections: A systematic review for the U.S. Preventive Services Task Force</w:t>
            </w:r>
          </w:p>
        </w:tc>
      </w:tr>
      <w:tr w:rsidR="00FA12D0" w14:paraId="2C6803C9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78C2AD8E" w14:textId="77777777" w:rsidR="00FA12D0" w:rsidRDefault="00787FB1">
            <w:r>
              <w:t>Published Year</w:t>
            </w:r>
          </w:p>
        </w:tc>
        <w:tc>
          <w:tcPr>
            <w:tcW w:w="4067" w:type="pct"/>
          </w:tcPr>
          <w:p w14:paraId="5F892BF3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2008</w:t>
            </w:r>
          </w:p>
        </w:tc>
      </w:tr>
      <w:tr w:rsidR="00FA12D0" w14:paraId="1556B398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2D660F30" w14:textId="77777777" w:rsidR="00FA12D0" w:rsidRDefault="00787FB1">
            <w:r>
              <w:t>Review quality score</w:t>
            </w:r>
          </w:p>
        </w:tc>
        <w:tc>
          <w:tcPr>
            <w:tcW w:w="4067" w:type="pct"/>
          </w:tcPr>
          <w:p w14:paraId="3F615DC2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4 - high</w:t>
            </w:r>
          </w:p>
        </w:tc>
      </w:tr>
      <w:tr w:rsidR="00FA12D0" w14:paraId="706DD984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3A349913" w14:textId="77777777" w:rsidR="00FA12D0" w:rsidRDefault="00787FB1">
            <w:r>
              <w:t>Reviewed domains</w:t>
            </w:r>
          </w:p>
        </w:tc>
        <w:tc>
          <w:tcPr>
            <w:tcW w:w="4067" w:type="pct"/>
          </w:tcPr>
          <w:p w14:paraId="0EE132FD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Counselling or medical staff one-to-one</w:t>
            </w:r>
          </w:p>
        </w:tc>
      </w:tr>
    </w:tbl>
    <w:p w14:paraId="413E9357" w14:textId="77777777" w:rsidR="00FA12D0" w:rsidRDefault="00FA12D0"/>
    <w:tbl>
      <w:tblPr>
        <w:tblStyle w:val="PlainTable1"/>
        <w:tblW w:w="4999" w:type="pct"/>
        <w:jc w:val="center"/>
        <w:tblLook w:val="0480" w:firstRow="0" w:lastRow="0" w:firstColumn="1" w:lastColumn="0" w:noHBand="0" w:noVBand="1"/>
      </w:tblPr>
      <w:tblGrid>
        <w:gridCol w:w="1637"/>
        <w:gridCol w:w="7137"/>
      </w:tblGrid>
      <w:tr w:rsidR="00FA12D0" w14:paraId="3F1882D2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18A74A26" w14:textId="77777777" w:rsidR="00FA12D0" w:rsidRDefault="00787FB1">
            <w:r>
              <w:t>Reference</w:t>
            </w:r>
          </w:p>
        </w:tc>
        <w:tc>
          <w:tcPr>
            <w:tcW w:w="4067" w:type="pct"/>
          </w:tcPr>
          <w:p w14:paraId="64D4499A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Lopez et al., 2009</w:t>
            </w:r>
          </w:p>
        </w:tc>
      </w:tr>
      <w:tr w:rsidR="00FA12D0" w14:paraId="74CA8CEA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2A5F7F04" w14:textId="77777777" w:rsidR="00FA12D0" w:rsidRDefault="00787FB1">
            <w:r>
              <w:t>Title</w:t>
            </w:r>
          </w:p>
        </w:tc>
        <w:tc>
          <w:tcPr>
            <w:tcW w:w="4067" w:type="pct"/>
          </w:tcPr>
          <w:p w14:paraId="2C98964B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Theory-based strategies for improving contraceptive use: a systematic review</w:t>
            </w:r>
          </w:p>
        </w:tc>
      </w:tr>
      <w:tr w:rsidR="00FA12D0" w14:paraId="64420ECC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198CECC3" w14:textId="77777777" w:rsidR="00FA12D0" w:rsidRDefault="00787FB1">
            <w:r>
              <w:t>Published Year</w:t>
            </w:r>
          </w:p>
        </w:tc>
        <w:tc>
          <w:tcPr>
            <w:tcW w:w="4067" w:type="pct"/>
          </w:tcPr>
          <w:p w14:paraId="4E63C324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2009</w:t>
            </w:r>
          </w:p>
        </w:tc>
      </w:tr>
      <w:tr w:rsidR="00FA12D0" w14:paraId="47F67DED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553E9654" w14:textId="77777777" w:rsidR="00FA12D0" w:rsidRDefault="00787FB1">
            <w:r>
              <w:t>Review quality score</w:t>
            </w:r>
          </w:p>
        </w:tc>
        <w:tc>
          <w:tcPr>
            <w:tcW w:w="4067" w:type="pct"/>
          </w:tcPr>
          <w:p w14:paraId="5D19F5C5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4 - high</w:t>
            </w:r>
          </w:p>
        </w:tc>
      </w:tr>
      <w:tr w:rsidR="00FA12D0" w14:paraId="2279CD86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5649D47F" w14:textId="77777777" w:rsidR="00FA12D0" w:rsidRDefault="00787FB1">
            <w:r>
              <w:t>Reviewed domains</w:t>
            </w:r>
          </w:p>
        </w:tc>
        <w:tc>
          <w:tcPr>
            <w:tcW w:w="4067" w:type="pct"/>
          </w:tcPr>
          <w:p w14:paraId="6969FF73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School-based STI-focused educat</w:t>
            </w:r>
            <w:r>
              <w:t>ion, Community-based STI education</w:t>
            </w:r>
          </w:p>
        </w:tc>
      </w:tr>
    </w:tbl>
    <w:p w14:paraId="35CE52FD" w14:textId="77777777" w:rsidR="00FA12D0" w:rsidRDefault="00FA12D0"/>
    <w:tbl>
      <w:tblPr>
        <w:tblStyle w:val="PlainTable1"/>
        <w:tblW w:w="5000" w:type="pct"/>
        <w:jc w:val="center"/>
        <w:tblLook w:val="0480" w:firstRow="0" w:lastRow="0" w:firstColumn="1" w:lastColumn="0" w:noHBand="0" w:noVBand="1"/>
      </w:tblPr>
      <w:tblGrid>
        <w:gridCol w:w="1638"/>
        <w:gridCol w:w="7138"/>
      </w:tblGrid>
      <w:tr w:rsidR="00FA12D0" w14:paraId="2B0651A4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47528E6C" w14:textId="77777777" w:rsidR="00FA12D0" w:rsidRDefault="00787FB1">
            <w:r>
              <w:t>Reference</w:t>
            </w:r>
          </w:p>
        </w:tc>
        <w:tc>
          <w:tcPr>
            <w:tcW w:w="4067" w:type="pct"/>
          </w:tcPr>
          <w:p w14:paraId="452EAF42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Lopez et al., 2016a</w:t>
            </w:r>
          </w:p>
        </w:tc>
      </w:tr>
      <w:tr w:rsidR="00FA12D0" w14:paraId="28FA89EA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2C76D22D" w14:textId="77777777" w:rsidR="00FA12D0" w:rsidRDefault="00787FB1">
            <w:r>
              <w:t>Title</w:t>
            </w:r>
          </w:p>
        </w:tc>
        <w:tc>
          <w:tcPr>
            <w:tcW w:w="4067" w:type="pct"/>
          </w:tcPr>
          <w:p w14:paraId="6569DAC4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Theory-based interventions for contraception</w:t>
            </w:r>
          </w:p>
        </w:tc>
      </w:tr>
      <w:tr w:rsidR="00FA12D0" w14:paraId="5393FE5B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2E89A163" w14:textId="77777777" w:rsidR="00FA12D0" w:rsidRDefault="00787FB1">
            <w:r>
              <w:t>Published Year</w:t>
            </w:r>
          </w:p>
        </w:tc>
        <w:tc>
          <w:tcPr>
            <w:tcW w:w="4067" w:type="pct"/>
          </w:tcPr>
          <w:p w14:paraId="71012276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2016</w:t>
            </w:r>
          </w:p>
        </w:tc>
      </w:tr>
      <w:tr w:rsidR="00FA12D0" w14:paraId="195CAC1C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6F91BBB4" w14:textId="77777777" w:rsidR="00FA12D0" w:rsidRDefault="00787FB1">
            <w:r>
              <w:lastRenderedPageBreak/>
              <w:t>Review quality score</w:t>
            </w:r>
          </w:p>
        </w:tc>
        <w:tc>
          <w:tcPr>
            <w:tcW w:w="4067" w:type="pct"/>
          </w:tcPr>
          <w:p w14:paraId="44DACFA4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4 - high</w:t>
            </w:r>
          </w:p>
        </w:tc>
      </w:tr>
      <w:tr w:rsidR="00FA12D0" w14:paraId="7101D552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1343665F" w14:textId="77777777" w:rsidR="00FA12D0" w:rsidRDefault="00787FB1">
            <w:r>
              <w:t>Reviewed domains</w:t>
            </w:r>
          </w:p>
        </w:tc>
        <w:tc>
          <w:tcPr>
            <w:tcW w:w="4067" w:type="pct"/>
          </w:tcPr>
          <w:p w14:paraId="1BBB06D5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Targeting rapid-repeat pregnancies, </w:t>
            </w:r>
            <w:r>
              <w:t>Abstinence-based education, Peer-contact sexual health intervention, School-based pregnancy education</w:t>
            </w:r>
          </w:p>
        </w:tc>
      </w:tr>
    </w:tbl>
    <w:p w14:paraId="6E61909D" w14:textId="77777777" w:rsidR="00FA12D0" w:rsidRDefault="00FA12D0"/>
    <w:tbl>
      <w:tblPr>
        <w:tblStyle w:val="PlainTable1"/>
        <w:tblW w:w="5000" w:type="pct"/>
        <w:jc w:val="center"/>
        <w:tblLook w:val="0480" w:firstRow="0" w:lastRow="0" w:firstColumn="1" w:lastColumn="0" w:noHBand="0" w:noVBand="1"/>
      </w:tblPr>
      <w:tblGrid>
        <w:gridCol w:w="1638"/>
        <w:gridCol w:w="7138"/>
      </w:tblGrid>
      <w:tr w:rsidR="00FA12D0" w14:paraId="086104F4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2FF5D18B" w14:textId="77777777" w:rsidR="00FA12D0" w:rsidRDefault="00787FB1">
            <w:r>
              <w:t>Reference</w:t>
            </w:r>
          </w:p>
        </w:tc>
        <w:tc>
          <w:tcPr>
            <w:tcW w:w="4067" w:type="pct"/>
          </w:tcPr>
          <w:p w14:paraId="04749ABD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Lopez et al., 2016</w:t>
            </w:r>
          </w:p>
        </w:tc>
      </w:tr>
      <w:tr w:rsidR="00FA12D0" w14:paraId="1EBFFEF6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0D07B247" w14:textId="77777777" w:rsidR="00FA12D0" w:rsidRDefault="00787FB1">
            <w:r>
              <w:t>Title</w:t>
            </w:r>
          </w:p>
        </w:tc>
        <w:tc>
          <w:tcPr>
            <w:tcW w:w="4067" w:type="pct"/>
          </w:tcPr>
          <w:p w14:paraId="7B4EF2A8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School-based interventions for improving contraceptive use in adolescents</w:t>
            </w:r>
          </w:p>
        </w:tc>
      </w:tr>
      <w:tr w:rsidR="00FA12D0" w14:paraId="3A3977F8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46A4D472" w14:textId="77777777" w:rsidR="00FA12D0" w:rsidRDefault="00787FB1">
            <w:r>
              <w:t>Published Year</w:t>
            </w:r>
          </w:p>
        </w:tc>
        <w:tc>
          <w:tcPr>
            <w:tcW w:w="4067" w:type="pct"/>
          </w:tcPr>
          <w:p w14:paraId="3C76F248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2016</w:t>
            </w:r>
          </w:p>
        </w:tc>
      </w:tr>
      <w:tr w:rsidR="00FA12D0" w14:paraId="23C51DF8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49BC2755" w14:textId="77777777" w:rsidR="00FA12D0" w:rsidRDefault="00787FB1">
            <w:r>
              <w:t>Review quality score</w:t>
            </w:r>
          </w:p>
        </w:tc>
        <w:tc>
          <w:tcPr>
            <w:tcW w:w="4067" w:type="pct"/>
          </w:tcPr>
          <w:p w14:paraId="523DB13C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4 - high</w:t>
            </w:r>
          </w:p>
        </w:tc>
      </w:tr>
      <w:tr w:rsidR="00FA12D0" w14:paraId="3E7768BD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5C1B7E65" w14:textId="77777777" w:rsidR="00FA12D0" w:rsidRDefault="00787FB1">
            <w:r>
              <w:t>Reviewed domains</w:t>
            </w:r>
          </w:p>
        </w:tc>
        <w:tc>
          <w:tcPr>
            <w:tcW w:w="4067" w:type="pct"/>
          </w:tcPr>
          <w:p w14:paraId="25CCD796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Abstinence-based education, School-based STI-focused education, Peer-contact sexual health intervention, School-based pregnancy education</w:t>
            </w:r>
          </w:p>
        </w:tc>
      </w:tr>
    </w:tbl>
    <w:p w14:paraId="05F9ECEF" w14:textId="77777777" w:rsidR="00FA12D0" w:rsidRDefault="00FA12D0"/>
    <w:tbl>
      <w:tblPr>
        <w:tblStyle w:val="PlainTable1"/>
        <w:tblW w:w="5000" w:type="pct"/>
        <w:jc w:val="center"/>
        <w:tblLook w:val="0480" w:firstRow="0" w:lastRow="0" w:firstColumn="1" w:lastColumn="0" w:noHBand="0" w:noVBand="1"/>
      </w:tblPr>
      <w:tblGrid>
        <w:gridCol w:w="1638"/>
        <w:gridCol w:w="7138"/>
      </w:tblGrid>
      <w:tr w:rsidR="00FA12D0" w14:paraId="73775D9E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6003513B" w14:textId="77777777" w:rsidR="00FA12D0" w:rsidRDefault="00787FB1">
            <w:r>
              <w:t>Reference</w:t>
            </w:r>
          </w:p>
        </w:tc>
        <w:tc>
          <w:tcPr>
            <w:tcW w:w="4067" w:type="pct"/>
          </w:tcPr>
          <w:p w14:paraId="7A503E6A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Maravilla et al., 2016</w:t>
            </w:r>
          </w:p>
        </w:tc>
      </w:tr>
      <w:tr w:rsidR="00FA12D0" w14:paraId="3D7D62E8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454F7301" w14:textId="77777777" w:rsidR="00FA12D0" w:rsidRDefault="00787FB1">
            <w:r>
              <w:t>Title</w:t>
            </w:r>
          </w:p>
        </w:tc>
        <w:tc>
          <w:tcPr>
            <w:tcW w:w="4067" w:type="pct"/>
          </w:tcPr>
          <w:p w14:paraId="13FBC9E7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Role of Community Health Workers in </w:t>
            </w:r>
            <w:r>
              <w:t>Preventing Adolescent Repeat Pregnancies and Births</w:t>
            </w:r>
          </w:p>
        </w:tc>
      </w:tr>
      <w:tr w:rsidR="00FA12D0" w14:paraId="0D262570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0E483CC5" w14:textId="77777777" w:rsidR="00FA12D0" w:rsidRDefault="00787FB1">
            <w:r>
              <w:t>Published Year</w:t>
            </w:r>
          </w:p>
        </w:tc>
        <w:tc>
          <w:tcPr>
            <w:tcW w:w="4067" w:type="pct"/>
          </w:tcPr>
          <w:p w14:paraId="045006EB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2016</w:t>
            </w:r>
          </w:p>
        </w:tc>
      </w:tr>
      <w:tr w:rsidR="00FA12D0" w14:paraId="2C44E1E8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0B76F8C8" w14:textId="77777777" w:rsidR="00FA12D0" w:rsidRDefault="00787FB1">
            <w:r>
              <w:t>Review quality score</w:t>
            </w:r>
          </w:p>
        </w:tc>
        <w:tc>
          <w:tcPr>
            <w:tcW w:w="4067" w:type="pct"/>
          </w:tcPr>
          <w:p w14:paraId="6E32C1E2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4 - high</w:t>
            </w:r>
          </w:p>
        </w:tc>
      </w:tr>
      <w:tr w:rsidR="00FA12D0" w14:paraId="0316DF64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699B3CD9" w14:textId="77777777" w:rsidR="00FA12D0" w:rsidRDefault="00787FB1">
            <w:r>
              <w:t>Reviewed domains</w:t>
            </w:r>
          </w:p>
        </w:tc>
        <w:tc>
          <w:tcPr>
            <w:tcW w:w="4067" w:type="pct"/>
          </w:tcPr>
          <w:p w14:paraId="037A3A2F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Targeting rapid-repeat pregnancies, Counselling or medical staff one-to-one</w:t>
            </w:r>
          </w:p>
        </w:tc>
      </w:tr>
    </w:tbl>
    <w:p w14:paraId="1F84A94A" w14:textId="77777777" w:rsidR="00FA12D0" w:rsidRDefault="00FA12D0"/>
    <w:tbl>
      <w:tblPr>
        <w:tblStyle w:val="PlainTable1"/>
        <w:tblW w:w="5000" w:type="pct"/>
        <w:jc w:val="center"/>
        <w:tblLook w:val="0480" w:firstRow="0" w:lastRow="0" w:firstColumn="1" w:lastColumn="0" w:noHBand="0" w:noVBand="1"/>
      </w:tblPr>
      <w:tblGrid>
        <w:gridCol w:w="1638"/>
        <w:gridCol w:w="7138"/>
      </w:tblGrid>
      <w:tr w:rsidR="00FA12D0" w14:paraId="07D6582C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3F5F4AEF" w14:textId="77777777" w:rsidR="00FA12D0" w:rsidRDefault="00787FB1">
            <w:r>
              <w:t>Reference</w:t>
            </w:r>
          </w:p>
        </w:tc>
        <w:tc>
          <w:tcPr>
            <w:tcW w:w="4067" w:type="pct"/>
          </w:tcPr>
          <w:p w14:paraId="45CA9581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Marseille et al., 2018</w:t>
            </w:r>
          </w:p>
        </w:tc>
      </w:tr>
      <w:tr w:rsidR="00FA12D0" w14:paraId="01ACD108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45014F73" w14:textId="77777777" w:rsidR="00FA12D0" w:rsidRDefault="00787FB1">
            <w:r>
              <w:t>Title</w:t>
            </w:r>
          </w:p>
        </w:tc>
        <w:tc>
          <w:tcPr>
            <w:tcW w:w="4067" w:type="pct"/>
          </w:tcPr>
          <w:p w14:paraId="5E51C2D8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Effectiveness of</w:t>
            </w:r>
            <w:r>
              <w:t xml:space="preserve"> School-Based Teen Pregnancy Prevention Programs in the USA: a Systematic Review and Meta-Analysis</w:t>
            </w:r>
          </w:p>
        </w:tc>
      </w:tr>
      <w:tr w:rsidR="00FA12D0" w14:paraId="3D2FF948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5DDBDD59" w14:textId="77777777" w:rsidR="00FA12D0" w:rsidRDefault="00787FB1">
            <w:r>
              <w:t>Published Year</w:t>
            </w:r>
          </w:p>
        </w:tc>
        <w:tc>
          <w:tcPr>
            <w:tcW w:w="4067" w:type="pct"/>
          </w:tcPr>
          <w:p w14:paraId="56C77713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2018</w:t>
            </w:r>
          </w:p>
        </w:tc>
      </w:tr>
      <w:tr w:rsidR="00FA12D0" w14:paraId="515B8F9C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747B0FC7" w14:textId="77777777" w:rsidR="00FA12D0" w:rsidRDefault="00787FB1">
            <w:r>
              <w:t>Review quality score</w:t>
            </w:r>
          </w:p>
        </w:tc>
        <w:tc>
          <w:tcPr>
            <w:tcW w:w="4067" w:type="pct"/>
          </w:tcPr>
          <w:p w14:paraId="30193038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4 - high</w:t>
            </w:r>
          </w:p>
        </w:tc>
      </w:tr>
      <w:tr w:rsidR="00FA12D0" w14:paraId="102987CB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40A14783" w14:textId="77777777" w:rsidR="00FA12D0" w:rsidRDefault="00787FB1">
            <w:r>
              <w:t>Reviewed domains</w:t>
            </w:r>
          </w:p>
        </w:tc>
        <w:tc>
          <w:tcPr>
            <w:tcW w:w="4067" w:type="pct"/>
          </w:tcPr>
          <w:p w14:paraId="06413F64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School-based STI-focused education, Personal development (inc. volunteer work), </w:t>
            </w:r>
            <w:r>
              <w:t>Peer-contact sexual health intervention, School-based pregnancy education</w:t>
            </w:r>
          </w:p>
        </w:tc>
      </w:tr>
    </w:tbl>
    <w:p w14:paraId="244B2D85" w14:textId="77777777" w:rsidR="00FA12D0" w:rsidRDefault="00FA12D0"/>
    <w:tbl>
      <w:tblPr>
        <w:tblStyle w:val="PlainTable1"/>
        <w:tblW w:w="5000" w:type="pct"/>
        <w:jc w:val="center"/>
        <w:tblLook w:val="0480" w:firstRow="0" w:lastRow="0" w:firstColumn="1" w:lastColumn="0" w:noHBand="0" w:noVBand="1"/>
      </w:tblPr>
      <w:tblGrid>
        <w:gridCol w:w="1638"/>
        <w:gridCol w:w="7138"/>
      </w:tblGrid>
      <w:tr w:rsidR="00FA12D0" w14:paraId="4EBA5FB6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731E18B0" w14:textId="77777777" w:rsidR="00FA12D0" w:rsidRDefault="00787FB1">
            <w:r>
              <w:t>Reference</w:t>
            </w:r>
          </w:p>
        </w:tc>
        <w:tc>
          <w:tcPr>
            <w:tcW w:w="4067" w:type="pct"/>
          </w:tcPr>
          <w:p w14:paraId="64A5FBD1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Matthias, 2002</w:t>
            </w:r>
          </w:p>
        </w:tc>
      </w:tr>
      <w:tr w:rsidR="00FA12D0" w14:paraId="4FF2CECF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5EF69A57" w14:textId="77777777" w:rsidR="00FA12D0" w:rsidRDefault="00787FB1">
            <w:r>
              <w:t>Title</w:t>
            </w:r>
          </w:p>
        </w:tc>
        <w:tc>
          <w:tcPr>
            <w:tcW w:w="4067" w:type="pct"/>
          </w:tcPr>
          <w:p w14:paraId="358BD18D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Youth-specific primary health care – access, utilisation and health outcomes: a critical appraisal of the literature</w:t>
            </w:r>
          </w:p>
        </w:tc>
      </w:tr>
      <w:tr w:rsidR="00FA12D0" w14:paraId="58F2AF94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30F4CB12" w14:textId="77777777" w:rsidR="00FA12D0" w:rsidRDefault="00787FB1">
            <w:r>
              <w:t>Published Year</w:t>
            </w:r>
          </w:p>
        </w:tc>
        <w:tc>
          <w:tcPr>
            <w:tcW w:w="4067" w:type="pct"/>
          </w:tcPr>
          <w:p w14:paraId="3A1F2C49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2002</w:t>
            </w:r>
          </w:p>
        </w:tc>
      </w:tr>
      <w:tr w:rsidR="00FA12D0" w14:paraId="2117BDD5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7146B068" w14:textId="77777777" w:rsidR="00FA12D0" w:rsidRDefault="00787FB1">
            <w:r>
              <w:t>Review qu</w:t>
            </w:r>
            <w:r>
              <w:t>ality score</w:t>
            </w:r>
          </w:p>
        </w:tc>
        <w:tc>
          <w:tcPr>
            <w:tcW w:w="4067" w:type="pct"/>
          </w:tcPr>
          <w:p w14:paraId="3FEA7859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4 - high</w:t>
            </w:r>
          </w:p>
        </w:tc>
      </w:tr>
      <w:tr w:rsidR="00FA12D0" w14:paraId="5527487A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26DA6381" w14:textId="77777777" w:rsidR="00FA12D0" w:rsidRDefault="00787FB1">
            <w:r>
              <w:lastRenderedPageBreak/>
              <w:t>Reviewed domains</w:t>
            </w:r>
          </w:p>
        </w:tc>
        <w:tc>
          <w:tcPr>
            <w:tcW w:w="4067" w:type="pct"/>
          </w:tcPr>
          <w:p w14:paraId="23281E83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School-based SH clinic</w:t>
            </w:r>
          </w:p>
        </w:tc>
      </w:tr>
    </w:tbl>
    <w:p w14:paraId="5F1455B2" w14:textId="77777777" w:rsidR="00FA12D0" w:rsidRDefault="00FA12D0"/>
    <w:tbl>
      <w:tblPr>
        <w:tblStyle w:val="PlainTable1"/>
        <w:tblW w:w="5000" w:type="pct"/>
        <w:jc w:val="center"/>
        <w:tblLook w:val="0480" w:firstRow="0" w:lastRow="0" w:firstColumn="1" w:lastColumn="0" w:noHBand="0" w:noVBand="1"/>
      </w:tblPr>
      <w:tblGrid>
        <w:gridCol w:w="1638"/>
        <w:gridCol w:w="7138"/>
      </w:tblGrid>
      <w:tr w:rsidR="00FA12D0" w14:paraId="1335F5A1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2A2884A7" w14:textId="77777777" w:rsidR="00FA12D0" w:rsidRDefault="00787FB1">
            <w:r>
              <w:t>Reference</w:t>
            </w:r>
          </w:p>
        </w:tc>
        <w:tc>
          <w:tcPr>
            <w:tcW w:w="4067" w:type="pct"/>
          </w:tcPr>
          <w:p w14:paraId="6F75BF3A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Meyer et al., 2011</w:t>
            </w:r>
          </w:p>
        </w:tc>
      </w:tr>
      <w:tr w:rsidR="00FA12D0" w14:paraId="0B6501D2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181CE826" w14:textId="77777777" w:rsidR="00FA12D0" w:rsidRDefault="00787FB1">
            <w:r>
              <w:t>Title</w:t>
            </w:r>
          </w:p>
        </w:tc>
        <w:tc>
          <w:tcPr>
            <w:tcW w:w="4067" w:type="pct"/>
          </w:tcPr>
          <w:p w14:paraId="2802B84C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Advance Provision of Emergency Contraception among Adolescent and Young Adult Women: A Systematic Review of Literature</w:t>
            </w:r>
          </w:p>
        </w:tc>
      </w:tr>
      <w:tr w:rsidR="00FA12D0" w14:paraId="399769B9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3D039055" w14:textId="77777777" w:rsidR="00FA12D0" w:rsidRDefault="00787FB1">
            <w:r>
              <w:t>Published Year</w:t>
            </w:r>
          </w:p>
        </w:tc>
        <w:tc>
          <w:tcPr>
            <w:tcW w:w="4067" w:type="pct"/>
          </w:tcPr>
          <w:p w14:paraId="4CC4EBD0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2011</w:t>
            </w:r>
          </w:p>
        </w:tc>
      </w:tr>
      <w:tr w:rsidR="00FA12D0" w14:paraId="3BA1E803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00BFABE9" w14:textId="77777777" w:rsidR="00FA12D0" w:rsidRDefault="00787FB1">
            <w:r>
              <w:t xml:space="preserve">Review </w:t>
            </w:r>
            <w:r>
              <w:t>quality score</w:t>
            </w:r>
          </w:p>
        </w:tc>
        <w:tc>
          <w:tcPr>
            <w:tcW w:w="4067" w:type="pct"/>
          </w:tcPr>
          <w:p w14:paraId="5432CAFB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4 - high</w:t>
            </w:r>
          </w:p>
        </w:tc>
      </w:tr>
      <w:tr w:rsidR="00FA12D0" w14:paraId="15891A8C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4D4E7E73" w14:textId="77777777" w:rsidR="00FA12D0" w:rsidRDefault="00787FB1">
            <w:r>
              <w:t>Reviewed domains</w:t>
            </w:r>
          </w:p>
        </w:tc>
        <w:tc>
          <w:tcPr>
            <w:tcW w:w="4067" w:type="pct"/>
          </w:tcPr>
          <w:p w14:paraId="5755E6EE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Advance supply of EC**</w:t>
            </w:r>
          </w:p>
        </w:tc>
      </w:tr>
    </w:tbl>
    <w:p w14:paraId="47CC176B" w14:textId="77777777" w:rsidR="00FA12D0" w:rsidRDefault="00FA12D0"/>
    <w:tbl>
      <w:tblPr>
        <w:tblStyle w:val="PlainTable1"/>
        <w:tblW w:w="5000" w:type="pct"/>
        <w:jc w:val="center"/>
        <w:tblLook w:val="0480" w:firstRow="0" w:lastRow="0" w:firstColumn="1" w:lastColumn="0" w:noHBand="0" w:noVBand="1"/>
      </w:tblPr>
      <w:tblGrid>
        <w:gridCol w:w="1638"/>
        <w:gridCol w:w="7138"/>
      </w:tblGrid>
      <w:tr w:rsidR="00FA12D0" w14:paraId="5CD5C54D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7BAB444D" w14:textId="77777777" w:rsidR="00FA12D0" w:rsidRDefault="00787FB1">
            <w:r>
              <w:t>Reference</w:t>
            </w:r>
          </w:p>
        </w:tc>
        <w:tc>
          <w:tcPr>
            <w:tcW w:w="4067" w:type="pct"/>
          </w:tcPr>
          <w:p w14:paraId="74683568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O'Connor et al., 2014</w:t>
            </w:r>
          </w:p>
        </w:tc>
      </w:tr>
      <w:tr w:rsidR="00FA12D0" w14:paraId="1BEFC890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0FFEF1D1" w14:textId="77777777" w:rsidR="00FA12D0" w:rsidRDefault="00787FB1">
            <w:r>
              <w:t>Title</w:t>
            </w:r>
          </w:p>
        </w:tc>
        <w:tc>
          <w:tcPr>
            <w:tcW w:w="4067" w:type="pct"/>
          </w:tcPr>
          <w:p w14:paraId="428FA668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Behavioral Sexual Risk-Reduction Counseling in Primary Care to Prevent Sexually Transmitted Infections: A Systematic Review for the U.S. </w:t>
            </w:r>
            <w:r>
              <w:t>Preventive Services Task Force</w:t>
            </w:r>
          </w:p>
        </w:tc>
      </w:tr>
      <w:tr w:rsidR="00FA12D0" w14:paraId="4D92E54F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58EDFB8D" w14:textId="77777777" w:rsidR="00FA12D0" w:rsidRDefault="00787FB1">
            <w:r>
              <w:t>Published Year</w:t>
            </w:r>
          </w:p>
        </w:tc>
        <w:tc>
          <w:tcPr>
            <w:tcW w:w="4067" w:type="pct"/>
          </w:tcPr>
          <w:p w14:paraId="3CD835C0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2014</w:t>
            </w:r>
          </w:p>
        </w:tc>
      </w:tr>
      <w:tr w:rsidR="00FA12D0" w14:paraId="19BE5354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1773EA62" w14:textId="77777777" w:rsidR="00FA12D0" w:rsidRDefault="00787FB1">
            <w:r>
              <w:t>Review quality score</w:t>
            </w:r>
          </w:p>
        </w:tc>
        <w:tc>
          <w:tcPr>
            <w:tcW w:w="4067" w:type="pct"/>
          </w:tcPr>
          <w:p w14:paraId="54F36D8B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4 - high</w:t>
            </w:r>
          </w:p>
        </w:tc>
      </w:tr>
      <w:tr w:rsidR="00FA12D0" w14:paraId="6233F0B8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358F6B39" w14:textId="77777777" w:rsidR="00FA12D0" w:rsidRDefault="00787FB1">
            <w:r>
              <w:t>Reviewed domains</w:t>
            </w:r>
          </w:p>
        </w:tc>
        <w:tc>
          <w:tcPr>
            <w:tcW w:w="4067" w:type="pct"/>
          </w:tcPr>
          <w:p w14:paraId="5A113BE7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Teenager SH clinic access and use*</w:t>
            </w:r>
          </w:p>
        </w:tc>
      </w:tr>
    </w:tbl>
    <w:p w14:paraId="7DA6C0F2" w14:textId="77777777" w:rsidR="00FA12D0" w:rsidRDefault="00FA12D0"/>
    <w:tbl>
      <w:tblPr>
        <w:tblStyle w:val="PlainTable1"/>
        <w:tblW w:w="5000" w:type="pct"/>
        <w:jc w:val="center"/>
        <w:tblLook w:val="0480" w:firstRow="0" w:lastRow="0" w:firstColumn="1" w:lastColumn="0" w:noHBand="0" w:noVBand="1"/>
      </w:tblPr>
      <w:tblGrid>
        <w:gridCol w:w="1638"/>
        <w:gridCol w:w="7138"/>
      </w:tblGrid>
      <w:tr w:rsidR="00FA12D0" w14:paraId="096164E7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0144F8A8" w14:textId="77777777" w:rsidR="00FA12D0" w:rsidRDefault="00787FB1">
            <w:r>
              <w:t>Reference</w:t>
            </w:r>
          </w:p>
        </w:tc>
        <w:tc>
          <w:tcPr>
            <w:tcW w:w="4067" w:type="pct"/>
          </w:tcPr>
          <w:p w14:paraId="4E03F882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Rodriguez et al., 2013</w:t>
            </w:r>
          </w:p>
        </w:tc>
      </w:tr>
      <w:tr w:rsidR="00FA12D0" w14:paraId="53E3C82D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7868B068" w14:textId="77777777" w:rsidR="00FA12D0" w:rsidRDefault="00787FB1">
            <w:r>
              <w:t>Title</w:t>
            </w:r>
          </w:p>
        </w:tc>
        <w:tc>
          <w:tcPr>
            <w:tcW w:w="4067" w:type="pct"/>
          </w:tcPr>
          <w:p w14:paraId="6344725A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Advance supply of emergency contraception: A systematic review</w:t>
            </w:r>
          </w:p>
        </w:tc>
      </w:tr>
      <w:tr w:rsidR="00FA12D0" w14:paraId="555DFAF5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64834C40" w14:textId="77777777" w:rsidR="00FA12D0" w:rsidRDefault="00787FB1">
            <w:r>
              <w:t>Published Year</w:t>
            </w:r>
          </w:p>
        </w:tc>
        <w:tc>
          <w:tcPr>
            <w:tcW w:w="4067" w:type="pct"/>
          </w:tcPr>
          <w:p w14:paraId="1C110E4A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2013</w:t>
            </w:r>
          </w:p>
        </w:tc>
      </w:tr>
      <w:tr w:rsidR="00FA12D0" w14:paraId="26F1B562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11716D30" w14:textId="77777777" w:rsidR="00FA12D0" w:rsidRDefault="00787FB1">
            <w:r>
              <w:t>Review quality score</w:t>
            </w:r>
          </w:p>
        </w:tc>
        <w:tc>
          <w:tcPr>
            <w:tcW w:w="4067" w:type="pct"/>
          </w:tcPr>
          <w:p w14:paraId="4776784B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4 - high</w:t>
            </w:r>
          </w:p>
        </w:tc>
      </w:tr>
      <w:tr w:rsidR="00FA12D0" w14:paraId="55DB2810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21C825CE" w14:textId="77777777" w:rsidR="00FA12D0" w:rsidRDefault="00787FB1">
            <w:r>
              <w:t>Reviewed domains</w:t>
            </w:r>
          </w:p>
        </w:tc>
        <w:tc>
          <w:tcPr>
            <w:tcW w:w="4067" w:type="pct"/>
          </w:tcPr>
          <w:p w14:paraId="165F01F7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Targeting rapid-repeat pregnancies, Advance supply of EC**</w:t>
            </w:r>
          </w:p>
        </w:tc>
      </w:tr>
    </w:tbl>
    <w:p w14:paraId="539CC4A7" w14:textId="77777777" w:rsidR="00FA12D0" w:rsidRDefault="00FA12D0"/>
    <w:tbl>
      <w:tblPr>
        <w:tblStyle w:val="PlainTable1"/>
        <w:tblW w:w="5000" w:type="pct"/>
        <w:jc w:val="center"/>
        <w:tblLook w:val="0480" w:firstRow="0" w:lastRow="0" w:firstColumn="1" w:lastColumn="0" w:noHBand="0" w:noVBand="1"/>
      </w:tblPr>
      <w:tblGrid>
        <w:gridCol w:w="1638"/>
        <w:gridCol w:w="7138"/>
      </w:tblGrid>
      <w:tr w:rsidR="00FA12D0" w14:paraId="52F011C0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40312883" w14:textId="77777777" w:rsidR="00FA12D0" w:rsidRDefault="00787FB1">
            <w:r>
              <w:t>Reference</w:t>
            </w:r>
          </w:p>
        </w:tc>
        <w:tc>
          <w:tcPr>
            <w:tcW w:w="4067" w:type="pct"/>
          </w:tcPr>
          <w:p w14:paraId="38EC0E5F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SmithBattle et al., 2017</w:t>
            </w:r>
          </w:p>
        </w:tc>
      </w:tr>
      <w:tr w:rsidR="00FA12D0" w14:paraId="4ADF3160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5EE5D847" w14:textId="77777777" w:rsidR="00FA12D0" w:rsidRDefault="00787FB1">
            <w:r>
              <w:t>Title</w:t>
            </w:r>
          </w:p>
        </w:tc>
        <w:tc>
          <w:tcPr>
            <w:tcW w:w="4067" w:type="pct"/>
          </w:tcPr>
          <w:p w14:paraId="32A6FA5B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 umbrella review of meta-analyses of interventions to improve maternal </w:t>
            </w:r>
            <w:r>
              <w:t>outcomes for teen mothers</w:t>
            </w:r>
          </w:p>
        </w:tc>
      </w:tr>
      <w:tr w:rsidR="00FA12D0" w14:paraId="7E4C0646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6F76122E" w14:textId="77777777" w:rsidR="00FA12D0" w:rsidRDefault="00787FB1">
            <w:r>
              <w:t>Published Year</w:t>
            </w:r>
          </w:p>
        </w:tc>
        <w:tc>
          <w:tcPr>
            <w:tcW w:w="4067" w:type="pct"/>
          </w:tcPr>
          <w:p w14:paraId="1FA4548A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</w:t>
            </w:r>
          </w:p>
        </w:tc>
      </w:tr>
      <w:tr w:rsidR="00FA12D0" w14:paraId="469CEFCB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4599AAF5" w14:textId="77777777" w:rsidR="00FA12D0" w:rsidRDefault="00787FB1">
            <w:r>
              <w:t>Review quality score</w:t>
            </w:r>
          </w:p>
        </w:tc>
        <w:tc>
          <w:tcPr>
            <w:tcW w:w="4067" w:type="pct"/>
          </w:tcPr>
          <w:p w14:paraId="334058D7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4 - high</w:t>
            </w:r>
          </w:p>
        </w:tc>
      </w:tr>
      <w:tr w:rsidR="00FA12D0" w14:paraId="7270268F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0DA827B9" w14:textId="77777777" w:rsidR="00FA12D0" w:rsidRDefault="00787FB1">
            <w:r>
              <w:t>Reviewed domains</w:t>
            </w:r>
          </w:p>
        </w:tc>
        <w:tc>
          <w:tcPr>
            <w:tcW w:w="4067" w:type="pct"/>
          </w:tcPr>
          <w:p w14:paraId="0708AA0B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Targeting rapid-repeat pregnancies</w:t>
            </w:r>
          </w:p>
        </w:tc>
      </w:tr>
    </w:tbl>
    <w:p w14:paraId="53842F7D" w14:textId="77777777" w:rsidR="00FA12D0" w:rsidRDefault="00FA12D0"/>
    <w:tbl>
      <w:tblPr>
        <w:tblStyle w:val="PlainTable1"/>
        <w:tblW w:w="5000" w:type="pct"/>
        <w:jc w:val="center"/>
        <w:tblLook w:val="0480" w:firstRow="0" w:lastRow="0" w:firstColumn="1" w:lastColumn="0" w:noHBand="0" w:noVBand="1"/>
      </w:tblPr>
      <w:tblGrid>
        <w:gridCol w:w="1638"/>
        <w:gridCol w:w="7138"/>
      </w:tblGrid>
      <w:tr w:rsidR="00FA12D0" w14:paraId="5E11C1E0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111EABD9" w14:textId="77777777" w:rsidR="00FA12D0" w:rsidRDefault="00787FB1">
            <w:r>
              <w:lastRenderedPageBreak/>
              <w:t>Reference</w:t>
            </w:r>
          </w:p>
        </w:tc>
        <w:tc>
          <w:tcPr>
            <w:tcW w:w="4067" w:type="pct"/>
          </w:tcPr>
          <w:p w14:paraId="60B36AB6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Steenland et al., 2013</w:t>
            </w:r>
          </w:p>
        </w:tc>
      </w:tr>
      <w:tr w:rsidR="00FA12D0" w14:paraId="68F943C3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6A478E95" w14:textId="77777777" w:rsidR="00FA12D0" w:rsidRDefault="00787FB1">
            <w:r>
              <w:t>Title</w:t>
            </w:r>
          </w:p>
        </w:tc>
        <w:tc>
          <w:tcPr>
            <w:tcW w:w="4067" w:type="pct"/>
          </w:tcPr>
          <w:p w14:paraId="5635CCA9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effect of follow-up visits or contacts after contraceptive initiation on method</w:t>
            </w:r>
            <w:r>
              <w:t xml:space="preserve"> continuation and correct use</w:t>
            </w:r>
          </w:p>
        </w:tc>
      </w:tr>
      <w:tr w:rsidR="00FA12D0" w14:paraId="5FF3AAF8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3DA97DE9" w14:textId="77777777" w:rsidR="00FA12D0" w:rsidRDefault="00787FB1">
            <w:r>
              <w:t>Published Year</w:t>
            </w:r>
          </w:p>
        </w:tc>
        <w:tc>
          <w:tcPr>
            <w:tcW w:w="4067" w:type="pct"/>
          </w:tcPr>
          <w:p w14:paraId="2A5026F7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2013</w:t>
            </w:r>
          </w:p>
        </w:tc>
      </w:tr>
      <w:tr w:rsidR="00FA12D0" w14:paraId="3AED23D5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21F2D2BF" w14:textId="77777777" w:rsidR="00FA12D0" w:rsidRDefault="00787FB1">
            <w:r>
              <w:t>Review quality score</w:t>
            </w:r>
          </w:p>
        </w:tc>
        <w:tc>
          <w:tcPr>
            <w:tcW w:w="4067" w:type="pct"/>
          </w:tcPr>
          <w:p w14:paraId="7B8BBD61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4 - high</w:t>
            </w:r>
          </w:p>
        </w:tc>
      </w:tr>
      <w:tr w:rsidR="00FA12D0" w14:paraId="28396845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368463F1" w14:textId="77777777" w:rsidR="00FA12D0" w:rsidRDefault="00787FB1">
            <w:r>
              <w:t>Reviewed domains</w:t>
            </w:r>
          </w:p>
        </w:tc>
        <w:tc>
          <w:tcPr>
            <w:tcW w:w="4067" w:type="pct"/>
          </w:tcPr>
          <w:p w14:paraId="0FFAEBEC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Contraception initiation follow-up</w:t>
            </w:r>
          </w:p>
        </w:tc>
      </w:tr>
    </w:tbl>
    <w:p w14:paraId="3D61E700" w14:textId="77777777" w:rsidR="00FA12D0" w:rsidRDefault="00FA12D0"/>
    <w:tbl>
      <w:tblPr>
        <w:tblStyle w:val="PlainTable1"/>
        <w:tblW w:w="5000" w:type="pct"/>
        <w:jc w:val="center"/>
        <w:tblLook w:val="0480" w:firstRow="0" w:lastRow="0" w:firstColumn="1" w:lastColumn="0" w:noHBand="0" w:noVBand="1"/>
      </w:tblPr>
      <w:tblGrid>
        <w:gridCol w:w="1638"/>
        <w:gridCol w:w="7138"/>
      </w:tblGrid>
      <w:tr w:rsidR="00FA12D0" w14:paraId="068577D3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6FE7ACDC" w14:textId="77777777" w:rsidR="00FA12D0" w:rsidRDefault="00787FB1">
            <w:r>
              <w:t>Reference</w:t>
            </w:r>
          </w:p>
        </w:tc>
        <w:tc>
          <w:tcPr>
            <w:tcW w:w="4067" w:type="pct"/>
          </w:tcPr>
          <w:p w14:paraId="25DF672A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Sutton et al., 2014</w:t>
            </w:r>
          </w:p>
        </w:tc>
      </w:tr>
      <w:tr w:rsidR="00FA12D0" w14:paraId="13621265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49528AA8" w14:textId="77777777" w:rsidR="00FA12D0" w:rsidRDefault="00787FB1">
            <w:r>
              <w:t>Title</w:t>
            </w:r>
          </w:p>
        </w:tc>
        <w:tc>
          <w:tcPr>
            <w:tcW w:w="4067" w:type="pct"/>
          </w:tcPr>
          <w:p w14:paraId="7E9E20ED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Impact of Parent-Child Communication Interventions on Sex Behaviors and </w:t>
            </w:r>
            <w:r>
              <w:t>Cognitive Outcomes for Black/African-American and Hispanic/Latino Youth: A Systematic Review, 1988–2012</w:t>
            </w:r>
          </w:p>
        </w:tc>
      </w:tr>
      <w:tr w:rsidR="00FA12D0" w14:paraId="56AC38A4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34686E8E" w14:textId="77777777" w:rsidR="00FA12D0" w:rsidRDefault="00787FB1">
            <w:r>
              <w:t>Published Year</w:t>
            </w:r>
          </w:p>
        </w:tc>
        <w:tc>
          <w:tcPr>
            <w:tcW w:w="4067" w:type="pct"/>
          </w:tcPr>
          <w:p w14:paraId="25660A77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2014</w:t>
            </w:r>
          </w:p>
        </w:tc>
      </w:tr>
      <w:tr w:rsidR="00FA12D0" w14:paraId="1D88BEDA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2805DB5F" w14:textId="77777777" w:rsidR="00FA12D0" w:rsidRDefault="00787FB1">
            <w:r>
              <w:t>Review quality score</w:t>
            </w:r>
          </w:p>
        </w:tc>
        <w:tc>
          <w:tcPr>
            <w:tcW w:w="4067" w:type="pct"/>
          </w:tcPr>
          <w:p w14:paraId="03BDA5A8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4 - high</w:t>
            </w:r>
          </w:p>
        </w:tc>
      </w:tr>
      <w:tr w:rsidR="00FA12D0" w14:paraId="5E72E0A6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220E7A1A" w14:textId="77777777" w:rsidR="00FA12D0" w:rsidRDefault="00787FB1">
            <w:r>
              <w:t>Reviewed domains</w:t>
            </w:r>
          </w:p>
        </w:tc>
        <w:tc>
          <w:tcPr>
            <w:tcW w:w="4067" w:type="pct"/>
          </w:tcPr>
          <w:p w14:paraId="206F072C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Family/Community engagement</w:t>
            </w:r>
          </w:p>
        </w:tc>
      </w:tr>
    </w:tbl>
    <w:p w14:paraId="78212CF3" w14:textId="77777777" w:rsidR="00FA12D0" w:rsidRDefault="00FA12D0"/>
    <w:tbl>
      <w:tblPr>
        <w:tblStyle w:val="PlainTable1"/>
        <w:tblW w:w="5000" w:type="pct"/>
        <w:jc w:val="center"/>
        <w:tblLook w:val="0480" w:firstRow="0" w:lastRow="0" w:firstColumn="1" w:lastColumn="0" w:noHBand="0" w:noVBand="1"/>
      </w:tblPr>
      <w:tblGrid>
        <w:gridCol w:w="1638"/>
        <w:gridCol w:w="7138"/>
      </w:tblGrid>
      <w:tr w:rsidR="00FA12D0" w14:paraId="0F942917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2BC64EA7" w14:textId="77777777" w:rsidR="00FA12D0" w:rsidRDefault="00787FB1">
            <w:r>
              <w:t>Reference</w:t>
            </w:r>
          </w:p>
        </w:tc>
        <w:tc>
          <w:tcPr>
            <w:tcW w:w="4067" w:type="pct"/>
          </w:tcPr>
          <w:p w14:paraId="71C4378E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Tang et al., 2012</w:t>
            </w:r>
          </w:p>
        </w:tc>
      </w:tr>
      <w:tr w:rsidR="00FA12D0" w14:paraId="117EE400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41F91D6A" w14:textId="77777777" w:rsidR="00FA12D0" w:rsidRDefault="00787FB1">
            <w:r>
              <w:t>Title</w:t>
            </w:r>
          </w:p>
        </w:tc>
        <w:tc>
          <w:tcPr>
            <w:tcW w:w="4067" w:type="pct"/>
          </w:tcPr>
          <w:p w14:paraId="0CEA3EFB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Hormonal and </w:t>
            </w:r>
            <w:r>
              <w:t>intrauterine methods for contraception for women aged 25 years and younger</w:t>
            </w:r>
          </w:p>
        </w:tc>
      </w:tr>
      <w:tr w:rsidR="00FA12D0" w14:paraId="69B638FE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4BFD8C0C" w14:textId="77777777" w:rsidR="00FA12D0" w:rsidRDefault="00787FB1">
            <w:r>
              <w:t>Published Year</w:t>
            </w:r>
          </w:p>
        </w:tc>
        <w:tc>
          <w:tcPr>
            <w:tcW w:w="4067" w:type="pct"/>
          </w:tcPr>
          <w:p w14:paraId="58F27D1A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2012</w:t>
            </w:r>
          </w:p>
        </w:tc>
      </w:tr>
      <w:tr w:rsidR="00FA12D0" w14:paraId="35D9EA3E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0EB54D5B" w14:textId="77777777" w:rsidR="00FA12D0" w:rsidRDefault="00787FB1">
            <w:r>
              <w:t>Review quality score</w:t>
            </w:r>
          </w:p>
        </w:tc>
        <w:tc>
          <w:tcPr>
            <w:tcW w:w="4067" w:type="pct"/>
          </w:tcPr>
          <w:p w14:paraId="5C6550CF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4 - high</w:t>
            </w:r>
          </w:p>
        </w:tc>
      </w:tr>
      <w:tr w:rsidR="00FA12D0" w14:paraId="5058A9D1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03FC2C96" w14:textId="77777777" w:rsidR="00FA12D0" w:rsidRDefault="00787FB1">
            <w:r>
              <w:t>Reviewed domains</w:t>
            </w:r>
          </w:p>
        </w:tc>
        <w:tc>
          <w:tcPr>
            <w:tcW w:w="4067" w:type="pct"/>
          </w:tcPr>
          <w:p w14:paraId="7C4724B8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Changing contraceptive technologies</w:t>
            </w:r>
          </w:p>
        </w:tc>
      </w:tr>
    </w:tbl>
    <w:p w14:paraId="7477A43E" w14:textId="77777777" w:rsidR="00FA12D0" w:rsidRDefault="00FA12D0"/>
    <w:tbl>
      <w:tblPr>
        <w:tblStyle w:val="PlainTable1"/>
        <w:tblW w:w="5000" w:type="pct"/>
        <w:jc w:val="center"/>
        <w:tblLook w:val="0480" w:firstRow="0" w:lastRow="0" w:firstColumn="1" w:lastColumn="0" w:noHBand="0" w:noVBand="1"/>
      </w:tblPr>
      <w:tblGrid>
        <w:gridCol w:w="1638"/>
        <w:gridCol w:w="7138"/>
      </w:tblGrid>
      <w:tr w:rsidR="00FA12D0" w14:paraId="60AF63E3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2CE4DF40" w14:textId="77777777" w:rsidR="00FA12D0" w:rsidRDefault="00787FB1">
            <w:r>
              <w:t>Reference</w:t>
            </w:r>
          </w:p>
        </w:tc>
        <w:tc>
          <w:tcPr>
            <w:tcW w:w="4067" w:type="pct"/>
          </w:tcPr>
          <w:p w14:paraId="6355767C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Tolli, 2012</w:t>
            </w:r>
          </w:p>
        </w:tc>
      </w:tr>
      <w:tr w:rsidR="00FA12D0" w14:paraId="25484249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4397EA6F" w14:textId="77777777" w:rsidR="00FA12D0" w:rsidRDefault="00787FB1">
            <w:r>
              <w:t>Title</w:t>
            </w:r>
          </w:p>
        </w:tc>
        <w:tc>
          <w:tcPr>
            <w:tcW w:w="4067" w:type="pct"/>
          </w:tcPr>
          <w:p w14:paraId="36097E8A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Effectiveness of peer education intervention</w:t>
            </w:r>
            <w:r>
              <w:t>s for HIV prevention, adolescent pregnancy prevention and sexual health promotion for young people: A systematic review of European studies</w:t>
            </w:r>
          </w:p>
        </w:tc>
      </w:tr>
      <w:tr w:rsidR="00FA12D0" w14:paraId="7B3B69D4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6023AF4D" w14:textId="77777777" w:rsidR="00FA12D0" w:rsidRDefault="00787FB1">
            <w:r>
              <w:t>Published Year</w:t>
            </w:r>
          </w:p>
        </w:tc>
        <w:tc>
          <w:tcPr>
            <w:tcW w:w="4067" w:type="pct"/>
          </w:tcPr>
          <w:p w14:paraId="5409136F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2012</w:t>
            </w:r>
          </w:p>
        </w:tc>
      </w:tr>
      <w:tr w:rsidR="00FA12D0" w14:paraId="7CF7BD55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3157E86C" w14:textId="77777777" w:rsidR="00FA12D0" w:rsidRDefault="00787FB1">
            <w:r>
              <w:t>Review quality score</w:t>
            </w:r>
          </w:p>
        </w:tc>
        <w:tc>
          <w:tcPr>
            <w:tcW w:w="4067" w:type="pct"/>
          </w:tcPr>
          <w:p w14:paraId="147C3B33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4 - high</w:t>
            </w:r>
          </w:p>
        </w:tc>
      </w:tr>
      <w:tr w:rsidR="00FA12D0" w14:paraId="42DE5C55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472773B8" w14:textId="77777777" w:rsidR="00FA12D0" w:rsidRDefault="00787FB1">
            <w:r>
              <w:t>Reviewed domains</w:t>
            </w:r>
          </w:p>
        </w:tc>
        <w:tc>
          <w:tcPr>
            <w:tcW w:w="4067" w:type="pct"/>
          </w:tcPr>
          <w:p w14:paraId="4F8F2DD6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Peer-contact sexual health </w:t>
            </w:r>
            <w:r>
              <w:t>intervention</w:t>
            </w:r>
          </w:p>
        </w:tc>
      </w:tr>
    </w:tbl>
    <w:p w14:paraId="678910CD" w14:textId="77777777" w:rsidR="00FA12D0" w:rsidRDefault="00FA12D0"/>
    <w:tbl>
      <w:tblPr>
        <w:tblStyle w:val="PlainTable1"/>
        <w:tblW w:w="5000" w:type="pct"/>
        <w:jc w:val="center"/>
        <w:tblLook w:val="0480" w:firstRow="0" w:lastRow="0" w:firstColumn="1" w:lastColumn="0" w:noHBand="0" w:noVBand="1"/>
      </w:tblPr>
      <w:tblGrid>
        <w:gridCol w:w="1638"/>
        <w:gridCol w:w="7138"/>
      </w:tblGrid>
      <w:tr w:rsidR="00FA12D0" w14:paraId="2FACEF51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10568635" w14:textId="77777777" w:rsidR="00FA12D0" w:rsidRDefault="00787FB1">
            <w:r>
              <w:t>Reference</w:t>
            </w:r>
          </w:p>
        </w:tc>
        <w:tc>
          <w:tcPr>
            <w:tcW w:w="4067" w:type="pct"/>
          </w:tcPr>
          <w:p w14:paraId="62674AC9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Underhill et al., 2007[1]a</w:t>
            </w:r>
          </w:p>
        </w:tc>
      </w:tr>
      <w:tr w:rsidR="00FA12D0" w14:paraId="073EE942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1865B84A" w14:textId="77777777" w:rsidR="00FA12D0" w:rsidRDefault="00787FB1">
            <w:r>
              <w:t>Title</w:t>
            </w:r>
          </w:p>
        </w:tc>
        <w:tc>
          <w:tcPr>
            <w:tcW w:w="4067" w:type="pct"/>
          </w:tcPr>
          <w:p w14:paraId="115BBBC3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Sexual abstinence only programmes to prevent HIV infection in high income countries: Systematic review</w:t>
            </w:r>
          </w:p>
        </w:tc>
      </w:tr>
      <w:tr w:rsidR="00FA12D0" w14:paraId="0AF411E6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13872C0C" w14:textId="77777777" w:rsidR="00FA12D0" w:rsidRDefault="00787FB1">
            <w:r>
              <w:lastRenderedPageBreak/>
              <w:t>Published Year</w:t>
            </w:r>
          </w:p>
        </w:tc>
        <w:tc>
          <w:tcPr>
            <w:tcW w:w="4067" w:type="pct"/>
          </w:tcPr>
          <w:p w14:paraId="43B17C23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2007</w:t>
            </w:r>
          </w:p>
        </w:tc>
      </w:tr>
      <w:tr w:rsidR="00FA12D0" w14:paraId="5D50DFE2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505F6D76" w14:textId="77777777" w:rsidR="00FA12D0" w:rsidRDefault="00787FB1">
            <w:r>
              <w:t>Review quality score</w:t>
            </w:r>
          </w:p>
        </w:tc>
        <w:tc>
          <w:tcPr>
            <w:tcW w:w="4067" w:type="pct"/>
          </w:tcPr>
          <w:p w14:paraId="77F71796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4 - high</w:t>
            </w:r>
          </w:p>
        </w:tc>
      </w:tr>
      <w:tr w:rsidR="00FA12D0" w14:paraId="783B7D8B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02A9CDD4" w14:textId="77777777" w:rsidR="00FA12D0" w:rsidRDefault="00787FB1">
            <w:r>
              <w:t>Reviewed domains</w:t>
            </w:r>
          </w:p>
        </w:tc>
        <w:tc>
          <w:tcPr>
            <w:tcW w:w="4067" w:type="pct"/>
          </w:tcPr>
          <w:p w14:paraId="4749E0A2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Abstinence-based education</w:t>
            </w:r>
          </w:p>
        </w:tc>
      </w:tr>
    </w:tbl>
    <w:p w14:paraId="1D4C3469" w14:textId="77777777" w:rsidR="00FA12D0" w:rsidRDefault="00FA12D0"/>
    <w:tbl>
      <w:tblPr>
        <w:tblStyle w:val="PlainTable1"/>
        <w:tblW w:w="5000" w:type="pct"/>
        <w:jc w:val="center"/>
        <w:tblLook w:val="0480" w:firstRow="0" w:lastRow="0" w:firstColumn="1" w:lastColumn="0" w:noHBand="0" w:noVBand="1"/>
      </w:tblPr>
      <w:tblGrid>
        <w:gridCol w:w="1638"/>
        <w:gridCol w:w="7138"/>
      </w:tblGrid>
      <w:tr w:rsidR="00FA12D0" w14:paraId="0CB6D8D9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0F835DD0" w14:textId="77777777" w:rsidR="00FA12D0" w:rsidRDefault="00787FB1">
            <w:r>
              <w:t>Reference</w:t>
            </w:r>
          </w:p>
        </w:tc>
        <w:tc>
          <w:tcPr>
            <w:tcW w:w="4067" w:type="pct"/>
          </w:tcPr>
          <w:p w14:paraId="3DB2BAD9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Underhill et al., 2007[2]a</w:t>
            </w:r>
          </w:p>
        </w:tc>
      </w:tr>
      <w:tr w:rsidR="00FA12D0" w14:paraId="56BEAE7B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5DA9B148" w14:textId="77777777" w:rsidR="00FA12D0" w:rsidRDefault="00787FB1">
            <w:r>
              <w:t>Title</w:t>
            </w:r>
          </w:p>
        </w:tc>
        <w:tc>
          <w:tcPr>
            <w:tcW w:w="4067" w:type="pct"/>
          </w:tcPr>
          <w:p w14:paraId="5202F6B0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Systematic review of abstinence-plus HIV prevention programs in high-income countries</w:t>
            </w:r>
          </w:p>
        </w:tc>
      </w:tr>
      <w:tr w:rsidR="00FA12D0" w14:paraId="42D197ED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6C3877C7" w14:textId="77777777" w:rsidR="00FA12D0" w:rsidRDefault="00787FB1">
            <w:r>
              <w:t>Published Year</w:t>
            </w:r>
          </w:p>
        </w:tc>
        <w:tc>
          <w:tcPr>
            <w:tcW w:w="4067" w:type="pct"/>
          </w:tcPr>
          <w:p w14:paraId="4D57F7FE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2007</w:t>
            </w:r>
          </w:p>
        </w:tc>
      </w:tr>
      <w:tr w:rsidR="00FA12D0" w14:paraId="1BB3F98F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7DBE31F7" w14:textId="77777777" w:rsidR="00FA12D0" w:rsidRDefault="00787FB1">
            <w:r>
              <w:t>Review quality score</w:t>
            </w:r>
          </w:p>
        </w:tc>
        <w:tc>
          <w:tcPr>
            <w:tcW w:w="4067" w:type="pct"/>
          </w:tcPr>
          <w:p w14:paraId="048FCCE4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4 - high</w:t>
            </w:r>
          </w:p>
        </w:tc>
      </w:tr>
      <w:tr w:rsidR="00FA12D0" w14:paraId="518CED18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6279954D" w14:textId="77777777" w:rsidR="00FA12D0" w:rsidRDefault="00787FB1">
            <w:r>
              <w:t>Reviewed domains</w:t>
            </w:r>
          </w:p>
        </w:tc>
        <w:tc>
          <w:tcPr>
            <w:tcW w:w="4067" w:type="pct"/>
          </w:tcPr>
          <w:p w14:paraId="6D618735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Abstinence-based education</w:t>
            </w:r>
          </w:p>
        </w:tc>
      </w:tr>
    </w:tbl>
    <w:p w14:paraId="2670A0D7" w14:textId="77777777" w:rsidR="00FA12D0" w:rsidRDefault="00FA12D0"/>
    <w:tbl>
      <w:tblPr>
        <w:tblStyle w:val="PlainTable1"/>
        <w:tblW w:w="5000" w:type="pct"/>
        <w:jc w:val="center"/>
        <w:tblLook w:val="0480" w:firstRow="0" w:lastRow="0" w:firstColumn="1" w:lastColumn="0" w:noHBand="0" w:noVBand="1"/>
      </w:tblPr>
      <w:tblGrid>
        <w:gridCol w:w="1638"/>
        <w:gridCol w:w="7138"/>
      </w:tblGrid>
      <w:tr w:rsidR="00FA12D0" w14:paraId="66EDA6FA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49D719E4" w14:textId="77777777" w:rsidR="00FA12D0" w:rsidRDefault="00787FB1">
            <w:r>
              <w:t>Reference</w:t>
            </w:r>
          </w:p>
        </w:tc>
        <w:tc>
          <w:tcPr>
            <w:tcW w:w="4067" w:type="pct"/>
          </w:tcPr>
          <w:p w14:paraId="5C092C19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Wakhisi et al., 2011</w:t>
            </w:r>
          </w:p>
        </w:tc>
      </w:tr>
      <w:tr w:rsidR="00FA12D0" w14:paraId="5E850513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462BB43D" w14:textId="77777777" w:rsidR="00FA12D0" w:rsidRDefault="00787FB1">
            <w:r>
              <w:t>Title</w:t>
            </w:r>
          </w:p>
        </w:tc>
        <w:tc>
          <w:tcPr>
            <w:tcW w:w="4067" w:type="pct"/>
          </w:tcPr>
          <w:p w14:paraId="15AE65D3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effectiveness of social marketing in reduction of teenage pregnancies: a review of studies in developed countries (Structured abstract)</w:t>
            </w:r>
          </w:p>
        </w:tc>
      </w:tr>
      <w:tr w:rsidR="00FA12D0" w14:paraId="0F2B3885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3020974D" w14:textId="77777777" w:rsidR="00FA12D0" w:rsidRDefault="00787FB1">
            <w:r>
              <w:t>Published Year</w:t>
            </w:r>
          </w:p>
        </w:tc>
        <w:tc>
          <w:tcPr>
            <w:tcW w:w="4067" w:type="pct"/>
          </w:tcPr>
          <w:p w14:paraId="6D591FF0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2011</w:t>
            </w:r>
          </w:p>
        </w:tc>
      </w:tr>
      <w:tr w:rsidR="00FA12D0" w14:paraId="42287E44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08240363" w14:textId="77777777" w:rsidR="00FA12D0" w:rsidRDefault="00787FB1">
            <w:r>
              <w:t>Review quality score</w:t>
            </w:r>
          </w:p>
        </w:tc>
        <w:tc>
          <w:tcPr>
            <w:tcW w:w="4067" w:type="pct"/>
          </w:tcPr>
          <w:p w14:paraId="68A2A1DD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4 - high</w:t>
            </w:r>
          </w:p>
        </w:tc>
      </w:tr>
      <w:tr w:rsidR="00FA12D0" w14:paraId="5836BDF6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2680CE85" w14:textId="77777777" w:rsidR="00FA12D0" w:rsidRDefault="00787FB1">
            <w:r>
              <w:t>Reviewed domains</w:t>
            </w:r>
          </w:p>
        </w:tc>
        <w:tc>
          <w:tcPr>
            <w:tcW w:w="4067" w:type="pct"/>
          </w:tcPr>
          <w:p w14:paraId="367F99A9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School-based SH clinic, Peer-contact sexual health intervention, Teenager SH clinic access and use*, School-based pregnancy education, Community-based pregnancy education, Family/Community engagement</w:t>
            </w:r>
          </w:p>
        </w:tc>
      </w:tr>
    </w:tbl>
    <w:p w14:paraId="472270D7" w14:textId="77777777" w:rsidR="00FA12D0" w:rsidRDefault="00FA12D0"/>
    <w:tbl>
      <w:tblPr>
        <w:tblStyle w:val="PlainTable1"/>
        <w:tblW w:w="5000" w:type="pct"/>
        <w:jc w:val="center"/>
        <w:tblLook w:val="0480" w:firstRow="0" w:lastRow="0" w:firstColumn="1" w:lastColumn="0" w:noHBand="0" w:noVBand="1"/>
      </w:tblPr>
      <w:tblGrid>
        <w:gridCol w:w="1638"/>
        <w:gridCol w:w="7138"/>
      </w:tblGrid>
      <w:tr w:rsidR="00FA12D0" w14:paraId="38DF11A6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0F4FC638" w14:textId="77777777" w:rsidR="00FA12D0" w:rsidRDefault="00787FB1">
            <w:r>
              <w:t>Reference</w:t>
            </w:r>
          </w:p>
        </w:tc>
        <w:tc>
          <w:tcPr>
            <w:tcW w:w="4067" w:type="pct"/>
          </w:tcPr>
          <w:p w14:paraId="02740B38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Whitaker et al., 2016</w:t>
            </w:r>
          </w:p>
        </w:tc>
      </w:tr>
      <w:tr w:rsidR="00FA12D0" w14:paraId="03539803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60B4F0E3" w14:textId="77777777" w:rsidR="00FA12D0" w:rsidRDefault="00787FB1">
            <w:r>
              <w:t>Title</w:t>
            </w:r>
          </w:p>
        </w:tc>
        <w:tc>
          <w:tcPr>
            <w:tcW w:w="4067" w:type="pct"/>
          </w:tcPr>
          <w:p w14:paraId="188A0E4E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Intervention no</w:t>
            </w:r>
            <w:r>
              <w:t>w to eliminate repeat unintended pregnancy in teenagers (INTERUPT): A systematic review of intervention effectiveness and cost-effectiveness, and qualitative and realist synthesis of implementation factors and user engagement</w:t>
            </w:r>
          </w:p>
        </w:tc>
      </w:tr>
      <w:tr w:rsidR="00FA12D0" w14:paraId="758B7561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38FB5E1E" w14:textId="77777777" w:rsidR="00FA12D0" w:rsidRDefault="00787FB1">
            <w:r>
              <w:t>Published Year</w:t>
            </w:r>
          </w:p>
        </w:tc>
        <w:tc>
          <w:tcPr>
            <w:tcW w:w="4067" w:type="pct"/>
          </w:tcPr>
          <w:p w14:paraId="1E567321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2016</w:t>
            </w:r>
          </w:p>
        </w:tc>
      </w:tr>
      <w:tr w:rsidR="00FA12D0" w14:paraId="113479EE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0222F384" w14:textId="77777777" w:rsidR="00FA12D0" w:rsidRDefault="00787FB1">
            <w:r>
              <w:t>Review q</w:t>
            </w:r>
            <w:r>
              <w:t>uality score</w:t>
            </w:r>
          </w:p>
        </w:tc>
        <w:tc>
          <w:tcPr>
            <w:tcW w:w="4067" w:type="pct"/>
          </w:tcPr>
          <w:p w14:paraId="11E4CA60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4 - high</w:t>
            </w:r>
          </w:p>
        </w:tc>
      </w:tr>
      <w:tr w:rsidR="00FA12D0" w14:paraId="181B760D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25365AA8" w14:textId="77777777" w:rsidR="00FA12D0" w:rsidRDefault="00787FB1">
            <w:r>
              <w:t>Reviewed domains</w:t>
            </w:r>
          </w:p>
        </w:tc>
        <w:tc>
          <w:tcPr>
            <w:tcW w:w="4067" w:type="pct"/>
          </w:tcPr>
          <w:p w14:paraId="3140A58A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Targeting rapid-repeat pregnancies</w:t>
            </w:r>
          </w:p>
        </w:tc>
      </w:tr>
    </w:tbl>
    <w:p w14:paraId="708C9F2C" w14:textId="77777777" w:rsidR="00FA12D0" w:rsidRDefault="00FA12D0"/>
    <w:tbl>
      <w:tblPr>
        <w:tblStyle w:val="PlainTable1"/>
        <w:tblW w:w="5000" w:type="pct"/>
        <w:jc w:val="center"/>
        <w:tblLook w:val="0480" w:firstRow="0" w:lastRow="0" w:firstColumn="1" w:lastColumn="0" w:noHBand="0" w:noVBand="1"/>
      </w:tblPr>
      <w:tblGrid>
        <w:gridCol w:w="1638"/>
        <w:gridCol w:w="7138"/>
      </w:tblGrid>
      <w:tr w:rsidR="00FA12D0" w14:paraId="4D933155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5DC33BA4" w14:textId="77777777" w:rsidR="00FA12D0" w:rsidRDefault="00787FB1">
            <w:r>
              <w:t>Reference</w:t>
            </w:r>
          </w:p>
        </w:tc>
        <w:tc>
          <w:tcPr>
            <w:tcW w:w="4067" w:type="pct"/>
          </w:tcPr>
          <w:p w14:paraId="25D3E8B5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Widman et al., 2018</w:t>
            </w:r>
          </w:p>
        </w:tc>
      </w:tr>
      <w:tr w:rsidR="00FA12D0" w14:paraId="49E44791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22D871F5" w14:textId="77777777" w:rsidR="00FA12D0" w:rsidRDefault="00787FB1">
            <w:r>
              <w:t>Title</w:t>
            </w:r>
          </w:p>
        </w:tc>
        <w:tc>
          <w:tcPr>
            <w:tcW w:w="4067" w:type="pct"/>
          </w:tcPr>
          <w:p w14:paraId="649882F1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Technology-Based Interventions to Reduce Sexually Transmitted Infections and Unintended Pregnancy Among Youth</w:t>
            </w:r>
          </w:p>
        </w:tc>
      </w:tr>
      <w:tr w:rsidR="00FA12D0" w14:paraId="43E10E92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559A74B8" w14:textId="77777777" w:rsidR="00FA12D0" w:rsidRDefault="00787FB1">
            <w:r>
              <w:lastRenderedPageBreak/>
              <w:t>Published Year</w:t>
            </w:r>
          </w:p>
        </w:tc>
        <w:tc>
          <w:tcPr>
            <w:tcW w:w="4067" w:type="pct"/>
          </w:tcPr>
          <w:p w14:paraId="217C9807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2018</w:t>
            </w:r>
          </w:p>
        </w:tc>
      </w:tr>
      <w:tr w:rsidR="00FA12D0" w14:paraId="742F48BA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2BF8E290" w14:textId="77777777" w:rsidR="00FA12D0" w:rsidRDefault="00787FB1">
            <w:r>
              <w:t>Review quality score</w:t>
            </w:r>
          </w:p>
        </w:tc>
        <w:tc>
          <w:tcPr>
            <w:tcW w:w="4067" w:type="pct"/>
          </w:tcPr>
          <w:p w14:paraId="06187AE5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4 - high</w:t>
            </w:r>
          </w:p>
        </w:tc>
      </w:tr>
      <w:tr w:rsidR="00FA12D0" w14:paraId="244E3F3A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550607D9" w14:textId="77777777" w:rsidR="00FA12D0" w:rsidRDefault="00787FB1">
            <w:r>
              <w:t>Reviewed domains</w:t>
            </w:r>
          </w:p>
        </w:tc>
        <w:tc>
          <w:tcPr>
            <w:tcW w:w="4067" w:type="pct"/>
          </w:tcPr>
          <w:p w14:paraId="6367E878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Digital media-based SH intervention</w:t>
            </w:r>
          </w:p>
        </w:tc>
      </w:tr>
    </w:tbl>
    <w:p w14:paraId="68DC62AB" w14:textId="77777777" w:rsidR="00FA12D0" w:rsidRDefault="00FA12D0"/>
    <w:tbl>
      <w:tblPr>
        <w:tblStyle w:val="PlainTable1"/>
        <w:tblW w:w="5000" w:type="pct"/>
        <w:jc w:val="center"/>
        <w:tblLook w:val="0480" w:firstRow="0" w:lastRow="0" w:firstColumn="1" w:lastColumn="0" w:noHBand="0" w:noVBand="1"/>
      </w:tblPr>
      <w:tblGrid>
        <w:gridCol w:w="1638"/>
        <w:gridCol w:w="7138"/>
      </w:tblGrid>
      <w:tr w:rsidR="00FA12D0" w14:paraId="2CAD6ABD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69C228B7" w14:textId="77777777" w:rsidR="00FA12D0" w:rsidRDefault="00787FB1">
            <w:r>
              <w:t>Reference</w:t>
            </w:r>
          </w:p>
        </w:tc>
        <w:tc>
          <w:tcPr>
            <w:tcW w:w="4067" w:type="pct"/>
          </w:tcPr>
          <w:p w14:paraId="58A0D237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Wight et al., 2013</w:t>
            </w:r>
          </w:p>
        </w:tc>
      </w:tr>
      <w:tr w:rsidR="00FA12D0" w14:paraId="2A8B7CD5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13E49793" w14:textId="77777777" w:rsidR="00FA12D0" w:rsidRDefault="00787FB1">
            <w:r>
              <w:t>Title</w:t>
            </w:r>
          </w:p>
        </w:tc>
        <w:tc>
          <w:tcPr>
            <w:tcW w:w="4067" w:type="pct"/>
          </w:tcPr>
          <w:p w14:paraId="43979DBF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Review of Interventions With Parents to Promote the Sexual Health of Their Children</w:t>
            </w:r>
          </w:p>
        </w:tc>
      </w:tr>
      <w:tr w:rsidR="00FA12D0" w14:paraId="48FB8822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4440C60E" w14:textId="77777777" w:rsidR="00FA12D0" w:rsidRDefault="00787FB1">
            <w:r>
              <w:t>Published Year</w:t>
            </w:r>
          </w:p>
        </w:tc>
        <w:tc>
          <w:tcPr>
            <w:tcW w:w="4067" w:type="pct"/>
          </w:tcPr>
          <w:p w14:paraId="03FAD64A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2013</w:t>
            </w:r>
          </w:p>
        </w:tc>
      </w:tr>
      <w:tr w:rsidR="00FA12D0" w14:paraId="6F8DD4F0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74A2637B" w14:textId="77777777" w:rsidR="00FA12D0" w:rsidRDefault="00787FB1">
            <w:r>
              <w:t>Review quality score</w:t>
            </w:r>
          </w:p>
        </w:tc>
        <w:tc>
          <w:tcPr>
            <w:tcW w:w="4067" w:type="pct"/>
          </w:tcPr>
          <w:p w14:paraId="14CF4B70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4 - </w:t>
            </w:r>
            <w:r>
              <w:t>high</w:t>
            </w:r>
          </w:p>
        </w:tc>
      </w:tr>
      <w:tr w:rsidR="00FA12D0" w14:paraId="685A38E9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2F2EDF71" w14:textId="77777777" w:rsidR="00FA12D0" w:rsidRDefault="00787FB1">
            <w:r>
              <w:t>Reviewed domains</w:t>
            </w:r>
          </w:p>
        </w:tc>
        <w:tc>
          <w:tcPr>
            <w:tcW w:w="4067" w:type="pct"/>
          </w:tcPr>
          <w:p w14:paraId="343ECD64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Family/Community engagement</w:t>
            </w:r>
          </w:p>
        </w:tc>
      </w:tr>
    </w:tbl>
    <w:p w14:paraId="68463CB3" w14:textId="77777777" w:rsidR="00FA12D0" w:rsidRDefault="00FA12D0"/>
    <w:tbl>
      <w:tblPr>
        <w:tblStyle w:val="PlainTable1"/>
        <w:tblW w:w="5000" w:type="pct"/>
        <w:jc w:val="center"/>
        <w:tblLook w:val="0480" w:firstRow="0" w:lastRow="0" w:firstColumn="1" w:lastColumn="0" w:noHBand="0" w:noVBand="1"/>
      </w:tblPr>
      <w:tblGrid>
        <w:gridCol w:w="1638"/>
        <w:gridCol w:w="7138"/>
      </w:tblGrid>
      <w:tr w:rsidR="00FA12D0" w14:paraId="7A2F6135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69939B1B" w14:textId="77777777" w:rsidR="00FA12D0" w:rsidRDefault="00787FB1">
            <w:r>
              <w:t>Reference</w:t>
            </w:r>
          </w:p>
        </w:tc>
        <w:tc>
          <w:tcPr>
            <w:tcW w:w="4067" w:type="pct"/>
          </w:tcPr>
          <w:p w14:paraId="5EB25338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Wilson et al., 2015</w:t>
            </w:r>
          </w:p>
        </w:tc>
      </w:tr>
      <w:tr w:rsidR="00FA12D0" w14:paraId="2B1A32A5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06B1349B" w14:textId="77777777" w:rsidR="00FA12D0" w:rsidRDefault="00787FB1">
            <w:r>
              <w:t>Title</w:t>
            </w:r>
          </w:p>
        </w:tc>
        <w:tc>
          <w:tcPr>
            <w:tcW w:w="4067" w:type="pct"/>
          </w:tcPr>
          <w:p w14:paraId="573BC5A5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Motivational interviews to improve contraceptive use in populations at high risk of unintended pregnancy: A systematic review and meta-analysis</w:t>
            </w:r>
          </w:p>
        </w:tc>
      </w:tr>
      <w:tr w:rsidR="00FA12D0" w14:paraId="2D6A2905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2715A668" w14:textId="77777777" w:rsidR="00FA12D0" w:rsidRDefault="00787FB1">
            <w:r>
              <w:t>Published Year</w:t>
            </w:r>
          </w:p>
        </w:tc>
        <w:tc>
          <w:tcPr>
            <w:tcW w:w="4067" w:type="pct"/>
          </w:tcPr>
          <w:p w14:paraId="049D9BAF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2015</w:t>
            </w:r>
          </w:p>
        </w:tc>
      </w:tr>
      <w:tr w:rsidR="00FA12D0" w14:paraId="0D29FC5B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5CB4713E" w14:textId="77777777" w:rsidR="00FA12D0" w:rsidRDefault="00787FB1">
            <w:r>
              <w:t>Review quality score</w:t>
            </w:r>
          </w:p>
        </w:tc>
        <w:tc>
          <w:tcPr>
            <w:tcW w:w="4067" w:type="pct"/>
          </w:tcPr>
          <w:p w14:paraId="11693BDB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4 - high</w:t>
            </w:r>
          </w:p>
        </w:tc>
      </w:tr>
      <w:tr w:rsidR="00FA12D0" w14:paraId="5C27CE48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1EC2E097" w14:textId="77777777" w:rsidR="00FA12D0" w:rsidRDefault="00787FB1">
            <w:r>
              <w:t>Reviewed domains</w:t>
            </w:r>
          </w:p>
        </w:tc>
        <w:tc>
          <w:tcPr>
            <w:tcW w:w="4067" w:type="pct"/>
          </w:tcPr>
          <w:p w14:paraId="352EB6CE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Counselling or medical staff one-to-one</w:t>
            </w:r>
          </w:p>
        </w:tc>
      </w:tr>
    </w:tbl>
    <w:p w14:paraId="7E218B00" w14:textId="77777777" w:rsidR="00FA12D0" w:rsidRDefault="00FA12D0"/>
    <w:tbl>
      <w:tblPr>
        <w:tblStyle w:val="PlainTable1"/>
        <w:tblW w:w="5000" w:type="pct"/>
        <w:jc w:val="center"/>
        <w:tblLook w:val="0480" w:firstRow="0" w:lastRow="0" w:firstColumn="1" w:lastColumn="0" w:noHBand="0" w:noVBand="1"/>
      </w:tblPr>
      <w:tblGrid>
        <w:gridCol w:w="1638"/>
        <w:gridCol w:w="7138"/>
      </w:tblGrid>
      <w:tr w:rsidR="00FA12D0" w14:paraId="61FED37A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67DE7FF3" w14:textId="77777777" w:rsidR="00FA12D0" w:rsidRDefault="00787FB1">
            <w:r>
              <w:t>Reference</w:t>
            </w:r>
          </w:p>
        </w:tc>
        <w:tc>
          <w:tcPr>
            <w:tcW w:w="4067" w:type="pct"/>
          </w:tcPr>
          <w:p w14:paraId="5DDF7E58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Zapata et al., 2015</w:t>
            </w:r>
          </w:p>
        </w:tc>
      </w:tr>
      <w:tr w:rsidR="00FA12D0" w14:paraId="6FB95C93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0803E38A" w14:textId="77777777" w:rsidR="00FA12D0" w:rsidRDefault="00787FB1">
            <w:r>
              <w:t>Title</w:t>
            </w:r>
          </w:p>
        </w:tc>
        <w:tc>
          <w:tcPr>
            <w:tcW w:w="4067" w:type="pct"/>
          </w:tcPr>
          <w:p w14:paraId="183CCE0C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Impact of Contraceptive Counseling in Clinical Settings: A Systematic Review</w:t>
            </w:r>
          </w:p>
        </w:tc>
      </w:tr>
      <w:tr w:rsidR="00FA12D0" w14:paraId="40114B07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352178C7" w14:textId="77777777" w:rsidR="00FA12D0" w:rsidRDefault="00787FB1">
            <w:r>
              <w:t>Published Year</w:t>
            </w:r>
          </w:p>
        </w:tc>
        <w:tc>
          <w:tcPr>
            <w:tcW w:w="4067" w:type="pct"/>
          </w:tcPr>
          <w:p w14:paraId="60232A0E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2015</w:t>
            </w:r>
          </w:p>
        </w:tc>
      </w:tr>
      <w:tr w:rsidR="00FA12D0" w14:paraId="1023D80C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7278339E" w14:textId="77777777" w:rsidR="00FA12D0" w:rsidRDefault="00787FB1">
            <w:r>
              <w:t>Review quality score</w:t>
            </w:r>
          </w:p>
        </w:tc>
        <w:tc>
          <w:tcPr>
            <w:tcW w:w="4067" w:type="pct"/>
          </w:tcPr>
          <w:p w14:paraId="086119B5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4 - </w:t>
            </w:r>
            <w:r>
              <w:t>high</w:t>
            </w:r>
          </w:p>
        </w:tc>
      </w:tr>
      <w:tr w:rsidR="00FA12D0" w14:paraId="188C30F5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4A240D0A" w14:textId="77777777" w:rsidR="00FA12D0" w:rsidRDefault="00787FB1">
            <w:r>
              <w:t>Reviewed domains</w:t>
            </w:r>
          </w:p>
        </w:tc>
        <w:tc>
          <w:tcPr>
            <w:tcW w:w="4067" w:type="pct"/>
          </w:tcPr>
          <w:p w14:paraId="641519D0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Counselling or medical staff one-to-one</w:t>
            </w:r>
          </w:p>
        </w:tc>
      </w:tr>
    </w:tbl>
    <w:p w14:paraId="553EEC29" w14:textId="77777777" w:rsidR="00FA12D0" w:rsidRDefault="00FA12D0"/>
    <w:tbl>
      <w:tblPr>
        <w:tblStyle w:val="PlainTable1"/>
        <w:tblW w:w="5000" w:type="pct"/>
        <w:jc w:val="center"/>
        <w:tblLook w:val="0480" w:firstRow="0" w:lastRow="0" w:firstColumn="1" w:lastColumn="0" w:noHBand="0" w:noVBand="1"/>
      </w:tblPr>
      <w:tblGrid>
        <w:gridCol w:w="1638"/>
        <w:gridCol w:w="7138"/>
      </w:tblGrid>
      <w:tr w:rsidR="00FA12D0" w14:paraId="7CD287DA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69F6D3D5" w14:textId="77777777" w:rsidR="00FA12D0" w:rsidRDefault="00787FB1">
            <w:r>
              <w:t>Reference</w:t>
            </w:r>
          </w:p>
        </w:tc>
        <w:tc>
          <w:tcPr>
            <w:tcW w:w="4067" w:type="pct"/>
          </w:tcPr>
          <w:p w14:paraId="3D2984A5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Zoritch et al., 1998</w:t>
            </w:r>
          </w:p>
        </w:tc>
      </w:tr>
      <w:tr w:rsidR="00FA12D0" w14:paraId="0D855295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33B2B533" w14:textId="77777777" w:rsidR="00FA12D0" w:rsidRDefault="00787FB1">
            <w:r>
              <w:t>Title</w:t>
            </w:r>
          </w:p>
        </w:tc>
        <w:tc>
          <w:tcPr>
            <w:tcW w:w="4067" w:type="pct"/>
          </w:tcPr>
          <w:p w14:paraId="69DE3ADE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health and welfare effects of day-care: A systematic review of randomised controlled trials</w:t>
            </w:r>
          </w:p>
        </w:tc>
      </w:tr>
      <w:tr w:rsidR="00FA12D0" w14:paraId="5752624D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4EBDE23D" w14:textId="77777777" w:rsidR="00FA12D0" w:rsidRDefault="00787FB1">
            <w:r>
              <w:t>Published Year</w:t>
            </w:r>
          </w:p>
        </w:tc>
        <w:tc>
          <w:tcPr>
            <w:tcW w:w="4067" w:type="pct"/>
          </w:tcPr>
          <w:p w14:paraId="659D1C45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1998</w:t>
            </w:r>
          </w:p>
        </w:tc>
      </w:tr>
      <w:tr w:rsidR="00FA12D0" w14:paraId="440CDABB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0E91F8A5" w14:textId="77777777" w:rsidR="00FA12D0" w:rsidRDefault="00787FB1">
            <w:r>
              <w:lastRenderedPageBreak/>
              <w:t>Review quality score</w:t>
            </w:r>
          </w:p>
        </w:tc>
        <w:tc>
          <w:tcPr>
            <w:tcW w:w="4067" w:type="pct"/>
          </w:tcPr>
          <w:p w14:paraId="10FC8F29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4 - high</w:t>
            </w:r>
          </w:p>
        </w:tc>
      </w:tr>
      <w:tr w:rsidR="00FA12D0" w14:paraId="60B8A605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3C3012AC" w14:textId="77777777" w:rsidR="00FA12D0" w:rsidRDefault="00787FB1">
            <w:r>
              <w:t>Reviewed domains</w:t>
            </w:r>
          </w:p>
        </w:tc>
        <w:tc>
          <w:tcPr>
            <w:tcW w:w="4067" w:type="pct"/>
          </w:tcPr>
          <w:p w14:paraId="1B49290D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Early-years intervention</w:t>
            </w:r>
          </w:p>
        </w:tc>
      </w:tr>
    </w:tbl>
    <w:p w14:paraId="26C606E7" w14:textId="77777777" w:rsidR="00FA12D0" w:rsidRDefault="00FA12D0"/>
    <w:tbl>
      <w:tblPr>
        <w:tblStyle w:val="PlainTable1"/>
        <w:tblW w:w="5000" w:type="pct"/>
        <w:jc w:val="center"/>
        <w:tblLook w:val="0480" w:firstRow="0" w:lastRow="0" w:firstColumn="1" w:lastColumn="0" w:noHBand="0" w:noVBand="1"/>
      </w:tblPr>
      <w:tblGrid>
        <w:gridCol w:w="1638"/>
        <w:gridCol w:w="7138"/>
      </w:tblGrid>
      <w:tr w:rsidR="00FA12D0" w14:paraId="63CCA66F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160393C7" w14:textId="77777777" w:rsidR="00FA12D0" w:rsidRDefault="00787FB1">
            <w:r>
              <w:t>Reference</w:t>
            </w:r>
          </w:p>
        </w:tc>
        <w:tc>
          <w:tcPr>
            <w:tcW w:w="4067" w:type="pct"/>
          </w:tcPr>
          <w:p w14:paraId="2248F430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Andrzejewski et al., 2018</w:t>
            </w:r>
          </w:p>
        </w:tc>
      </w:tr>
      <w:tr w:rsidR="00FA12D0" w14:paraId="7874280F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3D19D7BA" w14:textId="77777777" w:rsidR="00FA12D0" w:rsidRDefault="00787FB1">
            <w:r>
              <w:t>Title</w:t>
            </w:r>
          </w:p>
        </w:tc>
        <w:tc>
          <w:tcPr>
            <w:tcW w:w="4067" w:type="pct"/>
          </w:tcPr>
          <w:p w14:paraId="2375C786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Condom Availability Programs in Schools: A Review of the Literature</w:t>
            </w:r>
          </w:p>
        </w:tc>
      </w:tr>
      <w:tr w:rsidR="00FA12D0" w14:paraId="218F23D3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1B31B320" w14:textId="77777777" w:rsidR="00FA12D0" w:rsidRDefault="00787FB1">
            <w:r>
              <w:t>Published Year</w:t>
            </w:r>
          </w:p>
        </w:tc>
        <w:tc>
          <w:tcPr>
            <w:tcW w:w="4067" w:type="pct"/>
          </w:tcPr>
          <w:p w14:paraId="5CB186D9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2018</w:t>
            </w:r>
          </w:p>
        </w:tc>
      </w:tr>
      <w:tr w:rsidR="00FA12D0" w14:paraId="3CBFA99D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0B5E2C33" w14:textId="77777777" w:rsidR="00FA12D0" w:rsidRDefault="00787FB1">
            <w:r>
              <w:t>Review quality score</w:t>
            </w:r>
          </w:p>
        </w:tc>
        <w:tc>
          <w:tcPr>
            <w:tcW w:w="4067" w:type="pct"/>
          </w:tcPr>
          <w:p w14:paraId="36D24C23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3 - high</w:t>
            </w:r>
          </w:p>
        </w:tc>
      </w:tr>
      <w:tr w:rsidR="00FA12D0" w14:paraId="627EF4C5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1FDAD024" w14:textId="77777777" w:rsidR="00FA12D0" w:rsidRDefault="00787FB1">
            <w:r>
              <w:t>Reviewed domains</w:t>
            </w:r>
          </w:p>
        </w:tc>
        <w:tc>
          <w:tcPr>
            <w:tcW w:w="4067" w:type="pct"/>
          </w:tcPr>
          <w:p w14:paraId="286FC255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Condom </w:t>
            </w:r>
            <w:r>
              <w:t>promotion/distribution</w:t>
            </w:r>
          </w:p>
        </w:tc>
      </w:tr>
    </w:tbl>
    <w:p w14:paraId="3B8104C1" w14:textId="77777777" w:rsidR="00FA12D0" w:rsidRDefault="00FA12D0"/>
    <w:tbl>
      <w:tblPr>
        <w:tblStyle w:val="PlainTable1"/>
        <w:tblW w:w="5000" w:type="pct"/>
        <w:jc w:val="center"/>
        <w:tblLook w:val="0480" w:firstRow="0" w:lastRow="0" w:firstColumn="1" w:lastColumn="0" w:noHBand="0" w:noVBand="1"/>
      </w:tblPr>
      <w:tblGrid>
        <w:gridCol w:w="1638"/>
        <w:gridCol w:w="7138"/>
      </w:tblGrid>
      <w:tr w:rsidR="00FA12D0" w14:paraId="34713048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5FA03C20" w14:textId="77777777" w:rsidR="00FA12D0" w:rsidRDefault="00787FB1">
            <w:r>
              <w:t>Reference</w:t>
            </w:r>
          </w:p>
        </w:tc>
        <w:tc>
          <w:tcPr>
            <w:tcW w:w="4067" w:type="pct"/>
          </w:tcPr>
          <w:p w14:paraId="212F7390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Baxter et al., 2011b</w:t>
            </w:r>
          </w:p>
        </w:tc>
      </w:tr>
      <w:tr w:rsidR="00FA12D0" w14:paraId="1AAE602F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7556133E" w14:textId="77777777" w:rsidR="00FA12D0" w:rsidRDefault="00787FB1">
            <w:r>
              <w:t>Title</w:t>
            </w:r>
          </w:p>
        </w:tc>
        <w:tc>
          <w:tcPr>
            <w:tcW w:w="4067" w:type="pct"/>
          </w:tcPr>
          <w:p w14:paraId="022D309B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Views of contraceptive service delivery to young people in the UK: A systematic review and thematic synthesis</w:t>
            </w:r>
          </w:p>
        </w:tc>
      </w:tr>
      <w:tr w:rsidR="00FA12D0" w14:paraId="3A819750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2EACB58F" w14:textId="77777777" w:rsidR="00FA12D0" w:rsidRDefault="00787FB1">
            <w:r>
              <w:t>Published Year</w:t>
            </w:r>
          </w:p>
        </w:tc>
        <w:tc>
          <w:tcPr>
            <w:tcW w:w="4067" w:type="pct"/>
          </w:tcPr>
          <w:p w14:paraId="32BDE832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2011</w:t>
            </w:r>
          </w:p>
        </w:tc>
      </w:tr>
      <w:tr w:rsidR="00FA12D0" w14:paraId="2DF4CC1A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1896A70A" w14:textId="77777777" w:rsidR="00FA12D0" w:rsidRDefault="00787FB1">
            <w:r>
              <w:t>Review quality score</w:t>
            </w:r>
          </w:p>
        </w:tc>
        <w:tc>
          <w:tcPr>
            <w:tcW w:w="4067" w:type="pct"/>
          </w:tcPr>
          <w:p w14:paraId="6692EF57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3 - high</w:t>
            </w:r>
          </w:p>
        </w:tc>
      </w:tr>
      <w:tr w:rsidR="00FA12D0" w14:paraId="5B9A666D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2346BFB6" w14:textId="77777777" w:rsidR="00FA12D0" w:rsidRDefault="00787FB1">
            <w:r>
              <w:t>Reviewed domains</w:t>
            </w:r>
          </w:p>
        </w:tc>
        <w:tc>
          <w:tcPr>
            <w:tcW w:w="4067" w:type="pct"/>
          </w:tcPr>
          <w:p w14:paraId="6C3580C8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Teenager SH c</w:t>
            </w:r>
            <w:r>
              <w:t>linic access and use*</w:t>
            </w:r>
          </w:p>
        </w:tc>
      </w:tr>
    </w:tbl>
    <w:p w14:paraId="4D58417B" w14:textId="77777777" w:rsidR="00FA12D0" w:rsidRDefault="00FA12D0"/>
    <w:tbl>
      <w:tblPr>
        <w:tblStyle w:val="PlainTable1"/>
        <w:tblW w:w="5000" w:type="pct"/>
        <w:jc w:val="center"/>
        <w:tblLook w:val="0480" w:firstRow="0" w:lastRow="0" w:firstColumn="1" w:lastColumn="0" w:noHBand="0" w:noVBand="1"/>
      </w:tblPr>
      <w:tblGrid>
        <w:gridCol w:w="1638"/>
        <w:gridCol w:w="7138"/>
      </w:tblGrid>
      <w:tr w:rsidR="00FA12D0" w14:paraId="5E4ED9BC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4DD4FC60" w14:textId="77777777" w:rsidR="00FA12D0" w:rsidRDefault="00787FB1">
            <w:r>
              <w:t>Reference</w:t>
            </w:r>
          </w:p>
        </w:tc>
        <w:tc>
          <w:tcPr>
            <w:tcW w:w="4067" w:type="pct"/>
          </w:tcPr>
          <w:p w14:paraId="7EE2CFE7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Brittain et al., 2015b</w:t>
            </w:r>
          </w:p>
        </w:tc>
      </w:tr>
      <w:tr w:rsidR="00FA12D0" w14:paraId="6979644E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1203F537" w14:textId="77777777" w:rsidR="00FA12D0" w:rsidRDefault="00787FB1">
            <w:r>
              <w:t>Title</w:t>
            </w:r>
          </w:p>
        </w:tc>
        <w:tc>
          <w:tcPr>
            <w:tcW w:w="4067" w:type="pct"/>
          </w:tcPr>
          <w:p w14:paraId="3CE2F262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Youth-Friendly Family Planning Services for Young People: A Systematic Review</w:t>
            </w:r>
          </w:p>
        </w:tc>
      </w:tr>
      <w:tr w:rsidR="00FA12D0" w14:paraId="1FA87BED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7109E1D8" w14:textId="77777777" w:rsidR="00FA12D0" w:rsidRDefault="00787FB1">
            <w:r>
              <w:t>Published Year</w:t>
            </w:r>
          </w:p>
        </w:tc>
        <w:tc>
          <w:tcPr>
            <w:tcW w:w="4067" w:type="pct"/>
          </w:tcPr>
          <w:p w14:paraId="232A0FAF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2015</w:t>
            </w:r>
          </w:p>
        </w:tc>
      </w:tr>
      <w:tr w:rsidR="00FA12D0" w14:paraId="111CCF49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1DA6F44A" w14:textId="77777777" w:rsidR="00FA12D0" w:rsidRDefault="00787FB1">
            <w:r>
              <w:t>Review quality score</w:t>
            </w:r>
          </w:p>
        </w:tc>
        <w:tc>
          <w:tcPr>
            <w:tcW w:w="4067" w:type="pct"/>
          </w:tcPr>
          <w:p w14:paraId="28F66F69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3 - high</w:t>
            </w:r>
          </w:p>
        </w:tc>
      </w:tr>
      <w:tr w:rsidR="00FA12D0" w14:paraId="2E3732F9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1948E995" w14:textId="77777777" w:rsidR="00FA12D0" w:rsidRDefault="00787FB1">
            <w:r>
              <w:t>Reviewed domains</w:t>
            </w:r>
          </w:p>
        </w:tc>
        <w:tc>
          <w:tcPr>
            <w:tcW w:w="4067" w:type="pct"/>
          </w:tcPr>
          <w:p w14:paraId="1D35A63D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Peer-contact sexual health </w:t>
            </w:r>
            <w:r>
              <w:t>intervention</w:t>
            </w:r>
          </w:p>
        </w:tc>
      </w:tr>
    </w:tbl>
    <w:p w14:paraId="16AB58DF" w14:textId="77777777" w:rsidR="00FA12D0" w:rsidRDefault="00FA12D0"/>
    <w:tbl>
      <w:tblPr>
        <w:tblStyle w:val="PlainTable1"/>
        <w:tblW w:w="5000" w:type="pct"/>
        <w:jc w:val="center"/>
        <w:tblLook w:val="0480" w:firstRow="0" w:lastRow="0" w:firstColumn="1" w:lastColumn="0" w:noHBand="0" w:noVBand="1"/>
      </w:tblPr>
      <w:tblGrid>
        <w:gridCol w:w="1638"/>
        <w:gridCol w:w="7138"/>
      </w:tblGrid>
      <w:tr w:rsidR="00FA12D0" w14:paraId="75345D73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467D1164" w14:textId="77777777" w:rsidR="00FA12D0" w:rsidRDefault="00787FB1">
            <w:r>
              <w:t>Reference</w:t>
            </w:r>
          </w:p>
        </w:tc>
        <w:tc>
          <w:tcPr>
            <w:tcW w:w="4067" w:type="pct"/>
          </w:tcPr>
          <w:p w14:paraId="471113E0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Cardoza et al., 2012</w:t>
            </w:r>
          </w:p>
        </w:tc>
      </w:tr>
      <w:tr w:rsidR="00FA12D0" w14:paraId="4679CD2A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74F20640" w14:textId="77777777" w:rsidR="00FA12D0" w:rsidRDefault="00787FB1">
            <w:r>
              <w:t>Title</w:t>
            </w:r>
          </w:p>
        </w:tc>
        <w:tc>
          <w:tcPr>
            <w:tcW w:w="4067" w:type="pct"/>
          </w:tcPr>
          <w:p w14:paraId="03E6C0A9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Sexual Health Behavior Interventions for U.S. Latino Adolescents: A Systematic Review of the Literature</w:t>
            </w:r>
          </w:p>
        </w:tc>
      </w:tr>
      <w:tr w:rsidR="00FA12D0" w14:paraId="4CC3A6FD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49C09FD2" w14:textId="77777777" w:rsidR="00FA12D0" w:rsidRDefault="00787FB1">
            <w:r>
              <w:t>Published Year</w:t>
            </w:r>
          </w:p>
        </w:tc>
        <w:tc>
          <w:tcPr>
            <w:tcW w:w="4067" w:type="pct"/>
          </w:tcPr>
          <w:p w14:paraId="7DC013C7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2012</w:t>
            </w:r>
          </w:p>
        </w:tc>
      </w:tr>
      <w:tr w:rsidR="00FA12D0" w14:paraId="67F6B0FF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08EA0EC1" w14:textId="77777777" w:rsidR="00FA12D0" w:rsidRDefault="00787FB1">
            <w:r>
              <w:t>Review quality score</w:t>
            </w:r>
          </w:p>
        </w:tc>
        <w:tc>
          <w:tcPr>
            <w:tcW w:w="4067" w:type="pct"/>
          </w:tcPr>
          <w:p w14:paraId="1644C999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3 - high</w:t>
            </w:r>
          </w:p>
        </w:tc>
      </w:tr>
      <w:tr w:rsidR="00FA12D0" w14:paraId="039CEF93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7DF10C3C" w14:textId="77777777" w:rsidR="00FA12D0" w:rsidRDefault="00787FB1">
            <w:r>
              <w:t>Reviewed domains</w:t>
            </w:r>
          </w:p>
        </w:tc>
        <w:tc>
          <w:tcPr>
            <w:tcW w:w="4067" w:type="pct"/>
          </w:tcPr>
          <w:p w14:paraId="236F65B1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Abstinence-based education, School-based STI-focused education, Virtual infant simulator, Condom </w:t>
            </w:r>
            <w:r>
              <w:lastRenderedPageBreak/>
              <w:t>promotion/distribution, School-based pregnancy education, Community-based pregnancy education, Community-based STI education, Family/Community engagement</w:t>
            </w:r>
          </w:p>
        </w:tc>
      </w:tr>
    </w:tbl>
    <w:p w14:paraId="369F9DB0" w14:textId="77777777" w:rsidR="00FA12D0" w:rsidRDefault="00FA12D0"/>
    <w:tbl>
      <w:tblPr>
        <w:tblStyle w:val="PlainTable1"/>
        <w:tblW w:w="5000" w:type="pct"/>
        <w:jc w:val="center"/>
        <w:tblLook w:val="0480" w:firstRow="0" w:lastRow="0" w:firstColumn="1" w:lastColumn="0" w:noHBand="0" w:noVBand="1"/>
      </w:tblPr>
      <w:tblGrid>
        <w:gridCol w:w="1638"/>
        <w:gridCol w:w="7138"/>
      </w:tblGrid>
      <w:tr w:rsidR="00FA12D0" w14:paraId="427BE3C7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24714720" w14:textId="77777777" w:rsidR="00FA12D0" w:rsidRDefault="00787FB1">
            <w:r>
              <w:t>Ref</w:t>
            </w:r>
            <w:r>
              <w:t>erence</w:t>
            </w:r>
          </w:p>
        </w:tc>
        <w:tc>
          <w:tcPr>
            <w:tcW w:w="4067" w:type="pct"/>
          </w:tcPr>
          <w:p w14:paraId="28C25677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Cooper et al., 2014</w:t>
            </w:r>
          </w:p>
        </w:tc>
      </w:tr>
      <w:tr w:rsidR="00FA12D0" w14:paraId="18AE13D0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25DE2D40" w14:textId="77777777" w:rsidR="00FA12D0" w:rsidRDefault="00787FB1">
            <w:r>
              <w:t>Title</w:t>
            </w:r>
          </w:p>
        </w:tc>
        <w:tc>
          <w:tcPr>
            <w:tcW w:w="4067" w:type="pct"/>
          </w:tcPr>
          <w:p w14:paraId="577AAF90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Brief sexuality communication - A behavioural intervention to advance sexually transmitted infection/HIV prevention: A systematic review</w:t>
            </w:r>
          </w:p>
        </w:tc>
      </w:tr>
      <w:tr w:rsidR="00FA12D0" w14:paraId="3ED8BBDA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693AC6A3" w14:textId="77777777" w:rsidR="00FA12D0" w:rsidRDefault="00787FB1">
            <w:r>
              <w:t>Published Year</w:t>
            </w:r>
          </w:p>
        </w:tc>
        <w:tc>
          <w:tcPr>
            <w:tcW w:w="4067" w:type="pct"/>
          </w:tcPr>
          <w:p w14:paraId="0EE33E46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2014</w:t>
            </w:r>
          </w:p>
        </w:tc>
      </w:tr>
      <w:tr w:rsidR="00FA12D0" w14:paraId="5A32BB83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1BAB6B6C" w14:textId="77777777" w:rsidR="00FA12D0" w:rsidRDefault="00787FB1">
            <w:r>
              <w:t>Review quality score</w:t>
            </w:r>
          </w:p>
        </w:tc>
        <w:tc>
          <w:tcPr>
            <w:tcW w:w="4067" w:type="pct"/>
          </w:tcPr>
          <w:p w14:paraId="1A44BDD1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3 - high</w:t>
            </w:r>
          </w:p>
        </w:tc>
      </w:tr>
      <w:tr w:rsidR="00FA12D0" w14:paraId="057AEF1A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67508075" w14:textId="77777777" w:rsidR="00FA12D0" w:rsidRDefault="00787FB1">
            <w:r>
              <w:t>Reviewed domains</w:t>
            </w:r>
          </w:p>
        </w:tc>
        <w:tc>
          <w:tcPr>
            <w:tcW w:w="4067" w:type="pct"/>
          </w:tcPr>
          <w:p w14:paraId="165CE99D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Counselling or </w:t>
            </w:r>
            <w:r>
              <w:t>medical staff one-to-one</w:t>
            </w:r>
          </w:p>
        </w:tc>
      </w:tr>
    </w:tbl>
    <w:p w14:paraId="58335B5C" w14:textId="77777777" w:rsidR="00FA12D0" w:rsidRDefault="00FA12D0"/>
    <w:tbl>
      <w:tblPr>
        <w:tblStyle w:val="PlainTable1"/>
        <w:tblW w:w="5000" w:type="pct"/>
        <w:jc w:val="center"/>
        <w:tblLook w:val="0480" w:firstRow="0" w:lastRow="0" w:firstColumn="1" w:lastColumn="0" w:noHBand="0" w:noVBand="1"/>
      </w:tblPr>
      <w:tblGrid>
        <w:gridCol w:w="1638"/>
        <w:gridCol w:w="7138"/>
      </w:tblGrid>
      <w:tr w:rsidR="00FA12D0" w14:paraId="66217A65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4544CAFD" w14:textId="77777777" w:rsidR="00FA12D0" w:rsidRDefault="00787FB1">
            <w:r>
              <w:t>Reference</w:t>
            </w:r>
          </w:p>
        </w:tc>
        <w:tc>
          <w:tcPr>
            <w:tcW w:w="4067" w:type="pct"/>
          </w:tcPr>
          <w:p w14:paraId="7B2C1B55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Denno et al., 2012</w:t>
            </w:r>
          </w:p>
        </w:tc>
      </w:tr>
      <w:tr w:rsidR="00FA12D0" w14:paraId="5F80DA0C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2D6171E6" w14:textId="77777777" w:rsidR="00FA12D0" w:rsidRDefault="00787FB1">
            <w:r>
              <w:t>Title</w:t>
            </w:r>
          </w:p>
        </w:tc>
        <w:tc>
          <w:tcPr>
            <w:tcW w:w="4067" w:type="pct"/>
          </w:tcPr>
          <w:p w14:paraId="0E5B4C0A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Reaching Youth With Out-of-Facility HIV and Reproductive Health Services: A Systematic Review</w:t>
            </w:r>
          </w:p>
        </w:tc>
      </w:tr>
      <w:tr w:rsidR="00FA12D0" w14:paraId="3B18E4D4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6D39E3F6" w14:textId="77777777" w:rsidR="00FA12D0" w:rsidRDefault="00787FB1">
            <w:r>
              <w:t>Published Year</w:t>
            </w:r>
          </w:p>
        </w:tc>
        <w:tc>
          <w:tcPr>
            <w:tcW w:w="4067" w:type="pct"/>
          </w:tcPr>
          <w:p w14:paraId="60EB39E5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2012</w:t>
            </w:r>
          </w:p>
        </w:tc>
      </w:tr>
      <w:tr w:rsidR="00FA12D0" w14:paraId="465BE8BC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450F5C4D" w14:textId="77777777" w:rsidR="00FA12D0" w:rsidRDefault="00787FB1">
            <w:r>
              <w:t>Review quality score</w:t>
            </w:r>
          </w:p>
        </w:tc>
        <w:tc>
          <w:tcPr>
            <w:tcW w:w="4067" w:type="pct"/>
          </w:tcPr>
          <w:p w14:paraId="7954D428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3 - high</w:t>
            </w:r>
          </w:p>
        </w:tc>
      </w:tr>
      <w:tr w:rsidR="00FA12D0" w14:paraId="309F72EA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4EFC44D8" w14:textId="77777777" w:rsidR="00FA12D0" w:rsidRDefault="00787FB1">
            <w:r>
              <w:t>Reviewed domains</w:t>
            </w:r>
          </w:p>
        </w:tc>
        <w:tc>
          <w:tcPr>
            <w:tcW w:w="4067" w:type="pct"/>
          </w:tcPr>
          <w:p w14:paraId="3EE9F66C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Contraception access </w:t>
            </w:r>
            <w:r>
              <w:t>(other), Changing contraceptive technologies</w:t>
            </w:r>
          </w:p>
        </w:tc>
      </w:tr>
    </w:tbl>
    <w:p w14:paraId="70084123" w14:textId="77777777" w:rsidR="00FA12D0" w:rsidRDefault="00FA12D0"/>
    <w:tbl>
      <w:tblPr>
        <w:tblStyle w:val="PlainTable1"/>
        <w:tblW w:w="5000" w:type="pct"/>
        <w:jc w:val="center"/>
        <w:tblLook w:val="0480" w:firstRow="0" w:lastRow="0" w:firstColumn="1" w:lastColumn="0" w:noHBand="0" w:noVBand="1"/>
      </w:tblPr>
      <w:tblGrid>
        <w:gridCol w:w="1638"/>
        <w:gridCol w:w="7138"/>
      </w:tblGrid>
      <w:tr w:rsidR="00FA12D0" w14:paraId="4017E662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07B7DC85" w14:textId="77777777" w:rsidR="00FA12D0" w:rsidRDefault="00787FB1">
            <w:r>
              <w:t>Reference</w:t>
            </w:r>
          </w:p>
        </w:tc>
        <w:tc>
          <w:tcPr>
            <w:tcW w:w="4067" w:type="pct"/>
          </w:tcPr>
          <w:p w14:paraId="33939716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DeSmet et al.,  2015</w:t>
            </w:r>
          </w:p>
        </w:tc>
      </w:tr>
      <w:tr w:rsidR="00FA12D0" w14:paraId="76A0102E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6FEE0AB3" w14:textId="77777777" w:rsidR="00FA12D0" w:rsidRDefault="00787FB1">
            <w:r>
              <w:t>Title</w:t>
            </w:r>
          </w:p>
        </w:tc>
        <w:tc>
          <w:tcPr>
            <w:tcW w:w="4067" w:type="pct"/>
          </w:tcPr>
          <w:p w14:paraId="1A1D71B6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Systematic Review and Meta-analysis of Interventions for Sexual Health Promotion Involving Serious Digital Games</w:t>
            </w:r>
          </w:p>
        </w:tc>
      </w:tr>
      <w:tr w:rsidR="00FA12D0" w14:paraId="61E9F656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7599B655" w14:textId="77777777" w:rsidR="00FA12D0" w:rsidRDefault="00787FB1">
            <w:r>
              <w:t>Published Year</w:t>
            </w:r>
          </w:p>
        </w:tc>
        <w:tc>
          <w:tcPr>
            <w:tcW w:w="4067" w:type="pct"/>
          </w:tcPr>
          <w:p w14:paraId="24F4E460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2015</w:t>
            </w:r>
          </w:p>
        </w:tc>
      </w:tr>
      <w:tr w:rsidR="00FA12D0" w14:paraId="6EB53FCC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679C3BAC" w14:textId="77777777" w:rsidR="00FA12D0" w:rsidRDefault="00787FB1">
            <w:r>
              <w:t>Review quality score</w:t>
            </w:r>
          </w:p>
        </w:tc>
        <w:tc>
          <w:tcPr>
            <w:tcW w:w="4067" w:type="pct"/>
          </w:tcPr>
          <w:p w14:paraId="6FAA2E0B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3 - high</w:t>
            </w:r>
          </w:p>
        </w:tc>
      </w:tr>
      <w:tr w:rsidR="00FA12D0" w14:paraId="2FD1039F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3A5D7337" w14:textId="77777777" w:rsidR="00FA12D0" w:rsidRDefault="00787FB1">
            <w:r>
              <w:t>Rev</w:t>
            </w:r>
            <w:r>
              <w:t>iewed domains</w:t>
            </w:r>
          </w:p>
        </w:tc>
        <w:tc>
          <w:tcPr>
            <w:tcW w:w="4067" w:type="pct"/>
          </w:tcPr>
          <w:p w14:paraId="2E19D36F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Digital-media based intervention (targeted)</w:t>
            </w:r>
          </w:p>
        </w:tc>
      </w:tr>
    </w:tbl>
    <w:p w14:paraId="0084AA61" w14:textId="77777777" w:rsidR="00FA12D0" w:rsidRDefault="00FA12D0"/>
    <w:tbl>
      <w:tblPr>
        <w:tblStyle w:val="PlainTable1"/>
        <w:tblW w:w="5000" w:type="pct"/>
        <w:jc w:val="center"/>
        <w:tblLook w:val="0480" w:firstRow="0" w:lastRow="0" w:firstColumn="1" w:lastColumn="0" w:noHBand="0" w:noVBand="1"/>
      </w:tblPr>
      <w:tblGrid>
        <w:gridCol w:w="1638"/>
        <w:gridCol w:w="7138"/>
      </w:tblGrid>
      <w:tr w:rsidR="00FA12D0" w14:paraId="52F5C741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7C8906E1" w14:textId="77777777" w:rsidR="00FA12D0" w:rsidRDefault="00787FB1">
            <w:r>
              <w:t>Reference</w:t>
            </w:r>
          </w:p>
        </w:tc>
        <w:tc>
          <w:tcPr>
            <w:tcW w:w="4067" w:type="pct"/>
          </w:tcPr>
          <w:p w14:paraId="2FD9D60F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Downing et al., 2011</w:t>
            </w:r>
          </w:p>
        </w:tc>
      </w:tr>
      <w:tr w:rsidR="00FA12D0" w14:paraId="2D5F34A8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39E9DF3B" w14:textId="77777777" w:rsidR="00FA12D0" w:rsidRDefault="00787FB1">
            <w:r>
              <w:t>Title</w:t>
            </w:r>
          </w:p>
        </w:tc>
        <w:tc>
          <w:tcPr>
            <w:tcW w:w="4067" w:type="pct"/>
          </w:tcPr>
          <w:p w14:paraId="5C25B35F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systematic review of parent and family-based intervention effectiveness on sexual outcomes in young people</w:t>
            </w:r>
          </w:p>
        </w:tc>
      </w:tr>
      <w:tr w:rsidR="00FA12D0" w14:paraId="72DA8D6A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3873CF26" w14:textId="77777777" w:rsidR="00FA12D0" w:rsidRDefault="00787FB1">
            <w:r>
              <w:t>Published Year</w:t>
            </w:r>
          </w:p>
        </w:tc>
        <w:tc>
          <w:tcPr>
            <w:tcW w:w="4067" w:type="pct"/>
          </w:tcPr>
          <w:p w14:paraId="4DDEAE89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2011</w:t>
            </w:r>
          </w:p>
        </w:tc>
      </w:tr>
      <w:tr w:rsidR="00FA12D0" w14:paraId="5FF335CF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45701EEF" w14:textId="77777777" w:rsidR="00FA12D0" w:rsidRDefault="00787FB1">
            <w:r>
              <w:t>Review quality score</w:t>
            </w:r>
          </w:p>
        </w:tc>
        <w:tc>
          <w:tcPr>
            <w:tcW w:w="4067" w:type="pct"/>
          </w:tcPr>
          <w:p w14:paraId="795F8160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3 - </w:t>
            </w:r>
            <w:r>
              <w:t>high</w:t>
            </w:r>
          </w:p>
        </w:tc>
      </w:tr>
      <w:tr w:rsidR="00FA12D0" w14:paraId="192F03FF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106442CF" w14:textId="77777777" w:rsidR="00FA12D0" w:rsidRDefault="00787FB1">
            <w:r>
              <w:t>Reviewed domains</w:t>
            </w:r>
          </w:p>
        </w:tc>
        <w:tc>
          <w:tcPr>
            <w:tcW w:w="4067" w:type="pct"/>
          </w:tcPr>
          <w:p w14:paraId="7163B54B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Family/Community engagement</w:t>
            </w:r>
          </w:p>
        </w:tc>
      </w:tr>
    </w:tbl>
    <w:p w14:paraId="3BB909F4" w14:textId="77777777" w:rsidR="00FA12D0" w:rsidRDefault="00FA12D0"/>
    <w:tbl>
      <w:tblPr>
        <w:tblStyle w:val="PlainTable1"/>
        <w:tblW w:w="5000" w:type="pct"/>
        <w:jc w:val="center"/>
        <w:tblLook w:val="0480" w:firstRow="0" w:lastRow="0" w:firstColumn="1" w:lastColumn="0" w:noHBand="0" w:noVBand="1"/>
      </w:tblPr>
      <w:tblGrid>
        <w:gridCol w:w="1638"/>
        <w:gridCol w:w="7138"/>
      </w:tblGrid>
      <w:tr w:rsidR="00FA12D0" w14:paraId="55BCE118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44BFB7F2" w14:textId="77777777" w:rsidR="00FA12D0" w:rsidRDefault="00787FB1">
            <w:r>
              <w:lastRenderedPageBreak/>
              <w:t>Reference</w:t>
            </w:r>
          </w:p>
        </w:tc>
        <w:tc>
          <w:tcPr>
            <w:tcW w:w="4067" w:type="pct"/>
          </w:tcPr>
          <w:p w14:paraId="0A00A4BF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Franklin et al., 1997</w:t>
            </w:r>
          </w:p>
        </w:tc>
      </w:tr>
      <w:tr w:rsidR="00FA12D0" w14:paraId="3D6D464E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4A1427EA" w14:textId="77777777" w:rsidR="00FA12D0" w:rsidRDefault="00787FB1">
            <w:r>
              <w:t>Title</w:t>
            </w:r>
          </w:p>
        </w:tc>
        <w:tc>
          <w:tcPr>
            <w:tcW w:w="4067" w:type="pct"/>
          </w:tcPr>
          <w:p w14:paraId="024C1FD1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Effectiveness of prevention programs for adolescent pregnancy: A meta-analysis</w:t>
            </w:r>
          </w:p>
        </w:tc>
      </w:tr>
      <w:tr w:rsidR="00FA12D0" w14:paraId="11DED03C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242EECB7" w14:textId="77777777" w:rsidR="00FA12D0" w:rsidRDefault="00787FB1">
            <w:r>
              <w:t>Published Year</w:t>
            </w:r>
          </w:p>
        </w:tc>
        <w:tc>
          <w:tcPr>
            <w:tcW w:w="4067" w:type="pct"/>
          </w:tcPr>
          <w:p w14:paraId="373BF2CF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1997</w:t>
            </w:r>
          </w:p>
        </w:tc>
      </w:tr>
      <w:tr w:rsidR="00FA12D0" w14:paraId="24730C43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2BE749E4" w14:textId="77777777" w:rsidR="00FA12D0" w:rsidRDefault="00787FB1">
            <w:r>
              <w:t>Review quality score</w:t>
            </w:r>
          </w:p>
        </w:tc>
        <w:tc>
          <w:tcPr>
            <w:tcW w:w="4067" w:type="pct"/>
          </w:tcPr>
          <w:p w14:paraId="630A7D3A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3 - high</w:t>
            </w:r>
          </w:p>
        </w:tc>
      </w:tr>
      <w:tr w:rsidR="00FA12D0" w14:paraId="7FE6D932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6CAA3948" w14:textId="77777777" w:rsidR="00FA12D0" w:rsidRDefault="00787FB1">
            <w:r>
              <w:t>Reviewed domains</w:t>
            </w:r>
          </w:p>
        </w:tc>
        <w:tc>
          <w:tcPr>
            <w:tcW w:w="4067" w:type="pct"/>
          </w:tcPr>
          <w:p w14:paraId="59648248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Abstinence-based education, Teenager SH clinic access and use*, School-based pregnancy education, Family/Community engagement</w:t>
            </w:r>
          </w:p>
        </w:tc>
      </w:tr>
    </w:tbl>
    <w:p w14:paraId="56275996" w14:textId="77777777" w:rsidR="00FA12D0" w:rsidRDefault="00FA12D0"/>
    <w:tbl>
      <w:tblPr>
        <w:tblStyle w:val="PlainTable1"/>
        <w:tblW w:w="5000" w:type="pct"/>
        <w:jc w:val="center"/>
        <w:tblLook w:val="0480" w:firstRow="0" w:lastRow="0" w:firstColumn="1" w:lastColumn="0" w:noHBand="0" w:noVBand="1"/>
      </w:tblPr>
      <w:tblGrid>
        <w:gridCol w:w="1638"/>
        <w:gridCol w:w="7138"/>
      </w:tblGrid>
      <w:tr w:rsidR="00FA12D0" w14:paraId="4AD8210C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3EA4A43D" w14:textId="77777777" w:rsidR="00FA12D0" w:rsidRDefault="00787FB1">
            <w:r>
              <w:t>Reference</w:t>
            </w:r>
          </w:p>
        </w:tc>
        <w:tc>
          <w:tcPr>
            <w:tcW w:w="4067" w:type="pct"/>
          </w:tcPr>
          <w:p w14:paraId="4D3D7C58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Gavin et al., 2015</w:t>
            </w:r>
          </w:p>
        </w:tc>
      </w:tr>
      <w:tr w:rsidR="00FA12D0" w14:paraId="39C35F0F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6078A478" w14:textId="77777777" w:rsidR="00FA12D0" w:rsidRDefault="00787FB1">
            <w:r>
              <w:t>Title</w:t>
            </w:r>
          </w:p>
        </w:tc>
        <w:tc>
          <w:tcPr>
            <w:tcW w:w="4067" w:type="pct"/>
          </w:tcPr>
          <w:p w14:paraId="0F4A8B01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Programs to Strengthen Parent-Adolescent Communication about Reproductive Health: A Systemat</w:t>
            </w:r>
            <w:r>
              <w:t>ic Review</w:t>
            </w:r>
          </w:p>
        </w:tc>
      </w:tr>
      <w:tr w:rsidR="00FA12D0" w14:paraId="7358F0A0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1722970C" w14:textId="77777777" w:rsidR="00FA12D0" w:rsidRDefault="00787FB1">
            <w:r>
              <w:t>Published Year</w:t>
            </w:r>
          </w:p>
        </w:tc>
        <w:tc>
          <w:tcPr>
            <w:tcW w:w="4067" w:type="pct"/>
          </w:tcPr>
          <w:p w14:paraId="25095D9C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2015</w:t>
            </w:r>
          </w:p>
        </w:tc>
      </w:tr>
      <w:tr w:rsidR="00FA12D0" w14:paraId="6B8871CD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36142ADA" w14:textId="77777777" w:rsidR="00FA12D0" w:rsidRDefault="00787FB1">
            <w:r>
              <w:t>Review quality score</w:t>
            </w:r>
          </w:p>
        </w:tc>
        <w:tc>
          <w:tcPr>
            <w:tcW w:w="4067" w:type="pct"/>
          </w:tcPr>
          <w:p w14:paraId="3EBCC96F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3 - high</w:t>
            </w:r>
          </w:p>
        </w:tc>
      </w:tr>
      <w:tr w:rsidR="00FA12D0" w14:paraId="5E4537CC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6C82B470" w14:textId="77777777" w:rsidR="00FA12D0" w:rsidRDefault="00787FB1">
            <w:r>
              <w:t>Reviewed domains</w:t>
            </w:r>
          </w:p>
        </w:tc>
        <w:tc>
          <w:tcPr>
            <w:tcW w:w="4067" w:type="pct"/>
          </w:tcPr>
          <w:p w14:paraId="6D512D56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Family/Community engagement</w:t>
            </w:r>
          </w:p>
        </w:tc>
      </w:tr>
    </w:tbl>
    <w:p w14:paraId="207A7B2E" w14:textId="77777777" w:rsidR="00FA12D0" w:rsidRDefault="00FA12D0"/>
    <w:tbl>
      <w:tblPr>
        <w:tblStyle w:val="PlainTable1"/>
        <w:tblW w:w="5000" w:type="pct"/>
        <w:jc w:val="center"/>
        <w:tblLook w:val="0480" w:firstRow="0" w:lastRow="0" w:firstColumn="1" w:lastColumn="0" w:noHBand="0" w:noVBand="1"/>
      </w:tblPr>
      <w:tblGrid>
        <w:gridCol w:w="1638"/>
        <w:gridCol w:w="7138"/>
      </w:tblGrid>
      <w:tr w:rsidR="00FA12D0" w14:paraId="51C4AD18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15D46709" w14:textId="77777777" w:rsidR="00FA12D0" w:rsidRDefault="00787FB1">
            <w:r>
              <w:t>Reference</w:t>
            </w:r>
          </w:p>
        </w:tc>
        <w:tc>
          <w:tcPr>
            <w:tcW w:w="4067" w:type="pct"/>
          </w:tcPr>
          <w:p w14:paraId="10817726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Guse et al., 2012</w:t>
            </w:r>
          </w:p>
        </w:tc>
      </w:tr>
      <w:tr w:rsidR="00FA12D0" w14:paraId="3B8E2FAE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013145B8" w14:textId="77777777" w:rsidR="00FA12D0" w:rsidRDefault="00787FB1">
            <w:r>
              <w:t>Title</w:t>
            </w:r>
          </w:p>
        </w:tc>
        <w:tc>
          <w:tcPr>
            <w:tcW w:w="4067" w:type="pct"/>
          </w:tcPr>
          <w:p w14:paraId="5A4C48B5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Interventions using new digital media to improve adolescent sexual health: A systematic review</w:t>
            </w:r>
          </w:p>
        </w:tc>
      </w:tr>
      <w:tr w:rsidR="00FA12D0" w14:paraId="2E9AD2F6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58C8090A" w14:textId="77777777" w:rsidR="00FA12D0" w:rsidRDefault="00787FB1">
            <w:r>
              <w:t>Published Year</w:t>
            </w:r>
          </w:p>
        </w:tc>
        <w:tc>
          <w:tcPr>
            <w:tcW w:w="4067" w:type="pct"/>
          </w:tcPr>
          <w:p w14:paraId="0D0FB4E1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2012</w:t>
            </w:r>
          </w:p>
        </w:tc>
      </w:tr>
      <w:tr w:rsidR="00FA12D0" w14:paraId="3452E9D0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049BFC31" w14:textId="77777777" w:rsidR="00FA12D0" w:rsidRDefault="00787FB1">
            <w:r>
              <w:t>Review quality score</w:t>
            </w:r>
          </w:p>
        </w:tc>
        <w:tc>
          <w:tcPr>
            <w:tcW w:w="4067" w:type="pct"/>
          </w:tcPr>
          <w:p w14:paraId="6F268897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3 - high</w:t>
            </w:r>
          </w:p>
        </w:tc>
      </w:tr>
      <w:tr w:rsidR="00FA12D0" w14:paraId="637B5045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6BE0AC33" w14:textId="77777777" w:rsidR="00FA12D0" w:rsidRDefault="00787FB1">
            <w:r>
              <w:t>Reviewed domains</w:t>
            </w:r>
          </w:p>
        </w:tc>
        <w:tc>
          <w:tcPr>
            <w:tcW w:w="4067" w:type="pct"/>
          </w:tcPr>
          <w:p w14:paraId="253AFFFD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Digital media-based SH intervention</w:t>
            </w:r>
          </w:p>
        </w:tc>
      </w:tr>
    </w:tbl>
    <w:p w14:paraId="0CC34C39" w14:textId="77777777" w:rsidR="00FA12D0" w:rsidRDefault="00FA12D0"/>
    <w:tbl>
      <w:tblPr>
        <w:tblStyle w:val="PlainTable1"/>
        <w:tblW w:w="5000" w:type="pct"/>
        <w:jc w:val="center"/>
        <w:tblLook w:val="0480" w:firstRow="0" w:lastRow="0" w:firstColumn="1" w:lastColumn="0" w:noHBand="0" w:noVBand="1"/>
      </w:tblPr>
      <w:tblGrid>
        <w:gridCol w:w="1638"/>
        <w:gridCol w:w="7138"/>
      </w:tblGrid>
      <w:tr w:rsidR="00FA12D0" w14:paraId="71EE0EBF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3B4FE26D" w14:textId="77777777" w:rsidR="00FA12D0" w:rsidRDefault="00787FB1">
            <w:r>
              <w:t>Reference</w:t>
            </w:r>
          </w:p>
        </w:tc>
        <w:tc>
          <w:tcPr>
            <w:tcW w:w="4067" w:type="pct"/>
          </w:tcPr>
          <w:p w14:paraId="02AE4086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Jones et al., 2014</w:t>
            </w:r>
          </w:p>
        </w:tc>
      </w:tr>
      <w:tr w:rsidR="00FA12D0" w14:paraId="44DB8E64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54B8ACD3" w14:textId="77777777" w:rsidR="00FA12D0" w:rsidRDefault="00787FB1">
            <w:r>
              <w:t>Title</w:t>
            </w:r>
          </w:p>
        </w:tc>
        <w:tc>
          <w:tcPr>
            <w:tcW w:w="4067" w:type="pct"/>
          </w:tcPr>
          <w:p w14:paraId="4BCAF9BC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Impact of Health Education Transmitted Via Social Media or Text Messaging on Adolescent and Young Adult Risky</w:t>
            </w:r>
            <w:r>
              <w:t xml:space="preserve"> Sexual Behavior:  A Systematic Review of the Literature</w:t>
            </w:r>
          </w:p>
        </w:tc>
      </w:tr>
      <w:tr w:rsidR="00FA12D0" w14:paraId="181F7F66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35F27E27" w14:textId="77777777" w:rsidR="00FA12D0" w:rsidRDefault="00787FB1">
            <w:r>
              <w:t>Published Year</w:t>
            </w:r>
          </w:p>
        </w:tc>
        <w:tc>
          <w:tcPr>
            <w:tcW w:w="4067" w:type="pct"/>
          </w:tcPr>
          <w:p w14:paraId="32DE6041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2014</w:t>
            </w:r>
          </w:p>
        </w:tc>
      </w:tr>
      <w:tr w:rsidR="00FA12D0" w14:paraId="2652665C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0B67211C" w14:textId="77777777" w:rsidR="00FA12D0" w:rsidRDefault="00787FB1">
            <w:r>
              <w:t>Review quality score</w:t>
            </w:r>
          </w:p>
        </w:tc>
        <w:tc>
          <w:tcPr>
            <w:tcW w:w="4067" w:type="pct"/>
          </w:tcPr>
          <w:p w14:paraId="0E6DD35E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3 - high</w:t>
            </w:r>
          </w:p>
        </w:tc>
      </w:tr>
      <w:tr w:rsidR="00FA12D0" w14:paraId="0DCF82F3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422DAD84" w14:textId="77777777" w:rsidR="00FA12D0" w:rsidRDefault="00787FB1">
            <w:r>
              <w:t>Reviewed domains</w:t>
            </w:r>
          </w:p>
        </w:tc>
        <w:tc>
          <w:tcPr>
            <w:tcW w:w="4067" w:type="pct"/>
          </w:tcPr>
          <w:p w14:paraId="6D666F7A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Digital media-based SH intervention</w:t>
            </w:r>
          </w:p>
        </w:tc>
      </w:tr>
    </w:tbl>
    <w:p w14:paraId="6CDF5FD8" w14:textId="77777777" w:rsidR="00FA12D0" w:rsidRDefault="00FA12D0"/>
    <w:tbl>
      <w:tblPr>
        <w:tblStyle w:val="PlainTable1"/>
        <w:tblW w:w="5000" w:type="pct"/>
        <w:jc w:val="center"/>
        <w:tblLook w:val="0480" w:firstRow="0" w:lastRow="0" w:firstColumn="1" w:lastColumn="0" w:noHBand="0" w:noVBand="1"/>
      </w:tblPr>
      <w:tblGrid>
        <w:gridCol w:w="1638"/>
        <w:gridCol w:w="7138"/>
      </w:tblGrid>
      <w:tr w:rsidR="00FA12D0" w14:paraId="37635003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506CCAD1" w14:textId="77777777" w:rsidR="00FA12D0" w:rsidRDefault="00787FB1">
            <w:r>
              <w:t>Reference</w:t>
            </w:r>
          </w:p>
        </w:tc>
        <w:tc>
          <w:tcPr>
            <w:tcW w:w="4067" w:type="pct"/>
          </w:tcPr>
          <w:p w14:paraId="78AD9CBF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Kirby et al., 1994</w:t>
            </w:r>
          </w:p>
        </w:tc>
      </w:tr>
      <w:tr w:rsidR="00FA12D0" w14:paraId="7EC3FD71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78014A0B" w14:textId="77777777" w:rsidR="00FA12D0" w:rsidRDefault="00787FB1">
            <w:r>
              <w:t>Title</w:t>
            </w:r>
          </w:p>
        </w:tc>
        <w:tc>
          <w:tcPr>
            <w:tcW w:w="4067" w:type="pct"/>
          </w:tcPr>
          <w:p w14:paraId="648288B9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School-based programs to reduce sexual risk </w:t>
            </w:r>
            <w:r>
              <w:t>behaviors: A review of effectiveness</w:t>
            </w:r>
          </w:p>
        </w:tc>
      </w:tr>
      <w:tr w:rsidR="00FA12D0" w14:paraId="50964910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3FDEC8E5" w14:textId="77777777" w:rsidR="00FA12D0" w:rsidRDefault="00787FB1">
            <w:r>
              <w:lastRenderedPageBreak/>
              <w:t>Published Year</w:t>
            </w:r>
          </w:p>
        </w:tc>
        <w:tc>
          <w:tcPr>
            <w:tcW w:w="4067" w:type="pct"/>
          </w:tcPr>
          <w:p w14:paraId="60CDC1F2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1994</w:t>
            </w:r>
          </w:p>
        </w:tc>
      </w:tr>
      <w:tr w:rsidR="00FA12D0" w14:paraId="36060019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307DD716" w14:textId="77777777" w:rsidR="00FA12D0" w:rsidRDefault="00787FB1">
            <w:r>
              <w:t>Review quality score</w:t>
            </w:r>
          </w:p>
        </w:tc>
        <w:tc>
          <w:tcPr>
            <w:tcW w:w="4067" w:type="pct"/>
          </w:tcPr>
          <w:p w14:paraId="66B12C86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3 - high</w:t>
            </w:r>
          </w:p>
        </w:tc>
      </w:tr>
      <w:tr w:rsidR="00FA12D0" w14:paraId="40FBF298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1F3E9CBF" w14:textId="77777777" w:rsidR="00FA12D0" w:rsidRDefault="00787FB1">
            <w:r>
              <w:t>Reviewed domains</w:t>
            </w:r>
          </w:p>
        </w:tc>
        <w:tc>
          <w:tcPr>
            <w:tcW w:w="4067" w:type="pct"/>
          </w:tcPr>
          <w:p w14:paraId="401000D0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Abstinence-based education, School-based STI-focused education, School-based SH clinic, Peer-contact sexual health intervention, Condom </w:t>
            </w:r>
            <w:r>
              <w:t>promotion/distribution, Contraception access (other), School-based pregnancy education</w:t>
            </w:r>
          </w:p>
        </w:tc>
      </w:tr>
    </w:tbl>
    <w:p w14:paraId="1C96928E" w14:textId="77777777" w:rsidR="00FA12D0" w:rsidRDefault="00FA12D0"/>
    <w:tbl>
      <w:tblPr>
        <w:tblStyle w:val="PlainTable1"/>
        <w:tblW w:w="5000" w:type="pct"/>
        <w:jc w:val="center"/>
        <w:tblLook w:val="0480" w:firstRow="0" w:lastRow="0" w:firstColumn="1" w:lastColumn="0" w:noHBand="0" w:noVBand="1"/>
      </w:tblPr>
      <w:tblGrid>
        <w:gridCol w:w="1638"/>
        <w:gridCol w:w="7138"/>
      </w:tblGrid>
      <w:tr w:rsidR="00FA12D0" w14:paraId="1CEDFF2C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57810330" w14:textId="77777777" w:rsidR="00FA12D0" w:rsidRDefault="00787FB1">
            <w:r>
              <w:t>Reference</w:t>
            </w:r>
          </w:p>
        </w:tc>
        <w:tc>
          <w:tcPr>
            <w:tcW w:w="4067" w:type="pct"/>
          </w:tcPr>
          <w:p w14:paraId="0B642BB9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Kirby 2001</w:t>
            </w:r>
          </w:p>
        </w:tc>
      </w:tr>
      <w:tr w:rsidR="00FA12D0" w14:paraId="0E68DC4F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7162FFD7" w14:textId="77777777" w:rsidR="00FA12D0" w:rsidRDefault="00787FB1">
            <w:r>
              <w:t>Title</w:t>
            </w:r>
          </w:p>
        </w:tc>
        <w:tc>
          <w:tcPr>
            <w:tcW w:w="4067" w:type="pct"/>
          </w:tcPr>
          <w:p w14:paraId="7DFDD888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Emerging Answers: Research Findings on Programs to Reduce Teen Pregnancy (Summary)</w:t>
            </w:r>
          </w:p>
        </w:tc>
      </w:tr>
      <w:tr w:rsidR="00FA12D0" w14:paraId="18D10CD7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67D882C3" w14:textId="77777777" w:rsidR="00FA12D0" w:rsidRDefault="00787FB1">
            <w:r>
              <w:t>Published Year</w:t>
            </w:r>
          </w:p>
        </w:tc>
        <w:tc>
          <w:tcPr>
            <w:tcW w:w="4067" w:type="pct"/>
          </w:tcPr>
          <w:p w14:paraId="781D584A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2001</w:t>
            </w:r>
          </w:p>
        </w:tc>
      </w:tr>
      <w:tr w:rsidR="00FA12D0" w14:paraId="2882BAD7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26E6549F" w14:textId="77777777" w:rsidR="00FA12D0" w:rsidRDefault="00787FB1">
            <w:r>
              <w:t>Review quality score</w:t>
            </w:r>
          </w:p>
        </w:tc>
        <w:tc>
          <w:tcPr>
            <w:tcW w:w="4067" w:type="pct"/>
          </w:tcPr>
          <w:p w14:paraId="6D491A4C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3 - high</w:t>
            </w:r>
          </w:p>
        </w:tc>
      </w:tr>
      <w:tr w:rsidR="00FA12D0" w14:paraId="1D2B898F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3A468CDE" w14:textId="77777777" w:rsidR="00FA12D0" w:rsidRDefault="00787FB1">
            <w:r>
              <w:t>Reviewed domains</w:t>
            </w:r>
          </w:p>
        </w:tc>
        <w:tc>
          <w:tcPr>
            <w:tcW w:w="4067" w:type="pct"/>
          </w:tcPr>
          <w:p w14:paraId="3F96F46B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Abstinence-based education, School-based STI-focused education, School-based SH clinic, Personal development (inc. volunteer work), Counselling or medical staff one-to-one, Teenager SH clinic access and use*, Condom promotion/distribution,</w:t>
            </w:r>
            <w:r>
              <w:t xml:space="preserve"> Contraception access (other), Community-based pregnancy education, Community-based STI education, Family/Community engagement, Early-years intervention</w:t>
            </w:r>
          </w:p>
        </w:tc>
      </w:tr>
    </w:tbl>
    <w:p w14:paraId="2A4900E0" w14:textId="77777777" w:rsidR="00FA12D0" w:rsidRDefault="00FA12D0"/>
    <w:tbl>
      <w:tblPr>
        <w:tblStyle w:val="PlainTable1"/>
        <w:tblW w:w="5000" w:type="pct"/>
        <w:jc w:val="center"/>
        <w:tblLook w:val="0480" w:firstRow="0" w:lastRow="0" w:firstColumn="1" w:lastColumn="0" w:noHBand="0" w:noVBand="1"/>
      </w:tblPr>
      <w:tblGrid>
        <w:gridCol w:w="1638"/>
        <w:gridCol w:w="7138"/>
      </w:tblGrid>
      <w:tr w:rsidR="00FA12D0" w14:paraId="31B07B4F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4DB3679E" w14:textId="77777777" w:rsidR="00FA12D0" w:rsidRDefault="00787FB1">
            <w:r>
              <w:t>Reference</w:t>
            </w:r>
          </w:p>
        </w:tc>
        <w:tc>
          <w:tcPr>
            <w:tcW w:w="4067" w:type="pct"/>
          </w:tcPr>
          <w:p w14:paraId="769AF4DB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Kirby, 2002b</w:t>
            </w:r>
          </w:p>
        </w:tc>
      </w:tr>
      <w:tr w:rsidR="00FA12D0" w14:paraId="40AE794E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5A774204" w14:textId="77777777" w:rsidR="00FA12D0" w:rsidRDefault="00787FB1">
            <w:r>
              <w:t>Title</w:t>
            </w:r>
          </w:p>
        </w:tc>
        <w:tc>
          <w:tcPr>
            <w:tcW w:w="4067" w:type="pct"/>
          </w:tcPr>
          <w:p w14:paraId="2C2C75C3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Effective approaches to reducing adolescent unprotected sex, pregnancy,</w:t>
            </w:r>
            <w:r>
              <w:t xml:space="preserve"> and childbearing</w:t>
            </w:r>
          </w:p>
        </w:tc>
      </w:tr>
      <w:tr w:rsidR="00FA12D0" w14:paraId="5471C6A0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00707969" w14:textId="77777777" w:rsidR="00FA12D0" w:rsidRDefault="00787FB1">
            <w:r>
              <w:t>Published Year</w:t>
            </w:r>
          </w:p>
        </w:tc>
        <w:tc>
          <w:tcPr>
            <w:tcW w:w="4067" w:type="pct"/>
          </w:tcPr>
          <w:p w14:paraId="75EE5CFA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2002</w:t>
            </w:r>
          </w:p>
        </w:tc>
      </w:tr>
      <w:tr w:rsidR="00FA12D0" w14:paraId="50165108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2BDDCB68" w14:textId="77777777" w:rsidR="00FA12D0" w:rsidRDefault="00787FB1">
            <w:r>
              <w:t>Review quality score</w:t>
            </w:r>
          </w:p>
        </w:tc>
        <w:tc>
          <w:tcPr>
            <w:tcW w:w="4067" w:type="pct"/>
          </w:tcPr>
          <w:p w14:paraId="76D1221B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3 - high</w:t>
            </w:r>
          </w:p>
        </w:tc>
      </w:tr>
      <w:tr w:rsidR="00FA12D0" w14:paraId="719742C6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032F770D" w14:textId="77777777" w:rsidR="00FA12D0" w:rsidRDefault="00787FB1">
            <w:r>
              <w:t>Reviewed domains</w:t>
            </w:r>
          </w:p>
        </w:tc>
        <w:tc>
          <w:tcPr>
            <w:tcW w:w="4067" w:type="pct"/>
          </w:tcPr>
          <w:p w14:paraId="4EF6EAB7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Abstinence-based education, School-based STI-focused education, Personal development (inc. volunteer work), Counselling or medical staff one-to-one, Targeting </w:t>
            </w:r>
            <w:r>
              <w:t>vulnerable youth</w:t>
            </w:r>
          </w:p>
        </w:tc>
      </w:tr>
    </w:tbl>
    <w:p w14:paraId="52E9A408" w14:textId="77777777" w:rsidR="00FA12D0" w:rsidRDefault="00FA12D0"/>
    <w:tbl>
      <w:tblPr>
        <w:tblStyle w:val="PlainTable1"/>
        <w:tblW w:w="5000" w:type="pct"/>
        <w:jc w:val="center"/>
        <w:tblLook w:val="0480" w:firstRow="0" w:lastRow="0" w:firstColumn="1" w:lastColumn="0" w:noHBand="0" w:noVBand="1"/>
      </w:tblPr>
      <w:tblGrid>
        <w:gridCol w:w="1638"/>
        <w:gridCol w:w="7138"/>
      </w:tblGrid>
      <w:tr w:rsidR="00FA12D0" w14:paraId="167BAE7B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6846BBB8" w14:textId="77777777" w:rsidR="00FA12D0" w:rsidRDefault="00787FB1">
            <w:r>
              <w:t>Reference</w:t>
            </w:r>
          </w:p>
        </w:tc>
        <w:tc>
          <w:tcPr>
            <w:tcW w:w="4067" w:type="pct"/>
          </w:tcPr>
          <w:p w14:paraId="7C9C627F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L'Engle et al., 2016</w:t>
            </w:r>
          </w:p>
        </w:tc>
      </w:tr>
      <w:tr w:rsidR="00FA12D0" w14:paraId="43B18A0A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21E16067" w14:textId="77777777" w:rsidR="00FA12D0" w:rsidRDefault="00787FB1">
            <w:r>
              <w:t>Title</w:t>
            </w:r>
          </w:p>
        </w:tc>
        <w:tc>
          <w:tcPr>
            <w:tcW w:w="4067" w:type="pct"/>
          </w:tcPr>
          <w:p w14:paraId="5E3C2057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Mobile phone interventions for adolescent sexual and reproductive health: A systematic review</w:t>
            </w:r>
          </w:p>
        </w:tc>
      </w:tr>
      <w:tr w:rsidR="00FA12D0" w14:paraId="28876EAC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0D0972B5" w14:textId="77777777" w:rsidR="00FA12D0" w:rsidRDefault="00787FB1">
            <w:r>
              <w:t>Published Year</w:t>
            </w:r>
          </w:p>
        </w:tc>
        <w:tc>
          <w:tcPr>
            <w:tcW w:w="4067" w:type="pct"/>
          </w:tcPr>
          <w:p w14:paraId="3E8251C3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2016</w:t>
            </w:r>
          </w:p>
        </w:tc>
      </w:tr>
      <w:tr w:rsidR="00FA12D0" w14:paraId="74518C1E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6EAD853D" w14:textId="77777777" w:rsidR="00FA12D0" w:rsidRDefault="00787FB1">
            <w:r>
              <w:t>Review quality score</w:t>
            </w:r>
          </w:p>
        </w:tc>
        <w:tc>
          <w:tcPr>
            <w:tcW w:w="4067" w:type="pct"/>
          </w:tcPr>
          <w:p w14:paraId="11DD5D50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3 - high</w:t>
            </w:r>
          </w:p>
        </w:tc>
      </w:tr>
      <w:tr w:rsidR="00FA12D0" w14:paraId="1969DD67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777954BB" w14:textId="77777777" w:rsidR="00FA12D0" w:rsidRDefault="00787FB1">
            <w:r>
              <w:t>Reviewed domains</w:t>
            </w:r>
          </w:p>
        </w:tc>
        <w:tc>
          <w:tcPr>
            <w:tcW w:w="4067" w:type="pct"/>
          </w:tcPr>
          <w:p w14:paraId="04B47143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Digital-media based </w:t>
            </w:r>
            <w:r>
              <w:t>intervention (targeted)</w:t>
            </w:r>
          </w:p>
        </w:tc>
      </w:tr>
    </w:tbl>
    <w:p w14:paraId="0D5F6587" w14:textId="77777777" w:rsidR="00FA12D0" w:rsidRDefault="00FA12D0"/>
    <w:tbl>
      <w:tblPr>
        <w:tblStyle w:val="PlainTable1"/>
        <w:tblW w:w="5000" w:type="pct"/>
        <w:jc w:val="center"/>
        <w:tblLook w:val="0480" w:firstRow="0" w:lastRow="0" w:firstColumn="1" w:lastColumn="0" w:noHBand="0" w:noVBand="1"/>
      </w:tblPr>
      <w:tblGrid>
        <w:gridCol w:w="1638"/>
        <w:gridCol w:w="7138"/>
      </w:tblGrid>
      <w:tr w:rsidR="00FA12D0" w14:paraId="36BD9DD7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1FC6ACDC" w14:textId="77777777" w:rsidR="00FA12D0" w:rsidRDefault="00787FB1">
            <w:r>
              <w:t>Reference</w:t>
            </w:r>
          </w:p>
        </w:tc>
        <w:tc>
          <w:tcPr>
            <w:tcW w:w="4067" w:type="pct"/>
          </w:tcPr>
          <w:p w14:paraId="23E22BF8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Lazarus et al., 2010</w:t>
            </w:r>
          </w:p>
        </w:tc>
      </w:tr>
      <w:tr w:rsidR="00FA12D0" w14:paraId="2DE3D47B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235D054B" w14:textId="77777777" w:rsidR="00FA12D0" w:rsidRDefault="00787FB1">
            <w:r>
              <w:t>Title</w:t>
            </w:r>
          </w:p>
        </w:tc>
        <w:tc>
          <w:tcPr>
            <w:tcW w:w="4067" w:type="pct"/>
          </w:tcPr>
          <w:p w14:paraId="42A0CCF6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Systematic review of interventions to prevent the spread of sexually transmitted infections, including HIV, among young people in Europe</w:t>
            </w:r>
          </w:p>
        </w:tc>
      </w:tr>
      <w:tr w:rsidR="00FA12D0" w14:paraId="01621716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185B47BB" w14:textId="77777777" w:rsidR="00FA12D0" w:rsidRDefault="00787FB1">
            <w:r>
              <w:t>Published Year</w:t>
            </w:r>
          </w:p>
        </w:tc>
        <w:tc>
          <w:tcPr>
            <w:tcW w:w="4067" w:type="pct"/>
          </w:tcPr>
          <w:p w14:paraId="00DB8AA2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2010</w:t>
            </w:r>
          </w:p>
        </w:tc>
      </w:tr>
      <w:tr w:rsidR="00FA12D0" w14:paraId="6750A031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2B1C5D3E" w14:textId="77777777" w:rsidR="00FA12D0" w:rsidRDefault="00787FB1">
            <w:r>
              <w:t>Review quality score</w:t>
            </w:r>
          </w:p>
        </w:tc>
        <w:tc>
          <w:tcPr>
            <w:tcW w:w="4067" w:type="pct"/>
          </w:tcPr>
          <w:p w14:paraId="7A31E5FA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3 - high</w:t>
            </w:r>
          </w:p>
        </w:tc>
      </w:tr>
      <w:tr w:rsidR="00FA12D0" w14:paraId="2FBA155E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1B1E5D7B" w14:textId="77777777" w:rsidR="00FA12D0" w:rsidRDefault="00787FB1">
            <w:r>
              <w:t>Re</w:t>
            </w:r>
            <w:r>
              <w:t>viewed domains</w:t>
            </w:r>
          </w:p>
        </w:tc>
        <w:tc>
          <w:tcPr>
            <w:tcW w:w="4067" w:type="pct"/>
          </w:tcPr>
          <w:p w14:paraId="76F4FDD0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School-based STI-focused education, School-based SH clinic, Peer-contact sexual health intervention, Teenager SH clinic access and use*</w:t>
            </w:r>
          </w:p>
        </w:tc>
      </w:tr>
    </w:tbl>
    <w:p w14:paraId="10D273EB" w14:textId="77777777" w:rsidR="00FA12D0" w:rsidRDefault="00FA12D0"/>
    <w:tbl>
      <w:tblPr>
        <w:tblStyle w:val="PlainTable1"/>
        <w:tblW w:w="5000" w:type="pct"/>
        <w:jc w:val="center"/>
        <w:tblLook w:val="0480" w:firstRow="0" w:lastRow="0" w:firstColumn="1" w:lastColumn="0" w:noHBand="0" w:noVBand="1"/>
      </w:tblPr>
      <w:tblGrid>
        <w:gridCol w:w="1638"/>
        <w:gridCol w:w="7138"/>
      </w:tblGrid>
      <w:tr w:rsidR="00FA12D0" w14:paraId="086D29F2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74B5BDC2" w14:textId="77777777" w:rsidR="00FA12D0" w:rsidRDefault="00787FB1">
            <w:r>
              <w:t>Reference</w:t>
            </w:r>
          </w:p>
        </w:tc>
        <w:tc>
          <w:tcPr>
            <w:tcW w:w="4067" w:type="pct"/>
          </w:tcPr>
          <w:p w14:paraId="7B3DAEF0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Manlove et al., 2015</w:t>
            </w:r>
          </w:p>
        </w:tc>
      </w:tr>
      <w:tr w:rsidR="00FA12D0" w14:paraId="3BC13F1E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5EEEED06" w14:textId="77777777" w:rsidR="00FA12D0" w:rsidRDefault="00787FB1">
            <w:r>
              <w:t>Title</w:t>
            </w:r>
          </w:p>
        </w:tc>
        <w:tc>
          <w:tcPr>
            <w:tcW w:w="4067" w:type="pct"/>
          </w:tcPr>
          <w:p w14:paraId="0F07DD4B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Programs to improve adolescent sexual and reproductive health in </w:t>
            </w:r>
            <w:r>
              <w:t>the US: A review of the evidence</w:t>
            </w:r>
          </w:p>
        </w:tc>
      </w:tr>
      <w:tr w:rsidR="00FA12D0" w14:paraId="22FD72E4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7F9F3690" w14:textId="77777777" w:rsidR="00FA12D0" w:rsidRDefault="00787FB1">
            <w:r>
              <w:t>Published Year</w:t>
            </w:r>
          </w:p>
        </w:tc>
        <w:tc>
          <w:tcPr>
            <w:tcW w:w="4067" w:type="pct"/>
          </w:tcPr>
          <w:p w14:paraId="19FD3C42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2015</w:t>
            </w:r>
          </w:p>
        </w:tc>
      </w:tr>
      <w:tr w:rsidR="00FA12D0" w14:paraId="0AD756B7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702D502B" w14:textId="77777777" w:rsidR="00FA12D0" w:rsidRDefault="00787FB1">
            <w:r>
              <w:t>Review quality score</w:t>
            </w:r>
          </w:p>
        </w:tc>
        <w:tc>
          <w:tcPr>
            <w:tcW w:w="4067" w:type="pct"/>
          </w:tcPr>
          <w:p w14:paraId="15697C6E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3 - high</w:t>
            </w:r>
          </w:p>
        </w:tc>
      </w:tr>
      <w:tr w:rsidR="00FA12D0" w14:paraId="20A2EE99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02265A4A" w14:textId="77777777" w:rsidR="00FA12D0" w:rsidRDefault="00787FB1">
            <w:r>
              <w:t>Reviewed domains</w:t>
            </w:r>
          </w:p>
        </w:tc>
        <w:tc>
          <w:tcPr>
            <w:tcW w:w="4067" w:type="pct"/>
          </w:tcPr>
          <w:p w14:paraId="14627804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Abstinence-based education, School-based STI-focused education, Counselling or medical staff one-to-one, Teenager SH clinic access and use*, </w:t>
            </w:r>
            <w:r>
              <w:t>School-based pregnancy education, Family/Community engagement</w:t>
            </w:r>
          </w:p>
        </w:tc>
      </w:tr>
    </w:tbl>
    <w:p w14:paraId="25A83674" w14:textId="77777777" w:rsidR="00FA12D0" w:rsidRDefault="00FA12D0"/>
    <w:tbl>
      <w:tblPr>
        <w:tblStyle w:val="PlainTable1"/>
        <w:tblW w:w="5000" w:type="pct"/>
        <w:jc w:val="center"/>
        <w:tblLook w:val="0480" w:firstRow="0" w:lastRow="0" w:firstColumn="1" w:lastColumn="0" w:noHBand="0" w:noVBand="1"/>
      </w:tblPr>
      <w:tblGrid>
        <w:gridCol w:w="1638"/>
        <w:gridCol w:w="7138"/>
      </w:tblGrid>
      <w:tr w:rsidR="00FA12D0" w14:paraId="7FBDABD9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413DD5EF" w14:textId="77777777" w:rsidR="00FA12D0" w:rsidRDefault="00787FB1">
            <w:r>
              <w:t>Reference</w:t>
            </w:r>
          </w:p>
        </w:tc>
        <w:tc>
          <w:tcPr>
            <w:tcW w:w="4067" w:type="pct"/>
          </w:tcPr>
          <w:p w14:paraId="7C450AD6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Mason-Jones et al., 2012</w:t>
            </w:r>
          </w:p>
        </w:tc>
      </w:tr>
      <w:tr w:rsidR="00FA12D0" w14:paraId="3C044331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2A76AAA1" w14:textId="77777777" w:rsidR="00FA12D0" w:rsidRDefault="00787FB1">
            <w:r>
              <w:t>Title</w:t>
            </w:r>
          </w:p>
        </w:tc>
        <w:tc>
          <w:tcPr>
            <w:tcW w:w="4067" w:type="pct"/>
          </w:tcPr>
          <w:p w14:paraId="257CB3A3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systematic review of the role of school-based healthcare in adolescent sexual, reproductive, and mental health</w:t>
            </w:r>
          </w:p>
        </w:tc>
      </w:tr>
      <w:tr w:rsidR="00FA12D0" w14:paraId="7E8E4478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0A927383" w14:textId="77777777" w:rsidR="00FA12D0" w:rsidRDefault="00787FB1">
            <w:r>
              <w:t>Published Year</w:t>
            </w:r>
          </w:p>
        </w:tc>
        <w:tc>
          <w:tcPr>
            <w:tcW w:w="4067" w:type="pct"/>
          </w:tcPr>
          <w:p w14:paraId="2F6631B9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2012</w:t>
            </w:r>
          </w:p>
        </w:tc>
      </w:tr>
      <w:tr w:rsidR="00FA12D0" w14:paraId="0634F0F6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32E5ADA0" w14:textId="77777777" w:rsidR="00FA12D0" w:rsidRDefault="00787FB1">
            <w:r>
              <w:t xml:space="preserve">Review quality </w:t>
            </w:r>
            <w:r>
              <w:t>score</w:t>
            </w:r>
          </w:p>
        </w:tc>
        <w:tc>
          <w:tcPr>
            <w:tcW w:w="4067" w:type="pct"/>
          </w:tcPr>
          <w:p w14:paraId="30429AAF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3 - high</w:t>
            </w:r>
          </w:p>
        </w:tc>
      </w:tr>
      <w:tr w:rsidR="00FA12D0" w14:paraId="4B6D9F51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380CC87D" w14:textId="77777777" w:rsidR="00FA12D0" w:rsidRDefault="00787FB1">
            <w:r>
              <w:t>Reviewed domains</w:t>
            </w:r>
          </w:p>
        </w:tc>
        <w:tc>
          <w:tcPr>
            <w:tcW w:w="4067" w:type="pct"/>
          </w:tcPr>
          <w:p w14:paraId="5D7422F3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School-based STI-focused education, School-based SH clinic</w:t>
            </w:r>
          </w:p>
        </w:tc>
      </w:tr>
    </w:tbl>
    <w:p w14:paraId="4785B480" w14:textId="77777777" w:rsidR="00FA12D0" w:rsidRDefault="00FA12D0"/>
    <w:tbl>
      <w:tblPr>
        <w:tblStyle w:val="PlainTable1"/>
        <w:tblW w:w="5000" w:type="pct"/>
        <w:jc w:val="center"/>
        <w:tblLook w:val="0480" w:firstRow="0" w:lastRow="0" w:firstColumn="1" w:lastColumn="0" w:noHBand="0" w:noVBand="1"/>
      </w:tblPr>
      <w:tblGrid>
        <w:gridCol w:w="1638"/>
        <w:gridCol w:w="7138"/>
      </w:tblGrid>
      <w:tr w:rsidR="00FA12D0" w14:paraId="5C3DED18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6F6A76AD" w14:textId="77777777" w:rsidR="00FA12D0" w:rsidRDefault="00787FB1">
            <w:r>
              <w:t>Reference</w:t>
            </w:r>
          </w:p>
        </w:tc>
        <w:tc>
          <w:tcPr>
            <w:tcW w:w="4067" w:type="pct"/>
          </w:tcPr>
          <w:p w14:paraId="6257C56E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McLellan et al., 2013</w:t>
            </w:r>
          </w:p>
        </w:tc>
      </w:tr>
      <w:tr w:rsidR="00FA12D0" w14:paraId="6BB436A2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4EBD8D48" w14:textId="77777777" w:rsidR="00FA12D0" w:rsidRDefault="00787FB1">
            <w:r>
              <w:t>Title</w:t>
            </w:r>
          </w:p>
        </w:tc>
        <w:tc>
          <w:tcPr>
            <w:tcW w:w="4067" w:type="pct"/>
          </w:tcPr>
          <w:p w14:paraId="58E1DBA5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Can technology be effective in interventions targeting sexual health and substance use in young people; a </w:t>
            </w:r>
            <w:r>
              <w:t>systematic review</w:t>
            </w:r>
          </w:p>
        </w:tc>
      </w:tr>
      <w:tr w:rsidR="00FA12D0" w14:paraId="20B80F30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7BA0E20E" w14:textId="77777777" w:rsidR="00FA12D0" w:rsidRDefault="00787FB1">
            <w:r>
              <w:t>Published Year</w:t>
            </w:r>
          </w:p>
        </w:tc>
        <w:tc>
          <w:tcPr>
            <w:tcW w:w="4067" w:type="pct"/>
          </w:tcPr>
          <w:p w14:paraId="660D2101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2013</w:t>
            </w:r>
          </w:p>
        </w:tc>
      </w:tr>
      <w:tr w:rsidR="00FA12D0" w14:paraId="70FCFE47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502B6686" w14:textId="77777777" w:rsidR="00FA12D0" w:rsidRDefault="00787FB1">
            <w:r>
              <w:t>Review quality score</w:t>
            </w:r>
          </w:p>
        </w:tc>
        <w:tc>
          <w:tcPr>
            <w:tcW w:w="4067" w:type="pct"/>
          </w:tcPr>
          <w:p w14:paraId="2C090476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3 - high</w:t>
            </w:r>
          </w:p>
        </w:tc>
      </w:tr>
      <w:tr w:rsidR="00FA12D0" w14:paraId="3B000744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34B3DAB6" w14:textId="77777777" w:rsidR="00FA12D0" w:rsidRDefault="00787FB1">
            <w:r>
              <w:t>Reviewed domains</w:t>
            </w:r>
          </w:p>
        </w:tc>
        <w:tc>
          <w:tcPr>
            <w:tcW w:w="4067" w:type="pct"/>
          </w:tcPr>
          <w:p w14:paraId="72DA47C3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Digital media-based SH intervention</w:t>
            </w:r>
          </w:p>
        </w:tc>
      </w:tr>
    </w:tbl>
    <w:p w14:paraId="0B238643" w14:textId="77777777" w:rsidR="00FA12D0" w:rsidRDefault="00FA12D0"/>
    <w:tbl>
      <w:tblPr>
        <w:tblStyle w:val="PlainTable1"/>
        <w:tblW w:w="5000" w:type="pct"/>
        <w:jc w:val="center"/>
        <w:tblLook w:val="0480" w:firstRow="0" w:lastRow="0" w:firstColumn="1" w:lastColumn="0" w:noHBand="0" w:noVBand="1"/>
      </w:tblPr>
      <w:tblGrid>
        <w:gridCol w:w="1638"/>
        <w:gridCol w:w="7138"/>
      </w:tblGrid>
      <w:tr w:rsidR="00FA12D0" w14:paraId="7F74D606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6CE2618C" w14:textId="77777777" w:rsidR="00FA12D0" w:rsidRDefault="00787FB1">
            <w:r>
              <w:lastRenderedPageBreak/>
              <w:t>Reference</w:t>
            </w:r>
          </w:p>
        </w:tc>
        <w:tc>
          <w:tcPr>
            <w:tcW w:w="4067" w:type="pct"/>
          </w:tcPr>
          <w:p w14:paraId="43C53451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Usinger et al., 2016</w:t>
            </w:r>
          </w:p>
        </w:tc>
      </w:tr>
      <w:tr w:rsidR="00FA12D0" w14:paraId="0FC7C384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404392C6" w14:textId="77777777" w:rsidR="00FA12D0" w:rsidRDefault="00787FB1">
            <w:r>
              <w:t>Title</w:t>
            </w:r>
          </w:p>
        </w:tc>
        <w:tc>
          <w:tcPr>
            <w:tcW w:w="4067" w:type="pct"/>
          </w:tcPr>
          <w:p w14:paraId="7B6293A9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Intrauterine Contraception Continuation in Adolescents and Young Women: A Systematic Review</w:t>
            </w:r>
          </w:p>
        </w:tc>
      </w:tr>
      <w:tr w:rsidR="00FA12D0" w14:paraId="0BFC84A7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7DA46203" w14:textId="77777777" w:rsidR="00FA12D0" w:rsidRDefault="00787FB1">
            <w:r>
              <w:t>Published Year</w:t>
            </w:r>
          </w:p>
        </w:tc>
        <w:tc>
          <w:tcPr>
            <w:tcW w:w="4067" w:type="pct"/>
          </w:tcPr>
          <w:p w14:paraId="2650FCBC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2016</w:t>
            </w:r>
          </w:p>
        </w:tc>
      </w:tr>
      <w:tr w:rsidR="00FA12D0" w14:paraId="297809DD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7179B1AA" w14:textId="77777777" w:rsidR="00FA12D0" w:rsidRDefault="00787FB1">
            <w:r>
              <w:t>Review quality score</w:t>
            </w:r>
          </w:p>
        </w:tc>
        <w:tc>
          <w:tcPr>
            <w:tcW w:w="4067" w:type="pct"/>
          </w:tcPr>
          <w:p w14:paraId="64A1AD08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3 - high</w:t>
            </w:r>
          </w:p>
        </w:tc>
      </w:tr>
      <w:tr w:rsidR="00FA12D0" w14:paraId="571DF223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7D1F23B8" w14:textId="77777777" w:rsidR="00FA12D0" w:rsidRDefault="00787FB1">
            <w:r>
              <w:t>Reviewed domains</w:t>
            </w:r>
          </w:p>
        </w:tc>
        <w:tc>
          <w:tcPr>
            <w:tcW w:w="4067" w:type="pct"/>
          </w:tcPr>
          <w:p w14:paraId="2EAA5224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Changing contraceptive technologies</w:t>
            </w:r>
          </w:p>
        </w:tc>
      </w:tr>
    </w:tbl>
    <w:p w14:paraId="32DF185C" w14:textId="77777777" w:rsidR="00FA12D0" w:rsidRDefault="00FA12D0"/>
    <w:tbl>
      <w:tblPr>
        <w:tblStyle w:val="PlainTable1"/>
        <w:tblW w:w="5000" w:type="pct"/>
        <w:jc w:val="center"/>
        <w:tblLook w:val="0480" w:firstRow="0" w:lastRow="0" w:firstColumn="1" w:lastColumn="0" w:noHBand="0" w:noVBand="1"/>
      </w:tblPr>
      <w:tblGrid>
        <w:gridCol w:w="1638"/>
        <w:gridCol w:w="7138"/>
      </w:tblGrid>
      <w:tr w:rsidR="00FA12D0" w14:paraId="11506362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33B64DA0" w14:textId="77777777" w:rsidR="00FA12D0" w:rsidRDefault="00787FB1">
            <w:r>
              <w:t>Reference</w:t>
            </w:r>
          </w:p>
        </w:tc>
        <w:tc>
          <w:tcPr>
            <w:tcW w:w="4067" w:type="pct"/>
          </w:tcPr>
          <w:p w14:paraId="73CCC28C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Allen-Meares et al., 2013</w:t>
            </w:r>
          </w:p>
        </w:tc>
      </w:tr>
      <w:tr w:rsidR="00FA12D0" w14:paraId="28507EF4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54015714" w14:textId="77777777" w:rsidR="00FA12D0" w:rsidRDefault="00787FB1">
            <w:r>
              <w:t>Title</w:t>
            </w:r>
          </w:p>
        </w:tc>
        <w:tc>
          <w:tcPr>
            <w:tcW w:w="4067" w:type="pct"/>
          </w:tcPr>
          <w:p w14:paraId="5276881C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School-based Social Work Interventions: A Cross-National Systematic Review</w:t>
            </w:r>
          </w:p>
        </w:tc>
      </w:tr>
      <w:tr w:rsidR="00FA12D0" w14:paraId="1E609544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332315E2" w14:textId="77777777" w:rsidR="00FA12D0" w:rsidRDefault="00787FB1">
            <w:r>
              <w:t>Published Year</w:t>
            </w:r>
          </w:p>
        </w:tc>
        <w:tc>
          <w:tcPr>
            <w:tcW w:w="4067" w:type="pct"/>
          </w:tcPr>
          <w:p w14:paraId="640B3E44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2013</w:t>
            </w:r>
          </w:p>
        </w:tc>
      </w:tr>
      <w:tr w:rsidR="00FA12D0" w14:paraId="55556317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7A4B0E04" w14:textId="77777777" w:rsidR="00FA12D0" w:rsidRDefault="00787FB1">
            <w:r>
              <w:t>Review q</w:t>
            </w:r>
            <w:r>
              <w:t>uality score</w:t>
            </w:r>
          </w:p>
        </w:tc>
        <w:tc>
          <w:tcPr>
            <w:tcW w:w="4067" w:type="pct"/>
          </w:tcPr>
          <w:p w14:paraId="2C65B820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2 - low</w:t>
            </w:r>
          </w:p>
        </w:tc>
      </w:tr>
      <w:tr w:rsidR="00FA12D0" w14:paraId="3F045F8D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47C73D6D" w14:textId="77777777" w:rsidR="00FA12D0" w:rsidRDefault="00787FB1">
            <w:r>
              <w:t>Reviewed domains</w:t>
            </w:r>
          </w:p>
        </w:tc>
        <w:tc>
          <w:tcPr>
            <w:tcW w:w="4067" w:type="pct"/>
          </w:tcPr>
          <w:p w14:paraId="418C50CB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Abstinence-based education, School-based SH clinic</w:t>
            </w:r>
          </w:p>
        </w:tc>
      </w:tr>
    </w:tbl>
    <w:p w14:paraId="25D27BF7" w14:textId="77777777" w:rsidR="00FA12D0" w:rsidRDefault="00FA12D0"/>
    <w:tbl>
      <w:tblPr>
        <w:tblStyle w:val="PlainTable1"/>
        <w:tblW w:w="5000" w:type="pct"/>
        <w:jc w:val="center"/>
        <w:tblLook w:val="0480" w:firstRow="0" w:lastRow="0" w:firstColumn="1" w:lastColumn="0" w:noHBand="0" w:noVBand="1"/>
      </w:tblPr>
      <w:tblGrid>
        <w:gridCol w:w="1638"/>
        <w:gridCol w:w="7138"/>
      </w:tblGrid>
      <w:tr w:rsidR="00FA12D0" w14:paraId="509D6C3C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16EA811C" w14:textId="77777777" w:rsidR="00FA12D0" w:rsidRDefault="00787FB1">
            <w:r>
              <w:t>Reference</w:t>
            </w:r>
          </w:p>
        </w:tc>
        <w:tc>
          <w:tcPr>
            <w:tcW w:w="4067" w:type="pct"/>
          </w:tcPr>
          <w:p w14:paraId="3D67C280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Beltz et al., 2015</w:t>
            </w:r>
          </w:p>
        </w:tc>
      </w:tr>
      <w:tr w:rsidR="00FA12D0" w14:paraId="2BD9537C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424E1B6E" w14:textId="77777777" w:rsidR="00FA12D0" w:rsidRDefault="00787FB1">
            <w:r>
              <w:t>Title</w:t>
            </w:r>
          </w:p>
        </w:tc>
        <w:tc>
          <w:tcPr>
            <w:tcW w:w="4067" w:type="pct"/>
          </w:tcPr>
          <w:p w14:paraId="497F1870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State policy and teen childbearing: A review of research studies</w:t>
            </w:r>
          </w:p>
        </w:tc>
      </w:tr>
      <w:tr w:rsidR="00FA12D0" w14:paraId="3B65052D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4B648ADF" w14:textId="77777777" w:rsidR="00FA12D0" w:rsidRDefault="00787FB1">
            <w:r>
              <w:t>Published Year</w:t>
            </w:r>
          </w:p>
        </w:tc>
        <w:tc>
          <w:tcPr>
            <w:tcW w:w="4067" w:type="pct"/>
          </w:tcPr>
          <w:p w14:paraId="6B306A25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2015</w:t>
            </w:r>
          </w:p>
        </w:tc>
      </w:tr>
      <w:tr w:rsidR="00FA12D0" w14:paraId="54ABD4B1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2D847361" w14:textId="77777777" w:rsidR="00FA12D0" w:rsidRDefault="00787FB1">
            <w:r>
              <w:t>Review quality score</w:t>
            </w:r>
          </w:p>
        </w:tc>
        <w:tc>
          <w:tcPr>
            <w:tcW w:w="4067" w:type="pct"/>
          </w:tcPr>
          <w:p w14:paraId="4D4B1685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2 - low</w:t>
            </w:r>
          </w:p>
        </w:tc>
      </w:tr>
      <w:tr w:rsidR="00FA12D0" w14:paraId="632421B7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5F0B651D" w14:textId="77777777" w:rsidR="00FA12D0" w:rsidRDefault="00787FB1">
            <w:r>
              <w:t>Reviewed domains</w:t>
            </w:r>
          </w:p>
        </w:tc>
        <w:tc>
          <w:tcPr>
            <w:tcW w:w="4067" w:type="pct"/>
          </w:tcPr>
          <w:p w14:paraId="5332E911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Abstinence-based education, Teenager SH clinic access and use*, Education policies (promoting), Social support</w:t>
            </w:r>
          </w:p>
        </w:tc>
      </w:tr>
    </w:tbl>
    <w:p w14:paraId="7C2E62F0" w14:textId="77777777" w:rsidR="00FA12D0" w:rsidRDefault="00FA12D0"/>
    <w:tbl>
      <w:tblPr>
        <w:tblStyle w:val="PlainTable1"/>
        <w:tblW w:w="5000" w:type="pct"/>
        <w:jc w:val="center"/>
        <w:tblLook w:val="0480" w:firstRow="0" w:lastRow="0" w:firstColumn="1" w:lastColumn="0" w:noHBand="0" w:noVBand="1"/>
      </w:tblPr>
      <w:tblGrid>
        <w:gridCol w:w="1638"/>
        <w:gridCol w:w="7138"/>
      </w:tblGrid>
      <w:tr w:rsidR="00FA12D0" w14:paraId="2C0ED1C5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1A967BE3" w14:textId="77777777" w:rsidR="00FA12D0" w:rsidRDefault="00787FB1">
            <w:r>
              <w:t>Reference</w:t>
            </w:r>
          </w:p>
        </w:tc>
        <w:tc>
          <w:tcPr>
            <w:tcW w:w="4067" w:type="pct"/>
          </w:tcPr>
          <w:p w14:paraId="1A1B801E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Fleming et al. 2015</w:t>
            </w:r>
          </w:p>
        </w:tc>
      </w:tr>
      <w:tr w:rsidR="00FA12D0" w14:paraId="18D8FC70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4F92485C" w14:textId="77777777" w:rsidR="00FA12D0" w:rsidRDefault="00787FB1">
            <w:r>
              <w:t>Title</w:t>
            </w:r>
          </w:p>
        </w:tc>
        <w:tc>
          <w:tcPr>
            <w:tcW w:w="4067" w:type="pct"/>
          </w:tcPr>
          <w:p w14:paraId="39EECA70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Adolescent Pregnancy Guidelines</w:t>
            </w:r>
          </w:p>
        </w:tc>
      </w:tr>
      <w:tr w:rsidR="00FA12D0" w14:paraId="0906F457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57590EAE" w14:textId="77777777" w:rsidR="00FA12D0" w:rsidRDefault="00787FB1">
            <w:r>
              <w:t>Published Year</w:t>
            </w:r>
          </w:p>
        </w:tc>
        <w:tc>
          <w:tcPr>
            <w:tcW w:w="4067" w:type="pct"/>
          </w:tcPr>
          <w:p w14:paraId="0E9519AF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2015</w:t>
            </w:r>
          </w:p>
        </w:tc>
      </w:tr>
      <w:tr w:rsidR="00FA12D0" w14:paraId="6E1418E5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6AD8760F" w14:textId="77777777" w:rsidR="00FA12D0" w:rsidRDefault="00787FB1">
            <w:r>
              <w:t>Review quality score</w:t>
            </w:r>
          </w:p>
        </w:tc>
        <w:tc>
          <w:tcPr>
            <w:tcW w:w="4067" w:type="pct"/>
          </w:tcPr>
          <w:p w14:paraId="0D361018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2 - low</w:t>
            </w:r>
          </w:p>
        </w:tc>
      </w:tr>
      <w:tr w:rsidR="00FA12D0" w14:paraId="36B6CF66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140C0187" w14:textId="77777777" w:rsidR="00FA12D0" w:rsidRDefault="00787FB1">
            <w:r>
              <w:t>Reviewed domains</w:t>
            </w:r>
          </w:p>
        </w:tc>
        <w:tc>
          <w:tcPr>
            <w:tcW w:w="4067" w:type="pct"/>
          </w:tcPr>
          <w:p w14:paraId="2BA36718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Targeting rapid-repeat pregnancies, Changing contraceptive technologies</w:t>
            </w:r>
          </w:p>
        </w:tc>
      </w:tr>
    </w:tbl>
    <w:p w14:paraId="1E3F4111" w14:textId="77777777" w:rsidR="00FA12D0" w:rsidRDefault="00FA12D0"/>
    <w:tbl>
      <w:tblPr>
        <w:tblStyle w:val="PlainTable1"/>
        <w:tblW w:w="5000" w:type="pct"/>
        <w:jc w:val="center"/>
        <w:tblLook w:val="0480" w:firstRow="0" w:lastRow="0" w:firstColumn="1" w:lastColumn="0" w:noHBand="0" w:noVBand="1"/>
      </w:tblPr>
      <w:tblGrid>
        <w:gridCol w:w="1638"/>
        <w:gridCol w:w="7138"/>
      </w:tblGrid>
      <w:tr w:rsidR="00FA12D0" w14:paraId="5B64B8C7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7BAFE7D0" w14:textId="77777777" w:rsidR="00FA12D0" w:rsidRDefault="00787FB1">
            <w:r>
              <w:t>Reference</w:t>
            </w:r>
          </w:p>
        </w:tc>
        <w:tc>
          <w:tcPr>
            <w:tcW w:w="4067" w:type="pct"/>
          </w:tcPr>
          <w:p w14:paraId="265D1112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Robin et al., 2004</w:t>
            </w:r>
          </w:p>
        </w:tc>
      </w:tr>
      <w:tr w:rsidR="00FA12D0" w14:paraId="0C8920E0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421190F2" w14:textId="77777777" w:rsidR="00FA12D0" w:rsidRDefault="00787FB1">
            <w:r>
              <w:t>Title</w:t>
            </w:r>
          </w:p>
        </w:tc>
        <w:tc>
          <w:tcPr>
            <w:tcW w:w="4067" w:type="pct"/>
          </w:tcPr>
          <w:p w14:paraId="36F267E9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Behavioral interventions to reduce incidence of HIV, STD, and pregnancy among adolescents: A decade in review</w:t>
            </w:r>
          </w:p>
        </w:tc>
      </w:tr>
      <w:tr w:rsidR="00FA12D0" w14:paraId="3206F17C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03BEF2F1" w14:textId="77777777" w:rsidR="00FA12D0" w:rsidRDefault="00787FB1">
            <w:r>
              <w:t>Published Year</w:t>
            </w:r>
          </w:p>
        </w:tc>
        <w:tc>
          <w:tcPr>
            <w:tcW w:w="4067" w:type="pct"/>
          </w:tcPr>
          <w:p w14:paraId="4F7AB88E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  <w:r>
              <w:t>4</w:t>
            </w:r>
          </w:p>
        </w:tc>
      </w:tr>
      <w:tr w:rsidR="00FA12D0" w14:paraId="166B0D3D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4F6AE9FA" w14:textId="77777777" w:rsidR="00FA12D0" w:rsidRDefault="00787FB1">
            <w:r>
              <w:lastRenderedPageBreak/>
              <w:t>Review quality score</w:t>
            </w:r>
          </w:p>
        </w:tc>
        <w:tc>
          <w:tcPr>
            <w:tcW w:w="4067" w:type="pct"/>
          </w:tcPr>
          <w:p w14:paraId="539F040B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2 - low</w:t>
            </w:r>
          </w:p>
        </w:tc>
      </w:tr>
      <w:tr w:rsidR="00FA12D0" w14:paraId="34336385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23E79E93" w14:textId="77777777" w:rsidR="00FA12D0" w:rsidRDefault="00787FB1">
            <w:r>
              <w:t>Reviewed domains</w:t>
            </w:r>
          </w:p>
        </w:tc>
        <w:tc>
          <w:tcPr>
            <w:tcW w:w="4067" w:type="pct"/>
          </w:tcPr>
          <w:p w14:paraId="07BB36D6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Abstinence-based education, School-based STI-focused education, Personal development (inc. volunteer work), Teenager SH clinic access and use*, School-based pregnancy education, </w:t>
            </w:r>
            <w:r>
              <w:t>Community-based STI education, Family/Community engagement, Targeting vulnerable youth</w:t>
            </w:r>
          </w:p>
        </w:tc>
      </w:tr>
    </w:tbl>
    <w:p w14:paraId="327DAC80" w14:textId="77777777" w:rsidR="00FA12D0" w:rsidRDefault="00FA12D0"/>
    <w:tbl>
      <w:tblPr>
        <w:tblStyle w:val="PlainTable1"/>
        <w:tblW w:w="5000" w:type="pct"/>
        <w:jc w:val="center"/>
        <w:tblLook w:val="0480" w:firstRow="0" w:lastRow="0" w:firstColumn="1" w:lastColumn="0" w:noHBand="0" w:noVBand="1"/>
      </w:tblPr>
      <w:tblGrid>
        <w:gridCol w:w="1638"/>
        <w:gridCol w:w="7138"/>
      </w:tblGrid>
      <w:tr w:rsidR="00FA12D0" w14:paraId="48B734E4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1A4F7368" w14:textId="77777777" w:rsidR="00FA12D0" w:rsidRDefault="00787FB1">
            <w:r>
              <w:t>Reference</w:t>
            </w:r>
          </w:p>
        </w:tc>
        <w:tc>
          <w:tcPr>
            <w:tcW w:w="4067" w:type="pct"/>
          </w:tcPr>
          <w:p w14:paraId="750B2C81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Spear et al., 2003</w:t>
            </w:r>
          </w:p>
        </w:tc>
      </w:tr>
      <w:tr w:rsidR="00FA12D0" w14:paraId="2C4AB696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3774FB8D" w14:textId="77777777" w:rsidR="00FA12D0" w:rsidRDefault="00787FB1">
            <w:r>
              <w:t>Title</w:t>
            </w:r>
          </w:p>
        </w:tc>
        <w:tc>
          <w:tcPr>
            <w:tcW w:w="4067" w:type="pct"/>
          </w:tcPr>
          <w:p w14:paraId="1DE31935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Qualitative research on adolescent pregnancy: A descriptive review and analysis</w:t>
            </w:r>
          </w:p>
        </w:tc>
      </w:tr>
      <w:tr w:rsidR="00FA12D0" w14:paraId="6358CBBC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494B5209" w14:textId="77777777" w:rsidR="00FA12D0" w:rsidRDefault="00787FB1">
            <w:r>
              <w:t>Published Year</w:t>
            </w:r>
          </w:p>
        </w:tc>
        <w:tc>
          <w:tcPr>
            <w:tcW w:w="4067" w:type="pct"/>
          </w:tcPr>
          <w:p w14:paraId="6997104A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2003</w:t>
            </w:r>
          </w:p>
        </w:tc>
      </w:tr>
      <w:tr w:rsidR="00FA12D0" w14:paraId="06C69506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608CD7DE" w14:textId="77777777" w:rsidR="00FA12D0" w:rsidRDefault="00787FB1">
            <w:r>
              <w:t>Review quality score</w:t>
            </w:r>
          </w:p>
        </w:tc>
        <w:tc>
          <w:tcPr>
            <w:tcW w:w="4067" w:type="pct"/>
          </w:tcPr>
          <w:p w14:paraId="1642410F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2 - low</w:t>
            </w:r>
          </w:p>
        </w:tc>
      </w:tr>
      <w:tr w:rsidR="00FA12D0" w14:paraId="351B8105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0B4FBFFB" w14:textId="77777777" w:rsidR="00FA12D0" w:rsidRDefault="00787FB1">
            <w:r>
              <w:t>Reviewed domains</w:t>
            </w:r>
          </w:p>
        </w:tc>
        <w:tc>
          <w:tcPr>
            <w:tcW w:w="4067" w:type="pct"/>
          </w:tcPr>
          <w:p w14:paraId="0D84A786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Educational/career aspiration/planning</w:t>
            </w:r>
          </w:p>
        </w:tc>
      </w:tr>
    </w:tbl>
    <w:p w14:paraId="7B315F46" w14:textId="77777777" w:rsidR="00FA12D0" w:rsidRDefault="00FA12D0"/>
    <w:tbl>
      <w:tblPr>
        <w:tblStyle w:val="PlainTable1"/>
        <w:tblW w:w="5000" w:type="pct"/>
        <w:jc w:val="center"/>
        <w:tblLook w:val="0480" w:firstRow="0" w:lastRow="0" w:firstColumn="1" w:lastColumn="0" w:noHBand="0" w:noVBand="1"/>
      </w:tblPr>
      <w:tblGrid>
        <w:gridCol w:w="1638"/>
        <w:gridCol w:w="7138"/>
      </w:tblGrid>
      <w:tr w:rsidR="00FA12D0" w14:paraId="0A53CD5D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3021050E" w14:textId="77777777" w:rsidR="00FA12D0" w:rsidRDefault="00787FB1">
            <w:r>
              <w:t>Reference</w:t>
            </w:r>
          </w:p>
        </w:tc>
        <w:tc>
          <w:tcPr>
            <w:tcW w:w="4067" w:type="pct"/>
          </w:tcPr>
          <w:p w14:paraId="7DCBB10A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Strunk, 2008</w:t>
            </w:r>
          </w:p>
        </w:tc>
      </w:tr>
      <w:tr w:rsidR="00FA12D0" w14:paraId="51DC70FB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4BFA1EA8" w14:textId="77777777" w:rsidR="00FA12D0" w:rsidRDefault="00787FB1">
            <w:r>
              <w:t>Title</w:t>
            </w:r>
          </w:p>
        </w:tc>
        <w:tc>
          <w:tcPr>
            <w:tcW w:w="4067" w:type="pct"/>
          </w:tcPr>
          <w:p w14:paraId="557703DF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effect of school-based health clinics on teenage pregnancy and parenting outcomes: an integrated literature review</w:t>
            </w:r>
          </w:p>
        </w:tc>
      </w:tr>
      <w:tr w:rsidR="00FA12D0" w14:paraId="25FBB00A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10E72767" w14:textId="77777777" w:rsidR="00FA12D0" w:rsidRDefault="00787FB1">
            <w:r>
              <w:t>Published Year</w:t>
            </w:r>
          </w:p>
        </w:tc>
        <w:tc>
          <w:tcPr>
            <w:tcW w:w="4067" w:type="pct"/>
          </w:tcPr>
          <w:p w14:paraId="0EDF4235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2008</w:t>
            </w:r>
          </w:p>
        </w:tc>
      </w:tr>
      <w:tr w:rsidR="00FA12D0" w14:paraId="3A16CC18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439D3FBB" w14:textId="77777777" w:rsidR="00FA12D0" w:rsidRDefault="00787FB1">
            <w:r>
              <w:t>Review quality score</w:t>
            </w:r>
          </w:p>
        </w:tc>
        <w:tc>
          <w:tcPr>
            <w:tcW w:w="4067" w:type="pct"/>
          </w:tcPr>
          <w:p w14:paraId="02A2C972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2 - </w:t>
            </w:r>
            <w:r>
              <w:t>low</w:t>
            </w:r>
          </w:p>
        </w:tc>
      </w:tr>
      <w:tr w:rsidR="00FA12D0" w14:paraId="60B0547B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17A0789C" w14:textId="77777777" w:rsidR="00FA12D0" w:rsidRDefault="00787FB1">
            <w:r>
              <w:t>Reviewed domains</w:t>
            </w:r>
          </w:p>
        </w:tc>
        <w:tc>
          <w:tcPr>
            <w:tcW w:w="4067" w:type="pct"/>
          </w:tcPr>
          <w:p w14:paraId="023FB285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Targeting rapid-repeat pregnancies, School-based SH clinic</w:t>
            </w:r>
          </w:p>
        </w:tc>
      </w:tr>
    </w:tbl>
    <w:p w14:paraId="67A5ED6B" w14:textId="77777777" w:rsidR="00FA12D0" w:rsidRDefault="00FA12D0"/>
    <w:tbl>
      <w:tblPr>
        <w:tblStyle w:val="PlainTable1"/>
        <w:tblW w:w="5000" w:type="pct"/>
        <w:jc w:val="center"/>
        <w:tblLook w:val="0480" w:firstRow="0" w:lastRow="0" w:firstColumn="1" w:lastColumn="0" w:noHBand="0" w:noVBand="1"/>
      </w:tblPr>
      <w:tblGrid>
        <w:gridCol w:w="1638"/>
        <w:gridCol w:w="7138"/>
      </w:tblGrid>
      <w:tr w:rsidR="00FA12D0" w14:paraId="24F36FAB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63920094" w14:textId="77777777" w:rsidR="00FA12D0" w:rsidRDefault="00787FB1">
            <w:r>
              <w:t>Reference</w:t>
            </w:r>
          </w:p>
        </w:tc>
        <w:tc>
          <w:tcPr>
            <w:tcW w:w="4067" w:type="pct"/>
          </w:tcPr>
          <w:p w14:paraId="732D1E61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Trivedi et al., 2009</w:t>
            </w:r>
          </w:p>
        </w:tc>
      </w:tr>
      <w:tr w:rsidR="00FA12D0" w14:paraId="4A937532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2A0FB37C" w14:textId="77777777" w:rsidR="00FA12D0" w:rsidRDefault="00787FB1">
            <w:r>
              <w:t>Title</w:t>
            </w:r>
          </w:p>
        </w:tc>
        <w:tc>
          <w:tcPr>
            <w:tcW w:w="4067" w:type="pct"/>
          </w:tcPr>
          <w:p w14:paraId="37657703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Early fatherhood: a mapping of the evidence base relating to pregnancy prevention and parenting support</w:t>
            </w:r>
          </w:p>
        </w:tc>
      </w:tr>
      <w:tr w:rsidR="00FA12D0" w14:paraId="05E48090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1603E778" w14:textId="77777777" w:rsidR="00FA12D0" w:rsidRDefault="00787FB1">
            <w:r>
              <w:t>Published Year</w:t>
            </w:r>
          </w:p>
        </w:tc>
        <w:tc>
          <w:tcPr>
            <w:tcW w:w="4067" w:type="pct"/>
          </w:tcPr>
          <w:p w14:paraId="2ED39414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2009</w:t>
            </w:r>
          </w:p>
        </w:tc>
      </w:tr>
      <w:tr w:rsidR="00FA12D0" w14:paraId="670F07DF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2A24B7C1" w14:textId="77777777" w:rsidR="00FA12D0" w:rsidRDefault="00787FB1">
            <w:r>
              <w:t>Review qu</w:t>
            </w:r>
            <w:r>
              <w:t>ality score</w:t>
            </w:r>
          </w:p>
        </w:tc>
        <w:tc>
          <w:tcPr>
            <w:tcW w:w="4067" w:type="pct"/>
          </w:tcPr>
          <w:p w14:paraId="5DAA3DBB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2 - low</w:t>
            </w:r>
          </w:p>
        </w:tc>
      </w:tr>
      <w:tr w:rsidR="00FA12D0" w14:paraId="73F15508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46ADE727" w14:textId="77777777" w:rsidR="00FA12D0" w:rsidRDefault="00787FB1">
            <w:r>
              <w:t>Reviewed domains</w:t>
            </w:r>
          </w:p>
        </w:tc>
        <w:tc>
          <w:tcPr>
            <w:tcW w:w="4067" w:type="pct"/>
          </w:tcPr>
          <w:p w14:paraId="1889A7A6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School-based pregnancy education, Community-based pregnancy education</w:t>
            </w:r>
          </w:p>
        </w:tc>
      </w:tr>
    </w:tbl>
    <w:p w14:paraId="0C5809EC" w14:textId="77777777" w:rsidR="00FA12D0" w:rsidRDefault="00FA12D0"/>
    <w:tbl>
      <w:tblPr>
        <w:tblStyle w:val="PlainTable1"/>
        <w:tblW w:w="5000" w:type="pct"/>
        <w:jc w:val="center"/>
        <w:tblLook w:val="0480" w:firstRow="0" w:lastRow="0" w:firstColumn="1" w:lastColumn="0" w:noHBand="0" w:noVBand="1"/>
      </w:tblPr>
      <w:tblGrid>
        <w:gridCol w:w="1638"/>
        <w:gridCol w:w="7138"/>
      </w:tblGrid>
      <w:tr w:rsidR="00FA12D0" w14:paraId="746B4E75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28815982" w14:textId="77777777" w:rsidR="00FA12D0" w:rsidRDefault="00787FB1">
            <w:r>
              <w:t>Reference</w:t>
            </w:r>
          </w:p>
        </w:tc>
        <w:tc>
          <w:tcPr>
            <w:tcW w:w="4067" w:type="pct"/>
          </w:tcPr>
          <w:p w14:paraId="0553A19A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Grunseit et al., 1997</w:t>
            </w:r>
          </w:p>
        </w:tc>
      </w:tr>
      <w:tr w:rsidR="00FA12D0" w14:paraId="18AFECE2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53ADE393" w14:textId="77777777" w:rsidR="00FA12D0" w:rsidRDefault="00787FB1">
            <w:r>
              <w:t>Title</w:t>
            </w:r>
          </w:p>
        </w:tc>
        <w:tc>
          <w:tcPr>
            <w:tcW w:w="4067" w:type="pct"/>
          </w:tcPr>
          <w:p w14:paraId="51006F05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Sexuality education and young people's sexual behavior: a review of studies</w:t>
            </w:r>
          </w:p>
        </w:tc>
      </w:tr>
      <w:tr w:rsidR="00FA12D0" w14:paraId="3ADD0B7E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301F5A51" w14:textId="77777777" w:rsidR="00FA12D0" w:rsidRDefault="00787FB1">
            <w:r>
              <w:t>Published Year</w:t>
            </w:r>
          </w:p>
        </w:tc>
        <w:tc>
          <w:tcPr>
            <w:tcW w:w="4067" w:type="pct"/>
          </w:tcPr>
          <w:p w14:paraId="3DD8A274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1997</w:t>
            </w:r>
          </w:p>
        </w:tc>
      </w:tr>
      <w:tr w:rsidR="00FA12D0" w14:paraId="49CFE51D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4D0EA1F6" w14:textId="77777777" w:rsidR="00FA12D0" w:rsidRDefault="00787FB1">
            <w:r>
              <w:t>Review quality score</w:t>
            </w:r>
          </w:p>
        </w:tc>
        <w:tc>
          <w:tcPr>
            <w:tcW w:w="4067" w:type="pct"/>
          </w:tcPr>
          <w:p w14:paraId="45683541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1 - low</w:t>
            </w:r>
          </w:p>
        </w:tc>
      </w:tr>
      <w:tr w:rsidR="00FA12D0" w14:paraId="2D540822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479575F5" w14:textId="77777777" w:rsidR="00FA12D0" w:rsidRDefault="00787FB1">
            <w:r>
              <w:lastRenderedPageBreak/>
              <w:t>Reviewed domains</w:t>
            </w:r>
          </w:p>
        </w:tc>
        <w:tc>
          <w:tcPr>
            <w:tcW w:w="4067" w:type="pct"/>
          </w:tcPr>
          <w:p w14:paraId="4BDB0B79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Abstinence-based education, School-based STI-focused education, School-based SH clinic, Peer-contact sexual health intervention, Teenager SH clinic access and use*, School-based pregnancy education, </w:t>
            </w:r>
            <w:r>
              <w:t>Family/Community engagement, Public information/media campaign</w:t>
            </w:r>
          </w:p>
        </w:tc>
      </w:tr>
    </w:tbl>
    <w:p w14:paraId="0BC8DEC4" w14:textId="77777777" w:rsidR="00FA12D0" w:rsidRDefault="00FA12D0"/>
    <w:tbl>
      <w:tblPr>
        <w:tblStyle w:val="PlainTable1"/>
        <w:tblW w:w="5000" w:type="pct"/>
        <w:jc w:val="center"/>
        <w:tblLook w:val="0480" w:firstRow="0" w:lastRow="0" w:firstColumn="1" w:lastColumn="0" w:noHBand="0" w:noVBand="1"/>
      </w:tblPr>
      <w:tblGrid>
        <w:gridCol w:w="1638"/>
        <w:gridCol w:w="7138"/>
      </w:tblGrid>
      <w:tr w:rsidR="00FA12D0" w14:paraId="6721E2ED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3416B396" w14:textId="77777777" w:rsidR="00FA12D0" w:rsidRDefault="00787FB1">
            <w:r>
              <w:t>Reference</w:t>
            </w:r>
          </w:p>
        </w:tc>
        <w:tc>
          <w:tcPr>
            <w:tcW w:w="4067" w:type="pct"/>
          </w:tcPr>
          <w:p w14:paraId="65F445AD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Kao et al., 2012</w:t>
            </w:r>
          </w:p>
        </w:tc>
      </w:tr>
      <w:tr w:rsidR="00FA12D0" w14:paraId="3F1EF074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1A0B7937" w14:textId="77777777" w:rsidR="00FA12D0" w:rsidRDefault="00787FB1">
            <w:r>
              <w:t>Title</w:t>
            </w:r>
          </w:p>
        </w:tc>
        <w:tc>
          <w:tcPr>
            <w:tcW w:w="4067" w:type="pct"/>
          </w:tcPr>
          <w:p w14:paraId="4535E1A9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Comparison of Family Interventions to Address Adolescent Risky Behaviors: A Literature Review</w:t>
            </w:r>
          </w:p>
        </w:tc>
      </w:tr>
      <w:tr w:rsidR="00FA12D0" w14:paraId="29F8AF9A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20FB66BD" w14:textId="77777777" w:rsidR="00FA12D0" w:rsidRDefault="00787FB1">
            <w:r>
              <w:t>Published Year</w:t>
            </w:r>
          </w:p>
        </w:tc>
        <w:tc>
          <w:tcPr>
            <w:tcW w:w="4067" w:type="pct"/>
          </w:tcPr>
          <w:p w14:paraId="67A116E8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2012</w:t>
            </w:r>
          </w:p>
        </w:tc>
      </w:tr>
      <w:tr w:rsidR="00FA12D0" w14:paraId="5D0EF4EC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4475814F" w14:textId="77777777" w:rsidR="00FA12D0" w:rsidRDefault="00787FB1">
            <w:r>
              <w:t>Review quality score</w:t>
            </w:r>
          </w:p>
        </w:tc>
        <w:tc>
          <w:tcPr>
            <w:tcW w:w="4067" w:type="pct"/>
          </w:tcPr>
          <w:p w14:paraId="6AEE8FC9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1 - low</w:t>
            </w:r>
          </w:p>
        </w:tc>
      </w:tr>
      <w:tr w:rsidR="00FA12D0" w14:paraId="15219F6F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21D6F8F3" w14:textId="77777777" w:rsidR="00FA12D0" w:rsidRDefault="00787FB1">
            <w:r>
              <w:t>Reviewed domains</w:t>
            </w:r>
          </w:p>
        </w:tc>
        <w:tc>
          <w:tcPr>
            <w:tcW w:w="4067" w:type="pct"/>
          </w:tcPr>
          <w:p w14:paraId="4F193561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Family/Community engagement</w:t>
            </w:r>
          </w:p>
        </w:tc>
      </w:tr>
    </w:tbl>
    <w:p w14:paraId="45EE2CF5" w14:textId="77777777" w:rsidR="00FA12D0" w:rsidRDefault="00FA12D0"/>
    <w:tbl>
      <w:tblPr>
        <w:tblStyle w:val="PlainTable1"/>
        <w:tblW w:w="5000" w:type="pct"/>
        <w:jc w:val="center"/>
        <w:tblLook w:val="0480" w:firstRow="0" w:lastRow="0" w:firstColumn="1" w:lastColumn="0" w:noHBand="0" w:noVBand="1"/>
      </w:tblPr>
      <w:tblGrid>
        <w:gridCol w:w="1638"/>
        <w:gridCol w:w="7138"/>
      </w:tblGrid>
      <w:tr w:rsidR="00FA12D0" w14:paraId="3B5B2626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5D3F7F5B" w14:textId="77777777" w:rsidR="00FA12D0" w:rsidRDefault="00787FB1">
            <w:r>
              <w:t>Reference</w:t>
            </w:r>
          </w:p>
        </w:tc>
        <w:tc>
          <w:tcPr>
            <w:tcW w:w="4067" w:type="pct"/>
          </w:tcPr>
          <w:p w14:paraId="6805A36B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Kerr et al., 1998</w:t>
            </w:r>
          </w:p>
        </w:tc>
      </w:tr>
      <w:tr w:rsidR="00FA12D0" w14:paraId="0788EDD1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32D35752" w14:textId="77777777" w:rsidR="00FA12D0" w:rsidRDefault="00787FB1">
            <w:r>
              <w:t>Title</w:t>
            </w:r>
          </w:p>
        </w:tc>
        <w:tc>
          <w:tcPr>
            <w:tcW w:w="4067" w:type="pct"/>
          </w:tcPr>
          <w:p w14:paraId="70C9C49F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Alcohol use and sexual risk-taking among adolescents: A review of recent literature</w:t>
            </w:r>
          </w:p>
        </w:tc>
      </w:tr>
      <w:tr w:rsidR="00FA12D0" w14:paraId="0C2BD872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2B182DB0" w14:textId="77777777" w:rsidR="00FA12D0" w:rsidRDefault="00787FB1">
            <w:r>
              <w:t>Published Year</w:t>
            </w:r>
          </w:p>
        </w:tc>
        <w:tc>
          <w:tcPr>
            <w:tcW w:w="4067" w:type="pct"/>
          </w:tcPr>
          <w:p w14:paraId="599D8CB5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1998</w:t>
            </w:r>
          </w:p>
        </w:tc>
      </w:tr>
      <w:tr w:rsidR="00FA12D0" w14:paraId="7B830F45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091B34FB" w14:textId="77777777" w:rsidR="00FA12D0" w:rsidRDefault="00787FB1">
            <w:r>
              <w:t>Review quality score</w:t>
            </w:r>
          </w:p>
        </w:tc>
        <w:tc>
          <w:tcPr>
            <w:tcW w:w="4067" w:type="pct"/>
          </w:tcPr>
          <w:p w14:paraId="73CC310F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1 - low</w:t>
            </w:r>
          </w:p>
        </w:tc>
      </w:tr>
      <w:tr w:rsidR="00FA12D0" w14:paraId="33429DB0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6DEDCFF6" w14:textId="77777777" w:rsidR="00FA12D0" w:rsidRDefault="00787FB1">
            <w:r>
              <w:t>Reviewed domains</w:t>
            </w:r>
          </w:p>
        </w:tc>
        <w:tc>
          <w:tcPr>
            <w:tcW w:w="4067" w:type="pct"/>
          </w:tcPr>
          <w:p w14:paraId="575000FC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Educational/career aspiration/planning, Alcohol use - changing patterns?</w:t>
            </w:r>
          </w:p>
        </w:tc>
      </w:tr>
    </w:tbl>
    <w:p w14:paraId="1DA8301F" w14:textId="77777777" w:rsidR="00FA12D0" w:rsidRDefault="00FA12D0"/>
    <w:tbl>
      <w:tblPr>
        <w:tblStyle w:val="PlainTable1"/>
        <w:tblW w:w="5000" w:type="pct"/>
        <w:jc w:val="center"/>
        <w:tblLook w:val="0480" w:firstRow="0" w:lastRow="0" w:firstColumn="1" w:lastColumn="0" w:noHBand="0" w:noVBand="1"/>
      </w:tblPr>
      <w:tblGrid>
        <w:gridCol w:w="1638"/>
        <w:gridCol w:w="7138"/>
      </w:tblGrid>
      <w:tr w:rsidR="00FA12D0" w14:paraId="076CFF00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584ADE2A" w14:textId="77777777" w:rsidR="00FA12D0" w:rsidRDefault="00787FB1">
            <w:r>
              <w:t>Reference</w:t>
            </w:r>
          </w:p>
        </w:tc>
        <w:tc>
          <w:tcPr>
            <w:tcW w:w="4067" w:type="pct"/>
          </w:tcPr>
          <w:p w14:paraId="4B39E758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Kirby, 1997</w:t>
            </w:r>
          </w:p>
        </w:tc>
      </w:tr>
      <w:tr w:rsidR="00FA12D0" w14:paraId="55B7574B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7B7F6948" w14:textId="77777777" w:rsidR="00FA12D0" w:rsidRDefault="00787FB1">
            <w:r>
              <w:t>Title</w:t>
            </w:r>
          </w:p>
        </w:tc>
        <w:tc>
          <w:tcPr>
            <w:tcW w:w="4067" w:type="pct"/>
          </w:tcPr>
          <w:p w14:paraId="61F6D788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Youth Development Programs</w:t>
            </w:r>
          </w:p>
        </w:tc>
      </w:tr>
      <w:tr w:rsidR="00FA12D0" w14:paraId="763C85BE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759CBEBF" w14:textId="77777777" w:rsidR="00FA12D0" w:rsidRDefault="00787FB1">
            <w:r>
              <w:t>Published Year</w:t>
            </w:r>
          </w:p>
        </w:tc>
        <w:tc>
          <w:tcPr>
            <w:tcW w:w="4067" w:type="pct"/>
          </w:tcPr>
          <w:p w14:paraId="194E91D0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1997</w:t>
            </w:r>
          </w:p>
        </w:tc>
      </w:tr>
      <w:tr w:rsidR="00FA12D0" w14:paraId="41FD3681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0AE3B82C" w14:textId="77777777" w:rsidR="00FA12D0" w:rsidRDefault="00787FB1">
            <w:r>
              <w:t>Review quality score</w:t>
            </w:r>
          </w:p>
        </w:tc>
        <w:tc>
          <w:tcPr>
            <w:tcW w:w="4067" w:type="pct"/>
          </w:tcPr>
          <w:p w14:paraId="5D1D240F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1 - low</w:t>
            </w:r>
          </w:p>
        </w:tc>
      </w:tr>
      <w:tr w:rsidR="00FA12D0" w14:paraId="4D2976FC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2A20D1A6" w14:textId="77777777" w:rsidR="00FA12D0" w:rsidRDefault="00787FB1">
            <w:r>
              <w:t>Reviewed domains</w:t>
            </w:r>
          </w:p>
        </w:tc>
        <w:tc>
          <w:tcPr>
            <w:tcW w:w="4067" w:type="pct"/>
          </w:tcPr>
          <w:p w14:paraId="48179E87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Personal development (inc. volunteer work), Vocational/a</w:t>
            </w:r>
            <w:r>
              <w:t>cademic training</w:t>
            </w:r>
          </w:p>
        </w:tc>
      </w:tr>
    </w:tbl>
    <w:p w14:paraId="4AC6887F" w14:textId="77777777" w:rsidR="00FA12D0" w:rsidRDefault="00FA12D0"/>
    <w:tbl>
      <w:tblPr>
        <w:tblStyle w:val="PlainTable1"/>
        <w:tblW w:w="5000" w:type="pct"/>
        <w:jc w:val="center"/>
        <w:tblLook w:val="0480" w:firstRow="0" w:lastRow="0" w:firstColumn="1" w:lastColumn="0" w:noHBand="0" w:noVBand="1"/>
      </w:tblPr>
      <w:tblGrid>
        <w:gridCol w:w="1638"/>
        <w:gridCol w:w="7138"/>
      </w:tblGrid>
      <w:tr w:rsidR="00FA12D0" w14:paraId="7436D004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3D6F6001" w14:textId="77777777" w:rsidR="00FA12D0" w:rsidRDefault="00787FB1">
            <w:r>
              <w:t>Reference</w:t>
            </w:r>
          </w:p>
        </w:tc>
        <w:tc>
          <w:tcPr>
            <w:tcW w:w="4067" w:type="pct"/>
          </w:tcPr>
          <w:p w14:paraId="74C2E778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American Academy of Pediatrics (Kaplan), 2001</w:t>
            </w:r>
          </w:p>
        </w:tc>
      </w:tr>
      <w:tr w:rsidR="00FA12D0" w14:paraId="4D5D29C8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75D7192B" w14:textId="77777777" w:rsidR="00FA12D0" w:rsidRDefault="00787FB1">
            <w:r>
              <w:t>Title</w:t>
            </w:r>
          </w:p>
        </w:tc>
        <w:tc>
          <w:tcPr>
            <w:tcW w:w="4067" w:type="pct"/>
          </w:tcPr>
          <w:p w14:paraId="57ED803B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Condom Use by Adolescents</w:t>
            </w:r>
          </w:p>
        </w:tc>
      </w:tr>
      <w:tr w:rsidR="00FA12D0" w14:paraId="42608DB1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0A18A90A" w14:textId="77777777" w:rsidR="00FA12D0" w:rsidRDefault="00787FB1">
            <w:r>
              <w:t>Published Year</w:t>
            </w:r>
          </w:p>
        </w:tc>
        <w:tc>
          <w:tcPr>
            <w:tcW w:w="4067" w:type="pct"/>
          </w:tcPr>
          <w:p w14:paraId="6F198DC4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2001</w:t>
            </w:r>
          </w:p>
        </w:tc>
      </w:tr>
      <w:tr w:rsidR="00FA12D0" w14:paraId="3F38A8A3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0D2891F3" w14:textId="77777777" w:rsidR="00FA12D0" w:rsidRDefault="00787FB1">
            <w:r>
              <w:t>Review quality score</w:t>
            </w:r>
          </w:p>
        </w:tc>
        <w:tc>
          <w:tcPr>
            <w:tcW w:w="4067" w:type="pct"/>
          </w:tcPr>
          <w:p w14:paraId="6873D82A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0 - low</w:t>
            </w:r>
          </w:p>
        </w:tc>
      </w:tr>
      <w:tr w:rsidR="00FA12D0" w14:paraId="70871463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7BAA45D6" w14:textId="77777777" w:rsidR="00FA12D0" w:rsidRDefault="00787FB1">
            <w:r>
              <w:t>Reviewed domains</w:t>
            </w:r>
          </w:p>
        </w:tc>
        <w:tc>
          <w:tcPr>
            <w:tcW w:w="4067" w:type="pct"/>
          </w:tcPr>
          <w:p w14:paraId="4E460DAA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Abstinence-based education, School-based STI-focused education, </w:t>
            </w:r>
            <w:r>
              <w:t>Counselling or medical staff one-to-one, Teenager SH clinic access and use*, Condom promotion/distribution, School-based pregnancy education, Community-based STI education</w:t>
            </w:r>
          </w:p>
        </w:tc>
      </w:tr>
    </w:tbl>
    <w:p w14:paraId="09260DCF" w14:textId="77777777" w:rsidR="00FA12D0" w:rsidRDefault="00FA12D0"/>
    <w:tbl>
      <w:tblPr>
        <w:tblStyle w:val="PlainTable1"/>
        <w:tblW w:w="5000" w:type="pct"/>
        <w:jc w:val="center"/>
        <w:tblLook w:val="0480" w:firstRow="0" w:lastRow="0" w:firstColumn="1" w:lastColumn="0" w:noHBand="0" w:noVBand="1"/>
      </w:tblPr>
      <w:tblGrid>
        <w:gridCol w:w="1638"/>
        <w:gridCol w:w="7138"/>
      </w:tblGrid>
      <w:tr w:rsidR="00FA12D0" w14:paraId="1A2B78C4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13EC6AC9" w14:textId="77777777" w:rsidR="00FA12D0" w:rsidRDefault="00787FB1">
            <w:r>
              <w:lastRenderedPageBreak/>
              <w:t>Reference</w:t>
            </w:r>
          </w:p>
        </w:tc>
        <w:tc>
          <w:tcPr>
            <w:tcW w:w="4067" w:type="pct"/>
          </w:tcPr>
          <w:p w14:paraId="6FC9576A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Baldwin et al., 2013</w:t>
            </w:r>
          </w:p>
        </w:tc>
      </w:tr>
      <w:tr w:rsidR="00FA12D0" w14:paraId="0CD89CAB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10C4C967" w14:textId="77777777" w:rsidR="00FA12D0" w:rsidRDefault="00787FB1">
            <w:r>
              <w:t>Title</w:t>
            </w:r>
          </w:p>
        </w:tc>
        <w:tc>
          <w:tcPr>
            <w:tcW w:w="4067" w:type="pct"/>
          </w:tcPr>
          <w:p w14:paraId="686F31DB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effect of long-acting reversible contrac</w:t>
            </w:r>
            <w:r>
              <w:t>eption on rapid repeat pregnancy in adolescents: A review</w:t>
            </w:r>
          </w:p>
        </w:tc>
      </w:tr>
      <w:tr w:rsidR="00FA12D0" w14:paraId="74D0E7CE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6CFEF421" w14:textId="77777777" w:rsidR="00FA12D0" w:rsidRDefault="00787FB1">
            <w:r>
              <w:t>Published Year</w:t>
            </w:r>
          </w:p>
        </w:tc>
        <w:tc>
          <w:tcPr>
            <w:tcW w:w="4067" w:type="pct"/>
          </w:tcPr>
          <w:p w14:paraId="0BE8960B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2013</w:t>
            </w:r>
          </w:p>
        </w:tc>
      </w:tr>
      <w:tr w:rsidR="00FA12D0" w14:paraId="5A4F452A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0D59B270" w14:textId="77777777" w:rsidR="00FA12D0" w:rsidRDefault="00787FB1">
            <w:r>
              <w:t>Review quality score</w:t>
            </w:r>
          </w:p>
        </w:tc>
        <w:tc>
          <w:tcPr>
            <w:tcW w:w="4067" w:type="pct"/>
          </w:tcPr>
          <w:p w14:paraId="451F3C0B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0 - low</w:t>
            </w:r>
          </w:p>
        </w:tc>
      </w:tr>
      <w:tr w:rsidR="00FA12D0" w14:paraId="70D304BB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2E1D4DED" w14:textId="77777777" w:rsidR="00FA12D0" w:rsidRDefault="00787FB1">
            <w:r>
              <w:t>Reviewed domains</w:t>
            </w:r>
          </w:p>
        </w:tc>
        <w:tc>
          <w:tcPr>
            <w:tcW w:w="4067" w:type="pct"/>
          </w:tcPr>
          <w:p w14:paraId="354345A1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Targeting rapid-repeat pregnancies, Changing contraceptive technologies</w:t>
            </w:r>
          </w:p>
        </w:tc>
      </w:tr>
    </w:tbl>
    <w:p w14:paraId="6A697291" w14:textId="77777777" w:rsidR="00FA12D0" w:rsidRDefault="00FA12D0"/>
    <w:tbl>
      <w:tblPr>
        <w:tblStyle w:val="PlainTable1"/>
        <w:tblW w:w="5000" w:type="pct"/>
        <w:jc w:val="center"/>
        <w:tblLook w:val="0480" w:firstRow="0" w:lastRow="0" w:firstColumn="1" w:lastColumn="0" w:noHBand="0" w:noVBand="1"/>
      </w:tblPr>
      <w:tblGrid>
        <w:gridCol w:w="1638"/>
        <w:gridCol w:w="7138"/>
      </w:tblGrid>
      <w:tr w:rsidR="00FA12D0" w14:paraId="2FF22596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6A5D0F99" w14:textId="77777777" w:rsidR="00FA12D0" w:rsidRDefault="00787FB1">
            <w:r>
              <w:t>Reference</w:t>
            </w:r>
          </w:p>
        </w:tc>
        <w:tc>
          <w:tcPr>
            <w:tcW w:w="4067" w:type="pct"/>
          </w:tcPr>
          <w:p w14:paraId="0F2C4224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Cheyne, 1999</w:t>
            </w:r>
          </w:p>
        </w:tc>
      </w:tr>
      <w:tr w:rsidR="00FA12D0" w14:paraId="1D281BF4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7798C268" w14:textId="77777777" w:rsidR="00FA12D0" w:rsidRDefault="00787FB1">
            <w:r>
              <w:t>Title</w:t>
            </w:r>
          </w:p>
        </w:tc>
        <w:tc>
          <w:tcPr>
            <w:tcW w:w="4067" w:type="pct"/>
          </w:tcPr>
          <w:p w14:paraId="3A670498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Adolescent </w:t>
            </w:r>
            <w:r>
              <w:t>Pregnancy Prevention</w:t>
            </w:r>
          </w:p>
        </w:tc>
      </w:tr>
      <w:tr w:rsidR="00FA12D0" w14:paraId="77332F8B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26C5263A" w14:textId="77777777" w:rsidR="00FA12D0" w:rsidRDefault="00787FB1">
            <w:r>
              <w:t>Published Year</w:t>
            </w:r>
          </w:p>
        </w:tc>
        <w:tc>
          <w:tcPr>
            <w:tcW w:w="4067" w:type="pct"/>
          </w:tcPr>
          <w:p w14:paraId="74583697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1999</w:t>
            </w:r>
          </w:p>
        </w:tc>
      </w:tr>
      <w:tr w:rsidR="00FA12D0" w14:paraId="361C34CB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01B3EEE5" w14:textId="77777777" w:rsidR="00FA12D0" w:rsidRDefault="00787FB1">
            <w:r>
              <w:t>Review quality score</w:t>
            </w:r>
          </w:p>
        </w:tc>
        <w:tc>
          <w:tcPr>
            <w:tcW w:w="4067" w:type="pct"/>
          </w:tcPr>
          <w:p w14:paraId="6EE0835B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0 - low</w:t>
            </w:r>
          </w:p>
        </w:tc>
      </w:tr>
      <w:tr w:rsidR="00FA12D0" w14:paraId="576C3E6E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73222E87" w14:textId="77777777" w:rsidR="00FA12D0" w:rsidRDefault="00787FB1">
            <w:r>
              <w:t>Reviewed domains</w:t>
            </w:r>
          </w:p>
        </w:tc>
        <w:tc>
          <w:tcPr>
            <w:tcW w:w="4067" w:type="pct"/>
          </w:tcPr>
          <w:p w14:paraId="015FE8A2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Abstinence-based education, Condom promotion/distribution, School-based pregnancy education</w:t>
            </w:r>
          </w:p>
        </w:tc>
      </w:tr>
    </w:tbl>
    <w:p w14:paraId="6EA3E8E9" w14:textId="77777777" w:rsidR="00FA12D0" w:rsidRDefault="00FA12D0"/>
    <w:tbl>
      <w:tblPr>
        <w:tblStyle w:val="PlainTable1"/>
        <w:tblW w:w="5000" w:type="pct"/>
        <w:jc w:val="center"/>
        <w:tblLook w:val="0480" w:firstRow="0" w:lastRow="0" w:firstColumn="1" w:lastColumn="0" w:noHBand="0" w:noVBand="1"/>
      </w:tblPr>
      <w:tblGrid>
        <w:gridCol w:w="1638"/>
        <w:gridCol w:w="7138"/>
      </w:tblGrid>
      <w:tr w:rsidR="00FA12D0" w14:paraId="72558B19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212B2DFB" w14:textId="77777777" w:rsidR="00FA12D0" w:rsidRDefault="00787FB1">
            <w:r>
              <w:t>Reference</w:t>
            </w:r>
          </w:p>
        </w:tc>
        <w:tc>
          <w:tcPr>
            <w:tcW w:w="4067" w:type="pct"/>
          </w:tcPr>
          <w:p w14:paraId="108FA910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Coyne and D'Onofrio, 2012</w:t>
            </w:r>
          </w:p>
        </w:tc>
      </w:tr>
      <w:tr w:rsidR="00FA12D0" w14:paraId="1F7CF597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56C63870" w14:textId="77777777" w:rsidR="00FA12D0" w:rsidRDefault="00787FB1">
            <w:r>
              <w:t>Title</w:t>
            </w:r>
          </w:p>
        </w:tc>
        <w:tc>
          <w:tcPr>
            <w:tcW w:w="4067" w:type="pct"/>
          </w:tcPr>
          <w:p w14:paraId="0D70125B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Some (But Not Much) Progress </w:t>
            </w:r>
            <w:r>
              <w:t>Toward Understanding Teenage Childbearing. A Review of Research from the Past Decade</w:t>
            </w:r>
          </w:p>
        </w:tc>
      </w:tr>
      <w:tr w:rsidR="00FA12D0" w14:paraId="1EB7AF41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17E6751B" w14:textId="77777777" w:rsidR="00FA12D0" w:rsidRDefault="00787FB1">
            <w:r>
              <w:t>Published Year</w:t>
            </w:r>
          </w:p>
        </w:tc>
        <w:tc>
          <w:tcPr>
            <w:tcW w:w="4067" w:type="pct"/>
          </w:tcPr>
          <w:p w14:paraId="7F2738B7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2012</w:t>
            </w:r>
          </w:p>
        </w:tc>
      </w:tr>
      <w:tr w:rsidR="00FA12D0" w14:paraId="10AE9AEC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07CB2450" w14:textId="77777777" w:rsidR="00FA12D0" w:rsidRDefault="00787FB1">
            <w:r>
              <w:t>Review quality score</w:t>
            </w:r>
          </w:p>
        </w:tc>
        <w:tc>
          <w:tcPr>
            <w:tcW w:w="4067" w:type="pct"/>
          </w:tcPr>
          <w:p w14:paraId="173CC06C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0 - low</w:t>
            </w:r>
          </w:p>
        </w:tc>
      </w:tr>
      <w:tr w:rsidR="00FA12D0" w14:paraId="65B60411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1579FF3E" w14:textId="77777777" w:rsidR="00FA12D0" w:rsidRDefault="00787FB1">
            <w:r>
              <w:t>Reviewed domains</w:t>
            </w:r>
          </w:p>
        </w:tc>
        <w:tc>
          <w:tcPr>
            <w:tcW w:w="4067" w:type="pct"/>
          </w:tcPr>
          <w:p w14:paraId="0441A726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Personal development (inc. volunteer work)</w:t>
            </w:r>
          </w:p>
        </w:tc>
      </w:tr>
    </w:tbl>
    <w:p w14:paraId="12C6E0E9" w14:textId="77777777" w:rsidR="00FA12D0" w:rsidRDefault="00FA12D0"/>
    <w:tbl>
      <w:tblPr>
        <w:tblStyle w:val="PlainTable1"/>
        <w:tblW w:w="5000" w:type="pct"/>
        <w:jc w:val="center"/>
        <w:tblLook w:val="0480" w:firstRow="0" w:lastRow="0" w:firstColumn="1" w:lastColumn="0" w:noHBand="0" w:noVBand="1"/>
      </w:tblPr>
      <w:tblGrid>
        <w:gridCol w:w="1638"/>
        <w:gridCol w:w="7138"/>
      </w:tblGrid>
      <w:tr w:rsidR="00FA12D0" w14:paraId="1F1B7069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72AF1139" w14:textId="77777777" w:rsidR="00FA12D0" w:rsidRDefault="00787FB1">
            <w:r>
              <w:t>Reference</w:t>
            </w:r>
          </w:p>
        </w:tc>
        <w:tc>
          <w:tcPr>
            <w:tcW w:w="4067" w:type="pct"/>
          </w:tcPr>
          <w:p w14:paraId="4134BBF5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Eshre Capri Workshop Group, 2015</w:t>
            </w:r>
          </w:p>
        </w:tc>
      </w:tr>
      <w:tr w:rsidR="00FA12D0" w14:paraId="4536F120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7AB42DC7" w14:textId="77777777" w:rsidR="00FA12D0" w:rsidRDefault="00787FB1">
            <w:r>
              <w:t>Title</w:t>
            </w:r>
          </w:p>
        </w:tc>
        <w:tc>
          <w:tcPr>
            <w:tcW w:w="4067" w:type="pct"/>
          </w:tcPr>
          <w:p w14:paraId="6D4D2FFD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Emergency contraception. Widely available and effective but disappointing as a public health intervention: a review</w:t>
            </w:r>
          </w:p>
        </w:tc>
      </w:tr>
      <w:tr w:rsidR="00FA12D0" w14:paraId="7F7A1E9C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67CD27F9" w14:textId="77777777" w:rsidR="00FA12D0" w:rsidRDefault="00787FB1">
            <w:r>
              <w:t>Published Year</w:t>
            </w:r>
          </w:p>
        </w:tc>
        <w:tc>
          <w:tcPr>
            <w:tcW w:w="4067" w:type="pct"/>
          </w:tcPr>
          <w:p w14:paraId="44836302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2015</w:t>
            </w:r>
          </w:p>
        </w:tc>
      </w:tr>
      <w:tr w:rsidR="00FA12D0" w14:paraId="13587A46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0AF5538A" w14:textId="77777777" w:rsidR="00FA12D0" w:rsidRDefault="00787FB1">
            <w:r>
              <w:t>Review quality score</w:t>
            </w:r>
          </w:p>
        </w:tc>
        <w:tc>
          <w:tcPr>
            <w:tcW w:w="4067" w:type="pct"/>
          </w:tcPr>
          <w:p w14:paraId="00929B32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0 - low</w:t>
            </w:r>
          </w:p>
        </w:tc>
      </w:tr>
      <w:tr w:rsidR="00FA12D0" w14:paraId="7BF679AD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4457903E" w14:textId="77777777" w:rsidR="00FA12D0" w:rsidRDefault="00787FB1">
            <w:r>
              <w:t>Reviewed domains</w:t>
            </w:r>
          </w:p>
        </w:tc>
        <w:tc>
          <w:tcPr>
            <w:tcW w:w="4067" w:type="pct"/>
          </w:tcPr>
          <w:p w14:paraId="6E45846F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Advance supply of EC**</w:t>
            </w:r>
          </w:p>
        </w:tc>
      </w:tr>
    </w:tbl>
    <w:p w14:paraId="39A6DCA8" w14:textId="77777777" w:rsidR="00FA12D0" w:rsidRDefault="00FA12D0"/>
    <w:tbl>
      <w:tblPr>
        <w:tblStyle w:val="PlainTable1"/>
        <w:tblW w:w="5000" w:type="pct"/>
        <w:jc w:val="center"/>
        <w:tblLook w:val="0480" w:firstRow="0" w:lastRow="0" w:firstColumn="1" w:lastColumn="0" w:noHBand="0" w:noVBand="1"/>
      </w:tblPr>
      <w:tblGrid>
        <w:gridCol w:w="1638"/>
        <w:gridCol w:w="7138"/>
      </w:tblGrid>
      <w:tr w:rsidR="00FA12D0" w14:paraId="4490A925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516BE7C8" w14:textId="77777777" w:rsidR="00FA12D0" w:rsidRDefault="00787FB1">
            <w:r>
              <w:t>Reference</w:t>
            </w:r>
          </w:p>
        </w:tc>
        <w:tc>
          <w:tcPr>
            <w:tcW w:w="4067" w:type="pct"/>
          </w:tcPr>
          <w:p w14:paraId="33A7B9D3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Fletcher et al., 2007</w:t>
            </w:r>
          </w:p>
        </w:tc>
      </w:tr>
      <w:tr w:rsidR="00FA12D0" w14:paraId="5C1AE360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7CB5D3F1" w14:textId="77777777" w:rsidR="00FA12D0" w:rsidRDefault="00787FB1">
            <w:r>
              <w:t>Title</w:t>
            </w:r>
          </w:p>
        </w:tc>
        <w:tc>
          <w:tcPr>
            <w:tcW w:w="4067" w:type="pct"/>
          </w:tcPr>
          <w:p w14:paraId="6690CD25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Interventions addressing the social determinants of teenage pregnancy</w:t>
            </w:r>
          </w:p>
        </w:tc>
      </w:tr>
      <w:tr w:rsidR="00FA12D0" w14:paraId="15F920CC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0E91B90A" w14:textId="77777777" w:rsidR="00FA12D0" w:rsidRDefault="00787FB1">
            <w:r>
              <w:t>Published Year</w:t>
            </w:r>
          </w:p>
        </w:tc>
        <w:tc>
          <w:tcPr>
            <w:tcW w:w="4067" w:type="pct"/>
          </w:tcPr>
          <w:p w14:paraId="07745BF9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2008</w:t>
            </w:r>
          </w:p>
        </w:tc>
      </w:tr>
      <w:tr w:rsidR="00FA12D0" w14:paraId="0BF847C9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116BF493" w14:textId="77777777" w:rsidR="00FA12D0" w:rsidRDefault="00787FB1">
            <w:r>
              <w:lastRenderedPageBreak/>
              <w:t>Review quality score</w:t>
            </w:r>
          </w:p>
        </w:tc>
        <w:tc>
          <w:tcPr>
            <w:tcW w:w="4067" w:type="pct"/>
          </w:tcPr>
          <w:p w14:paraId="7592634C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0 - low</w:t>
            </w:r>
          </w:p>
        </w:tc>
      </w:tr>
      <w:tr w:rsidR="00FA12D0" w14:paraId="5AF8580D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4EE69028" w14:textId="77777777" w:rsidR="00FA12D0" w:rsidRDefault="00787FB1">
            <w:r>
              <w:t>Reviewed domains</w:t>
            </w:r>
          </w:p>
        </w:tc>
        <w:tc>
          <w:tcPr>
            <w:tcW w:w="4067" w:type="pct"/>
          </w:tcPr>
          <w:p w14:paraId="7E3539D3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Personal development (inc. volunteer work), Education policies (promoting), Vocational/academic training</w:t>
            </w:r>
          </w:p>
        </w:tc>
      </w:tr>
    </w:tbl>
    <w:p w14:paraId="0456C311" w14:textId="77777777" w:rsidR="00FA12D0" w:rsidRDefault="00FA12D0"/>
    <w:tbl>
      <w:tblPr>
        <w:tblStyle w:val="PlainTable1"/>
        <w:tblW w:w="5000" w:type="pct"/>
        <w:jc w:val="center"/>
        <w:tblLook w:val="0480" w:firstRow="0" w:lastRow="0" w:firstColumn="1" w:lastColumn="0" w:noHBand="0" w:noVBand="1"/>
      </w:tblPr>
      <w:tblGrid>
        <w:gridCol w:w="1638"/>
        <w:gridCol w:w="7138"/>
      </w:tblGrid>
      <w:tr w:rsidR="00FA12D0" w14:paraId="36294E5C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0F861C93" w14:textId="77777777" w:rsidR="00FA12D0" w:rsidRDefault="00787FB1">
            <w:r>
              <w:t>Reference</w:t>
            </w:r>
          </w:p>
        </w:tc>
        <w:tc>
          <w:tcPr>
            <w:tcW w:w="4067" w:type="pct"/>
          </w:tcPr>
          <w:p w14:paraId="2702EC20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Franklin and Corcoran, 2000</w:t>
            </w:r>
          </w:p>
        </w:tc>
      </w:tr>
      <w:tr w:rsidR="00FA12D0" w14:paraId="59323738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69AFE4E1" w14:textId="77777777" w:rsidR="00FA12D0" w:rsidRDefault="00787FB1">
            <w:r>
              <w:t>Title</w:t>
            </w:r>
          </w:p>
        </w:tc>
        <w:tc>
          <w:tcPr>
            <w:tcW w:w="4067" w:type="pct"/>
          </w:tcPr>
          <w:p w14:paraId="1BEC7431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Preventing adolescent pregnancy: a review of programs and practices</w:t>
            </w:r>
          </w:p>
        </w:tc>
      </w:tr>
      <w:tr w:rsidR="00FA12D0" w14:paraId="7235D58D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767D3AC1" w14:textId="77777777" w:rsidR="00FA12D0" w:rsidRDefault="00787FB1">
            <w:r>
              <w:t>Published Year</w:t>
            </w:r>
          </w:p>
        </w:tc>
        <w:tc>
          <w:tcPr>
            <w:tcW w:w="4067" w:type="pct"/>
          </w:tcPr>
          <w:p w14:paraId="3D43EF08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2000</w:t>
            </w:r>
          </w:p>
        </w:tc>
      </w:tr>
      <w:tr w:rsidR="00FA12D0" w14:paraId="45EFF67F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164E85A6" w14:textId="77777777" w:rsidR="00FA12D0" w:rsidRDefault="00787FB1">
            <w:r>
              <w:t>Review quality score</w:t>
            </w:r>
          </w:p>
        </w:tc>
        <w:tc>
          <w:tcPr>
            <w:tcW w:w="4067" w:type="pct"/>
          </w:tcPr>
          <w:p w14:paraId="5D69FBDB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0 - low</w:t>
            </w:r>
          </w:p>
        </w:tc>
      </w:tr>
      <w:tr w:rsidR="00FA12D0" w14:paraId="3557ABA1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21D03C3B" w14:textId="77777777" w:rsidR="00FA12D0" w:rsidRDefault="00787FB1">
            <w:r>
              <w:t>Reviewed domains</w:t>
            </w:r>
          </w:p>
        </w:tc>
        <w:tc>
          <w:tcPr>
            <w:tcW w:w="4067" w:type="pct"/>
          </w:tcPr>
          <w:p w14:paraId="4CA371F5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Abstinence-based education, School-based SH clinic, Peer-contact sexual health </w:t>
            </w:r>
            <w:r>
              <w:t>intervention, Teenager SH clinic access and use*, Condom promotion/distribution, School-based pregnancy education, Community-based pregnancy education</w:t>
            </w:r>
          </w:p>
        </w:tc>
      </w:tr>
    </w:tbl>
    <w:p w14:paraId="7F602157" w14:textId="77777777" w:rsidR="00FA12D0" w:rsidRDefault="00FA12D0"/>
    <w:tbl>
      <w:tblPr>
        <w:tblStyle w:val="PlainTable1"/>
        <w:tblW w:w="5000" w:type="pct"/>
        <w:jc w:val="center"/>
        <w:tblLook w:val="0480" w:firstRow="0" w:lastRow="0" w:firstColumn="1" w:lastColumn="0" w:noHBand="0" w:noVBand="1"/>
      </w:tblPr>
      <w:tblGrid>
        <w:gridCol w:w="1638"/>
        <w:gridCol w:w="7138"/>
      </w:tblGrid>
      <w:tr w:rsidR="00FA12D0" w14:paraId="17FBBFCF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25EC0F5A" w14:textId="77777777" w:rsidR="00FA12D0" w:rsidRDefault="00787FB1">
            <w:r>
              <w:t>Reference</w:t>
            </w:r>
          </w:p>
        </w:tc>
        <w:tc>
          <w:tcPr>
            <w:tcW w:w="4067" w:type="pct"/>
          </w:tcPr>
          <w:p w14:paraId="6C15B633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Hawes et al., 2010</w:t>
            </w:r>
          </w:p>
        </w:tc>
      </w:tr>
      <w:tr w:rsidR="00FA12D0" w14:paraId="41BAE958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2FFA36A7" w14:textId="77777777" w:rsidR="00FA12D0" w:rsidRDefault="00787FB1">
            <w:r>
              <w:t>Title</w:t>
            </w:r>
          </w:p>
        </w:tc>
        <w:tc>
          <w:tcPr>
            <w:tcW w:w="4067" w:type="pct"/>
          </w:tcPr>
          <w:p w14:paraId="2D0F5EF7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 heterosexual intercourse in the United kingdom: a review of t</w:t>
            </w:r>
            <w:r>
              <w:t>he literature</w:t>
            </w:r>
          </w:p>
        </w:tc>
      </w:tr>
      <w:tr w:rsidR="00FA12D0" w14:paraId="009EB67D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3A96B6FA" w14:textId="77777777" w:rsidR="00FA12D0" w:rsidRDefault="00787FB1">
            <w:r>
              <w:t>Published Year</w:t>
            </w:r>
          </w:p>
        </w:tc>
        <w:tc>
          <w:tcPr>
            <w:tcW w:w="4067" w:type="pct"/>
          </w:tcPr>
          <w:p w14:paraId="42F65EC6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2010</w:t>
            </w:r>
          </w:p>
        </w:tc>
      </w:tr>
      <w:tr w:rsidR="00FA12D0" w14:paraId="767856E8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63CB83BE" w14:textId="77777777" w:rsidR="00FA12D0" w:rsidRDefault="00787FB1">
            <w:r>
              <w:t>Review quality score</w:t>
            </w:r>
          </w:p>
        </w:tc>
        <w:tc>
          <w:tcPr>
            <w:tcW w:w="4067" w:type="pct"/>
          </w:tcPr>
          <w:p w14:paraId="118A01EB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0 - low</w:t>
            </w:r>
          </w:p>
        </w:tc>
      </w:tr>
      <w:tr w:rsidR="00FA12D0" w14:paraId="19710378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01AAE783" w14:textId="77777777" w:rsidR="00FA12D0" w:rsidRDefault="00787FB1">
            <w:r>
              <w:t>Reviewed domains</w:t>
            </w:r>
          </w:p>
        </w:tc>
        <w:tc>
          <w:tcPr>
            <w:tcW w:w="4067" w:type="pct"/>
          </w:tcPr>
          <w:p w14:paraId="14804F5B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School-based pregnancy education</w:t>
            </w:r>
          </w:p>
        </w:tc>
      </w:tr>
    </w:tbl>
    <w:p w14:paraId="1F9EDFEC" w14:textId="77777777" w:rsidR="00FA12D0" w:rsidRDefault="00FA12D0"/>
    <w:tbl>
      <w:tblPr>
        <w:tblStyle w:val="PlainTable1"/>
        <w:tblW w:w="5000" w:type="pct"/>
        <w:jc w:val="center"/>
        <w:tblLook w:val="0480" w:firstRow="0" w:lastRow="0" w:firstColumn="1" w:lastColumn="0" w:noHBand="0" w:noVBand="1"/>
      </w:tblPr>
      <w:tblGrid>
        <w:gridCol w:w="1638"/>
        <w:gridCol w:w="7138"/>
      </w:tblGrid>
      <w:tr w:rsidR="00FA12D0" w14:paraId="09B33FE9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2D012598" w14:textId="77777777" w:rsidR="00FA12D0" w:rsidRDefault="00787FB1">
            <w:r>
              <w:t>Reference</w:t>
            </w:r>
          </w:p>
        </w:tc>
        <w:tc>
          <w:tcPr>
            <w:tcW w:w="4067" w:type="pct"/>
          </w:tcPr>
          <w:p w14:paraId="200C0F4A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Hoyt and Broom, 2002</w:t>
            </w:r>
          </w:p>
        </w:tc>
      </w:tr>
      <w:tr w:rsidR="00FA12D0" w14:paraId="6193F54A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3CA77FB2" w14:textId="77777777" w:rsidR="00FA12D0" w:rsidRDefault="00787FB1">
            <w:r>
              <w:t>Title</w:t>
            </w:r>
          </w:p>
        </w:tc>
        <w:tc>
          <w:tcPr>
            <w:tcW w:w="4067" w:type="pct"/>
          </w:tcPr>
          <w:p w14:paraId="00DAB665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School-based teen pregnancy prevention programs: a review of the literature</w:t>
            </w:r>
          </w:p>
        </w:tc>
      </w:tr>
      <w:tr w:rsidR="00FA12D0" w14:paraId="4B7417B2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0436055C" w14:textId="77777777" w:rsidR="00FA12D0" w:rsidRDefault="00787FB1">
            <w:r>
              <w:t>Published Year</w:t>
            </w:r>
          </w:p>
        </w:tc>
        <w:tc>
          <w:tcPr>
            <w:tcW w:w="4067" w:type="pct"/>
          </w:tcPr>
          <w:p w14:paraId="27784176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2002</w:t>
            </w:r>
          </w:p>
        </w:tc>
      </w:tr>
      <w:tr w:rsidR="00FA12D0" w14:paraId="3457CA38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3FBDDA9C" w14:textId="77777777" w:rsidR="00FA12D0" w:rsidRDefault="00787FB1">
            <w:r>
              <w:t>Review quality score</w:t>
            </w:r>
          </w:p>
        </w:tc>
        <w:tc>
          <w:tcPr>
            <w:tcW w:w="4067" w:type="pct"/>
          </w:tcPr>
          <w:p w14:paraId="71786F6E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0 - low</w:t>
            </w:r>
          </w:p>
        </w:tc>
      </w:tr>
      <w:tr w:rsidR="00FA12D0" w14:paraId="41F4D3EE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26F5988B" w14:textId="77777777" w:rsidR="00FA12D0" w:rsidRDefault="00787FB1">
            <w:r>
              <w:t>Reviewed domains</w:t>
            </w:r>
          </w:p>
        </w:tc>
        <w:tc>
          <w:tcPr>
            <w:tcW w:w="4067" w:type="pct"/>
          </w:tcPr>
          <w:p w14:paraId="36E9C9F0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Abstinence-based education, Personal development (inc. volunteer work), Virtual infant simulator, School-based pregnancy education</w:t>
            </w:r>
          </w:p>
        </w:tc>
      </w:tr>
    </w:tbl>
    <w:p w14:paraId="68731FD5" w14:textId="77777777" w:rsidR="00FA12D0" w:rsidRDefault="00FA12D0"/>
    <w:tbl>
      <w:tblPr>
        <w:tblStyle w:val="PlainTable1"/>
        <w:tblW w:w="5000" w:type="pct"/>
        <w:jc w:val="center"/>
        <w:tblLook w:val="0480" w:firstRow="0" w:lastRow="0" w:firstColumn="1" w:lastColumn="0" w:noHBand="0" w:noVBand="1"/>
      </w:tblPr>
      <w:tblGrid>
        <w:gridCol w:w="1638"/>
        <w:gridCol w:w="7138"/>
      </w:tblGrid>
      <w:tr w:rsidR="00FA12D0" w14:paraId="2E1C4D15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23992E6F" w14:textId="77777777" w:rsidR="00FA12D0" w:rsidRDefault="00787FB1">
            <w:r>
              <w:t>Reference</w:t>
            </w:r>
          </w:p>
        </w:tc>
        <w:tc>
          <w:tcPr>
            <w:tcW w:w="4067" w:type="pct"/>
          </w:tcPr>
          <w:p w14:paraId="46971C0F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Card, 1999</w:t>
            </w:r>
          </w:p>
        </w:tc>
      </w:tr>
      <w:tr w:rsidR="00FA12D0" w14:paraId="3DDAFB22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0EC5EC1C" w14:textId="77777777" w:rsidR="00FA12D0" w:rsidRDefault="00787FB1">
            <w:r>
              <w:t>Title</w:t>
            </w:r>
          </w:p>
        </w:tc>
        <w:tc>
          <w:tcPr>
            <w:tcW w:w="4067" w:type="pct"/>
          </w:tcPr>
          <w:p w14:paraId="59FF9A9A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Teen Pregnancy Prevention: Do Any Programs Work?</w:t>
            </w:r>
          </w:p>
        </w:tc>
      </w:tr>
      <w:tr w:rsidR="00FA12D0" w14:paraId="1CC1FC8A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14E1247E" w14:textId="77777777" w:rsidR="00FA12D0" w:rsidRDefault="00787FB1">
            <w:r>
              <w:t>Published Year</w:t>
            </w:r>
          </w:p>
        </w:tc>
        <w:tc>
          <w:tcPr>
            <w:tcW w:w="4067" w:type="pct"/>
          </w:tcPr>
          <w:p w14:paraId="1C41A0C9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1999</w:t>
            </w:r>
          </w:p>
        </w:tc>
      </w:tr>
      <w:tr w:rsidR="00FA12D0" w14:paraId="78092B40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5901F27A" w14:textId="77777777" w:rsidR="00FA12D0" w:rsidRDefault="00787FB1">
            <w:r>
              <w:t>Review quality score</w:t>
            </w:r>
          </w:p>
        </w:tc>
        <w:tc>
          <w:tcPr>
            <w:tcW w:w="4067" w:type="pct"/>
          </w:tcPr>
          <w:p w14:paraId="3AC022F0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0 - low</w:t>
            </w:r>
          </w:p>
        </w:tc>
      </w:tr>
      <w:tr w:rsidR="00FA12D0" w14:paraId="2CA55B38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12CD1CD4" w14:textId="77777777" w:rsidR="00FA12D0" w:rsidRDefault="00787FB1">
            <w:r>
              <w:lastRenderedPageBreak/>
              <w:t>Reviewed domains</w:t>
            </w:r>
          </w:p>
        </w:tc>
        <w:tc>
          <w:tcPr>
            <w:tcW w:w="4067" w:type="pct"/>
          </w:tcPr>
          <w:p w14:paraId="61D7BE1D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Targeting rapid-repeat pregnancies, Abstinence-based education, School-based STI-focused education, School-based SH clinic, Personal development (inc. volunteer work), </w:t>
            </w:r>
            <w:r>
              <w:t>Peer-contact sexual health intervention, Counselling or medical staff one-to-one, Teenager SH clinic access and use*, Changing contraceptive technologies, School-based pregnancy education, Community-based pregnancy education, Community-based STI education,</w:t>
            </w:r>
            <w:r>
              <w:t xml:space="preserve"> Family/Community engagement, Vocational/academic training, Targeting vulnerable youth</w:t>
            </w:r>
          </w:p>
        </w:tc>
      </w:tr>
    </w:tbl>
    <w:p w14:paraId="5EA93069" w14:textId="77777777" w:rsidR="00FA12D0" w:rsidRDefault="00FA12D0"/>
    <w:tbl>
      <w:tblPr>
        <w:tblStyle w:val="PlainTable1"/>
        <w:tblW w:w="5000" w:type="pct"/>
        <w:jc w:val="center"/>
        <w:tblLook w:val="0480" w:firstRow="0" w:lastRow="0" w:firstColumn="1" w:lastColumn="0" w:noHBand="0" w:noVBand="1"/>
      </w:tblPr>
      <w:tblGrid>
        <w:gridCol w:w="1638"/>
        <w:gridCol w:w="7138"/>
      </w:tblGrid>
      <w:tr w:rsidR="00FA12D0" w14:paraId="530D27A8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1BB30769" w14:textId="77777777" w:rsidR="00FA12D0" w:rsidRDefault="00787FB1">
            <w:r>
              <w:t>Reference</w:t>
            </w:r>
          </w:p>
        </w:tc>
        <w:tc>
          <w:tcPr>
            <w:tcW w:w="4067" w:type="pct"/>
          </w:tcPr>
          <w:p w14:paraId="3E3003C3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Kirby, 2002a</w:t>
            </w:r>
          </w:p>
        </w:tc>
      </w:tr>
      <w:tr w:rsidR="00FA12D0" w14:paraId="675C8686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3AB72D60" w14:textId="77777777" w:rsidR="00FA12D0" w:rsidRDefault="00787FB1">
            <w:r>
              <w:t>Title</w:t>
            </w:r>
          </w:p>
        </w:tc>
        <w:tc>
          <w:tcPr>
            <w:tcW w:w="4067" w:type="pct"/>
          </w:tcPr>
          <w:p w14:paraId="20549172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impact of schools and school programs upon adolescent sexual behavior</w:t>
            </w:r>
          </w:p>
        </w:tc>
      </w:tr>
      <w:tr w:rsidR="00FA12D0" w14:paraId="4E2F3611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63A1A0CA" w14:textId="77777777" w:rsidR="00FA12D0" w:rsidRDefault="00787FB1">
            <w:r>
              <w:t>Published Year</w:t>
            </w:r>
          </w:p>
        </w:tc>
        <w:tc>
          <w:tcPr>
            <w:tcW w:w="4067" w:type="pct"/>
          </w:tcPr>
          <w:p w14:paraId="4AA2449E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2002</w:t>
            </w:r>
          </w:p>
        </w:tc>
      </w:tr>
      <w:tr w:rsidR="00FA12D0" w14:paraId="0F166DCE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043A0DC2" w14:textId="77777777" w:rsidR="00FA12D0" w:rsidRDefault="00787FB1">
            <w:r>
              <w:t>Review quality score</w:t>
            </w:r>
          </w:p>
        </w:tc>
        <w:tc>
          <w:tcPr>
            <w:tcW w:w="4067" w:type="pct"/>
          </w:tcPr>
          <w:p w14:paraId="422E8E50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0 - low</w:t>
            </w:r>
          </w:p>
        </w:tc>
      </w:tr>
      <w:tr w:rsidR="00FA12D0" w14:paraId="64AA968B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6A7F2A09" w14:textId="77777777" w:rsidR="00FA12D0" w:rsidRDefault="00787FB1">
            <w:r>
              <w:t>Reviewed do</w:t>
            </w:r>
            <w:r>
              <w:t>mains</w:t>
            </w:r>
          </w:p>
        </w:tc>
        <w:tc>
          <w:tcPr>
            <w:tcW w:w="4067" w:type="pct"/>
          </w:tcPr>
          <w:p w14:paraId="2B7C8FEF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Abstinence-based education, School-based STI-focused education, School-based SH clinic, Personal development (inc. volunteer work), Condom promotion/distribution, Education policies (promoting), Educational/career </w:t>
            </w:r>
            <w:r>
              <w:t>aspiration/planning, More years in school across pop***</w:t>
            </w:r>
          </w:p>
        </w:tc>
      </w:tr>
    </w:tbl>
    <w:p w14:paraId="7F5E40B6" w14:textId="77777777" w:rsidR="00FA12D0" w:rsidRDefault="00FA12D0"/>
    <w:tbl>
      <w:tblPr>
        <w:tblStyle w:val="PlainTable1"/>
        <w:tblW w:w="5000" w:type="pct"/>
        <w:jc w:val="center"/>
        <w:tblLook w:val="0480" w:firstRow="0" w:lastRow="0" w:firstColumn="1" w:lastColumn="0" w:noHBand="0" w:noVBand="1"/>
      </w:tblPr>
      <w:tblGrid>
        <w:gridCol w:w="1638"/>
        <w:gridCol w:w="7138"/>
      </w:tblGrid>
      <w:tr w:rsidR="00FA12D0" w14:paraId="79A4402C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5DE58DBC" w14:textId="77777777" w:rsidR="00FA12D0" w:rsidRDefault="00787FB1">
            <w:r>
              <w:t>Reference</w:t>
            </w:r>
          </w:p>
        </w:tc>
        <w:tc>
          <w:tcPr>
            <w:tcW w:w="4067" w:type="pct"/>
          </w:tcPr>
          <w:p w14:paraId="4A7B5CCF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Kirchengast 2012</w:t>
            </w:r>
          </w:p>
        </w:tc>
      </w:tr>
      <w:tr w:rsidR="00FA12D0" w14:paraId="0409F545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2D3EC30F" w14:textId="77777777" w:rsidR="00FA12D0" w:rsidRDefault="00787FB1">
            <w:r>
              <w:t>Title</w:t>
            </w:r>
          </w:p>
        </w:tc>
        <w:tc>
          <w:tcPr>
            <w:tcW w:w="4067" w:type="pct"/>
          </w:tcPr>
          <w:p w14:paraId="5BCDDFA7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Teenage-pregnancies from a human life history viewpoint - an updated review with special respect to prevention strategies</w:t>
            </w:r>
          </w:p>
        </w:tc>
      </w:tr>
      <w:tr w:rsidR="00FA12D0" w14:paraId="4DE87D32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0D130540" w14:textId="77777777" w:rsidR="00FA12D0" w:rsidRDefault="00787FB1">
            <w:r>
              <w:t>Published Year</w:t>
            </w:r>
          </w:p>
        </w:tc>
        <w:tc>
          <w:tcPr>
            <w:tcW w:w="4067" w:type="pct"/>
          </w:tcPr>
          <w:p w14:paraId="2DBD3008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2012</w:t>
            </w:r>
          </w:p>
        </w:tc>
      </w:tr>
      <w:tr w:rsidR="00FA12D0" w14:paraId="5663C49F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6B17BC48" w14:textId="77777777" w:rsidR="00FA12D0" w:rsidRDefault="00787FB1">
            <w:r>
              <w:t>Review quality score</w:t>
            </w:r>
          </w:p>
        </w:tc>
        <w:tc>
          <w:tcPr>
            <w:tcW w:w="4067" w:type="pct"/>
          </w:tcPr>
          <w:p w14:paraId="089EFD30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0 - low</w:t>
            </w:r>
          </w:p>
        </w:tc>
      </w:tr>
      <w:tr w:rsidR="00FA12D0" w14:paraId="15E63808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4C7AEBB7" w14:textId="77777777" w:rsidR="00FA12D0" w:rsidRDefault="00787FB1">
            <w:r>
              <w:t>Reviewed domains</w:t>
            </w:r>
          </w:p>
        </w:tc>
        <w:tc>
          <w:tcPr>
            <w:tcW w:w="4067" w:type="pct"/>
          </w:tcPr>
          <w:p w14:paraId="22B1B129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Abstinence-based education, Contraception access (other), Changing contraceptive technologies, School-based pregnancy education, Public information/media campaign</w:t>
            </w:r>
          </w:p>
        </w:tc>
      </w:tr>
    </w:tbl>
    <w:p w14:paraId="3C003EFB" w14:textId="77777777" w:rsidR="00FA12D0" w:rsidRDefault="00FA12D0"/>
    <w:tbl>
      <w:tblPr>
        <w:tblStyle w:val="PlainTable1"/>
        <w:tblW w:w="5000" w:type="pct"/>
        <w:jc w:val="center"/>
        <w:tblLook w:val="0480" w:firstRow="0" w:lastRow="0" w:firstColumn="1" w:lastColumn="0" w:noHBand="0" w:noVBand="1"/>
      </w:tblPr>
      <w:tblGrid>
        <w:gridCol w:w="1638"/>
        <w:gridCol w:w="7138"/>
      </w:tblGrid>
      <w:tr w:rsidR="00FA12D0" w14:paraId="50138536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707D063C" w14:textId="77777777" w:rsidR="00FA12D0" w:rsidRDefault="00787FB1">
            <w:r>
              <w:t>Reference</w:t>
            </w:r>
          </w:p>
        </w:tc>
        <w:tc>
          <w:tcPr>
            <w:tcW w:w="4067" w:type="pct"/>
          </w:tcPr>
          <w:p w14:paraId="076530F3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Nitz, 1999</w:t>
            </w:r>
          </w:p>
        </w:tc>
      </w:tr>
      <w:tr w:rsidR="00FA12D0" w14:paraId="17651142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17EA4588" w14:textId="77777777" w:rsidR="00FA12D0" w:rsidRDefault="00787FB1">
            <w:r>
              <w:t>Title</w:t>
            </w:r>
          </w:p>
        </w:tc>
        <w:tc>
          <w:tcPr>
            <w:tcW w:w="4067" w:type="pct"/>
          </w:tcPr>
          <w:p w14:paraId="117A2EE0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Adolescent pregnancy </w:t>
            </w:r>
            <w:r>
              <w:t>prevention: A review of interventions and programs</w:t>
            </w:r>
          </w:p>
        </w:tc>
      </w:tr>
      <w:tr w:rsidR="00FA12D0" w14:paraId="02F01E7D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1B53C834" w14:textId="77777777" w:rsidR="00FA12D0" w:rsidRDefault="00787FB1">
            <w:r>
              <w:t>Published Year</w:t>
            </w:r>
          </w:p>
        </w:tc>
        <w:tc>
          <w:tcPr>
            <w:tcW w:w="4067" w:type="pct"/>
          </w:tcPr>
          <w:p w14:paraId="78342158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1999</w:t>
            </w:r>
          </w:p>
        </w:tc>
      </w:tr>
      <w:tr w:rsidR="00FA12D0" w14:paraId="3B45969D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50CE5C14" w14:textId="77777777" w:rsidR="00FA12D0" w:rsidRDefault="00787FB1">
            <w:r>
              <w:t>Review quality score</w:t>
            </w:r>
          </w:p>
        </w:tc>
        <w:tc>
          <w:tcPr>
            <w:tcW w:w="4067" w:type="pct"/>
          </w:tcPr>
          <w:p w14:paraId="17AF4DBA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0 - low</w:t>
            </w:r>
          </w:p>
        </w:tc>
      </w:tr>
      <w:tr w:rsidR="00FA12D0" w14:paraId="22DE8494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77AFC7CB" w14:textId="77777777" w:rsidR="00FA12D0" w:rsidRDefault="00787FB1">
            <w:r>
              <w:t>Reviewed domains</w:t>
            </w:r>
          </w:p>
        </w:tc>
        <w:tc>
          <w:tcPr>
            <w:tcW w:w="4067" w:type="pct"/>
          </w:tcPr>
          <w:p w14:paraId="2D90B0E1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Targeting rapid-repeat pregnancies, Abstinence-based education, School-based SH clinic, Personal development (inc. volunteer </w:t>
            </w:r>
            <w:r>
              <w:t xml:space="preserve">work), Peer-contact sexual health intervention, Counselling or medical staff one-to-one, Teenager SH clinic access and use*, School-based pregnancy education, Community-based pregnancy education, Family/Community </w:t>
            </w:r>
            <w:r>
              <w:lastRenderedPageBreak/>
              <w:t>engagement, Vocational/academic training, T</w:t>
            </w:r>
            <w:r>
              <w:t>argeting vulnerable youth, Employment outside school hours</w:t>
            </w:r>
          </w:p>
        </w:tc>
      </w:tr>
    </w:tbl>
    <w:p w14:paraId="4D90D744" w14:textId="77777777" w:rsidR="00FA12D0" w:rsidRDefault="00FA12D0"/>
    <w:tbl>
      <w:tblPr>
        <w:tblStyle w:val="PlainTable1"/>
        <w:tblW w:w="5000" w:type="pct"/>
        <w:jc w:val="center"/>
        <w:tblLook w:val="0480" w:firstRow="0" w:lastRow="0" w:firstColumn="1" w:lastColumn="0" w:noHBand="0" w:noVBand="1"/>
      </w:tblPr>
      <w:tblGrid>
        <w:gridCol w:w="1638"/>
        <w:gridCol w:w="7138"/>
      </w:tblGrid>
      <w:tr w:rsidR="00FA12D0" w14:paraId="03C04B4A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489F19B4" w14:textId="77777777" w:rsidR="00FA12D0" w:rsidRDefault="00787FB1">
            <w:r>
              <w:t>Reference</w:t>
            </w:r>
          </w:p>
        </w:tc>
        <w:tc>
          <w:tcPr>
            <w:tcW w:w="4067" w:type="pct"/>
          </w:tcPr>
          <w:p w14:paraId="1AA9EB9B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Ott and Santelli, 2007</w:t>
            </w:r>
          </w:p>
        </w:tc>
      </w:tr>
      <w:tr w:rsidR="00FA12D0" w14:paraId="18A07F7A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03150F48" w14:textId="77777777" w:rsidR="00FA12D0" w:rsidRDefault="00787FB1">
            <w:r>
              <w:t>Title</w:t>
            </w:r>
          </w:p>
        </w:tc>
        <w:tc>
          <w:tcPr>
            <w:tcW w:w="4067" w:type="pct"/>
          </w:tcPr>
          <w:p w14:paraId="59F7F5E0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Abstinence and abstinence-only education</w:t>
            </w:r>
          </w:p>
        </w:tc>
      </w:tr>
      <w:tr w:rsidR="00FA12D0" w14:paraId="793CD137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6047216B" w14:textId="77777777" w:rsidR="00FA12D0" w:rsidRDefault="00787FB1">
            <w:r>
              <w:t>Published Year</w:t>
            </w:r>
          </w:p>
        </w:tc>
        <w:tc>
          <w:tcPr>
            <w:tcW w:w="4067" w:type="pct"/>
          </w:tcPr>
          <w:p w14:paraId="23D9E542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2007</w:t>
            </w:r>
          </w:p>
        </w:tc>
      </w:tr>
      <w:tr w:rsidR="00FA12D0" w14:paraId="5A774D75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2D332CAF" w14:textId="77777777" w:rsidR="00FA12D0" w:rsidRDefault="00787FB1">
            <w:r>
              <w:t>Review quality score</w:t>
            </w:r>
          </w:p>
        </w:tc>
        <w:tc>
          <w:tcPr>
            <w:tcW w:w="4067" w:type="pct"/>
          </w:tcPr>
          <w:p w14:paraId="1F45F93D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0 - low</w:t>
            </w:r>
          </w:p>
        </w:tc>
      </w:tr>
      <w:tr w:rsidR="00FA12D0" w14:paraId="41018504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2DE37977" w14:textId="77777777" w:rsidR="00FA12D0" w:rsidRDefault="00787FB1">
            <w:r>
              <w:t>Reviewed domains</w:t>
            </w:r>
          </w:p>
        </w:tc>
        <w:tc>
          <w:tcPr>
            <w:tcW w:w="4067" w:type="pct"/>
          </w:tcPr>
          <w:p w14:paraId="0AB79CA8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Abstinence-based education</w:t>
            </w:r>
          </w:p>
        </w:tc>
      </w:tr>
    </w:tbl>
    <w:p w14:paraId="7258B5D4" w14:textId="77777777" w:rsidR="00FA12D0" w:rsidRDefault="00FA12D0"/>
    <w:tbl>
      <w:tblPr>
        <w:tblStyle w:val="PlainTable1"/>
        <w:tblW w:w="5000" w:type="pct"/>
        <w:jc w:val="center"/>
        <w:tblLook w:val="0480" w:firstRow="0" w:lastRow="0" w:firstColumn="1" w:lastColumn="0" w:noHBand="0" w:noVBand="1"/>
      </w:tblPr>
      <w:tblGrid>
        <w:gridCol w:w="1638"/>
        <w:gridCol w:w="7138"/>
      </w:tblGrid>
      <w:tr w:rsidR="00FA12D0" w14:paraId="3C8F11CD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50447BE1" w14:textId="77777777" w:rsidR="00FA12D0" w:rsidRDefault="00787FB1">
            <w:r>
              <w:t>Reference</w:t>
            </w:r>
          </w:p>
        </w:tc>
        <w:tc>
          <w:tcPr>
            <w:tcW w:w="4067" w:type="pct"/>
          </w:tcPr>
          <w:p w14:paraId="6E5135EF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Pierre et al., 1997</w:t>
            </w:r>
          </w:p>
        </w:tc>
      </w:tr>
      <w:tr w:rsidR="00FA12D0" w14:paraId="70EE1D20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57AAC89A" w14:textId="77777777" w:rsidR="00FA12D0" w:rsidRDefault="00787FB1">
            <w:r>
              <w:t>Title</w:t>
            </w:r>
          </w:p>
        </w:tc>
        <w:tc>
          <w:tcPr>
            <w:tcW w:w="4067" w:type="pct"/>
          </w:tcPr>
          <w:p w14:paraId="4DDEA1B3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Teenage Pregnancy Prevention Programs</w:t>
            </w:r>
          </w:p>
        </w:tc>
      </w:tr>
      <w:tr w:rsidR="00FA12D0" w14:paraId="54D63A8A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79E0514D" w14:textId="77777777" w:rsidR="00FA12D0" w:rsidRDefault="00787FB1">
            <w:r>
              <w:t>Published Year</w:t>
            </w:r>
          </w:p>
        </w:tc>
        <w:tc>
          <w:tcPr>
            <w:tcW w:w="4067" w:type="pct"/>
          </w:tcPr>
          <w:p w14:paraId="2D9C00C4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1997</w:t>
            </w:r>
          </w:p>
        </w:tc>
      </w:tr>
      <w:tr w:rsidR="00FA12D0" w14:paraId="24F434DF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3990AA15" w14:textId="77777777" w:rsidR="00FA12D0" w:rsidRDefault="00787FB1">
            <w:r>
              <w:t>Review quality score</w:t>
            </w:r>
          </w:p>
        </w:tc>
        <w:tc>
          <w:tcPr>
            <w:tcW w:w="4067" w:type="pct"/>
          </w:tcPr>
          <w:p w14:paraId="7DD9BB52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0 - low</w:t>
            </w:r>
          </w:p>
        </w:tc>
      </w:tr>
      <w:tr w:rsidR="00FA12D0" w14:paraId="076D8D6A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479D210F" w14:textId="77777777" w:rsidR="00FA12D0" w:rsidRDefault="00787FB1">
            <w:r>
              <w:t>Reviewed domains</w:t>
            </w:r>
          </w:p>
        </w:tc>
        <w:tc>
          <w:tcPr>
            <w:tcW w:w="4067" w:type="pct"/>
          </w:tcPr>
          <w:p w14:paraId="720A1250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Targeting rapid-repeat pregnancies, Abstinence-based education, School-based SH clinic, Peer-contact sexual heal</w:t>
            </w:r>
            <w:r>
              <w:t>th intervention, Counselling or medical staff one-to-one, Teenager SH clinic access and use*, Condom promotion/distribution, School-based pregnancy education, Family/Community engagement</w:t>
            </w:r>
          </w:p>
        </w:tc>
      </w:tr>
    </w:tbl>
    <w:p w14:paraId="10D6C2D9" w14:textId="77777777" w:rsidR="00FA12D0" w:rsidRDefault="00FA12D0"/>
    <w:tbl>
      <w:tblPr>
        <w:tblStyle w:val="PlainTable1"/>
        <w:tblW w:w="5000" w:type="pct"/>
        <w:jc w:val="center"/>
        <w:tblLook w:val="0480" w:firstRow="0" w:lastRow="0" w:firstColumn="1" w:lastColumn="0" w:noHBand="0" w:noVBand="1"/>
      </w:tblPr>
      <w:tblGrid>
        <w:gridCol w:w="1638"/>
        <w:gridCol w:w="7138"/>
      </w:tblGrid>
      <w:tr w:rsidR="00FA12D0" w14:paraId="4F7D65AC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19FDC02C" w14:textId="77777777" w:rsidR="00FA12D0" w:rsidRDefault="00787FB1">
            <w:r>
              <w:t>Reference</w:t>
            </w:r>
          </w:p>
        </w:tc>
        <w:tc>
          <w:tcPr>
            <w:tcW w:w="4067" w:type="pct"/>
          </w:tcPr>
          <w:p w14:paraId="36C21A72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Sedlecky and Stancovic, 2016</w:t>
            </w:r>
          </w:p>
        </w:tc>
      </w:tr>
      <w:tr w:rsidR="00FA12D0" w14:paraId="4EC465D5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18B264A8" w14:textId="77777777" w:rsidR="00FA12D0" w:rsidRDefault="00787FB1">
            <w:r>
              <w:t>Title</w:t>
            </w:r>
          </w:p>
        </w:tc>
        <w:tc>
          <w:tcPr>
            <w:tcW w:w="4067" w:type="pct"/>
          </w:tcPr>
          <w:p w14:paraId="0ECC4D76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Contraception for ado</w:t>
            </w:r>
            <w:r>
              <w:t>lescents after abortion</w:t>
            </w:r>
          </w:p>
        </w:tc>
      </w:tr>
      <w:tr w:rsidR="00FA12D0" w14:paraId="7EA3A0B4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5F837E89" w14:textId="77777777" w:rsidR="00FA12D0" w:rsidRDefault="00787FB1">
            <w:r>
              <w:t>Published Year</w:t>
            </w:r>
          </w:p>
        </w:tc>
        <w:tc>
          <w:tcPr>
            <w:tcW w:w="4067" w:type="pct"/>
          </w:tcPr>
          <w:p w14:paraId="529A25A9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2016</w:t>
            </w:r>
          </w:p>
        </w:tc>
      </w:tr>
      <w:tr w:rsidR="00FA12D0" w14:paraId="4B4B6955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66591133" w14:textId="77777777" w:rsidR="00FA12D0" w:rsidRDefault="00787FB1">
            <w:r>
              <w:t>Review quality score</w:t>
            </w:r>
          </w:p>
        </w:tc>
        <w:tc>
          <w:tcPr>
            <w:tcW w:w="4067" w:type="pct"/>
          </w:tcPr>
          <w:p w14:paraId="01F5BC74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0 - low</w:t>
            </w:r>
          </w:p>
        </w:tc>
      </w:tr>
      <w:tr w:rsidR="00FA12D0" w14:paraId="674A50DE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2714CEC1" w14:textId="77777777" w:rsidR="00FA12D0" w:rsidRDefault="00787FB1">
            <w:r>
              <w:t>Reviewed domains</w:t>
            </w:r>
          </w:p>
        </w:tc>
        <w:tc>
          <w:tcPr>
            <w:tcW w:w="4067" w:type="pct"/>
          </w:tcPr>
          <w:p w14:paraId="644C89AB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Targeting rapid-repeat pregnancies, Counselling or medical staff one-to-one</w:t>
            </w:r>
          </w:p>
        </w:tc>
      </w:tr>
    </w:tbl>
    <w:p w14:paraId="290D3622" w14:textId="77777777" w:rsidR="00FA12D0" w:rsidRDefault="00FA12D0"/>
    <w:tbl>
      <w:tblPr>
        <w:tblStyle w:val="PlainTable1"/>
        <w:tblW w:w="5000" w:type="pct"/>
        <w:jc w:val="center"/>
        <w:tblLook w:val="0480" w:firstRow="0" w:lastRow="0" w:firstColumn="1" w:lastColumn="0" w:noHBand="0" w:noVBand="1"/>
      </w:tblPr>
      <w:tblGrid>
        <w:gridCol w:w="1638"/>
        <w:gridCol w:w="7138"/>
      </w:tblGrid>
      <w:tr w:rsidR="00FA12D0" w14:paraId="6D2FC0CC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7AE275E3" w14:textId="77777777" w:rsidR="00FA12D0" w:rsidRDefault="00787FB1">
            <w:r>
              <w:t>Reference</w:t>
            </w:r>
          </w:p>
        </w:tc>
        <w:tc>
          <w:tcPr>
            <w:tcW w:w="4067" w:type="pct"/>
          </w:tcPr>
          <w:p w14:paraId="5CD186DD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Thomas 2000</w:t>
            </w:r>
          </w:p>
        </w:tc>
      </w:tr>
      <w:tr w:rsidR="00FA12D0" w14:paraId="3469C227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5C043D41" w14:textId="77777777" w:rsidR="00FA12D0" w:rsidRDefault="00787FB1">
            <w:r>
              <w:t>Title</w:t>
            </w:r>
          </w:p>
        </w:tc>
        <w:tc>
          <w:tcPr>
            <w:tcW w:w="4067" w:type="pct"/>
          </w:tcPr>
          <w:p w14:paraId="29AEDD3A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Abstinence-based programs for prevention of </w:t>
            </w:r>
            <w:r>
              <w:t>adolescent pregnancies: A review</w:t>
            </w:r>
          </w:p>
        </w:tc>
      </w:tr>
      <w:tr w:rsidR="00FA12D0" w14:paraId="11312719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584A21F7" w14:textId="77777777" w:rsidR="00FA12D0" w:rsidRDefault="00787FB1">
            <w:r>
              <w:t>Published Year</w:t>
            </w:r>
          </w:p>
        </w:tc>
        <w:tc>
          <w:tcPr>
            <w:tcW w:w="4067" w:type="pct"/>
          </w:tcPr>
          <w:p w14:paraId="2F05EBBB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2000</w:t>
            </w:r>
          </w:p>
        </w:tc>
      </w:tr>
      <w:tr w:rsidR="00FA12D0" w14:paraId="182D2565" w14:textId="77777777" w:rsidTr="00431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25B5AC78" w14:textId="77777777" w:rsidR="00FA12D0" w:rsidRDefault="00787FB1">
            <w:r>
              <w:t>Review quality score</w:t>
            </w:r>
          </w:p>
        </w:tc>
        <w:tc>
          <w:tcPr>
            <w:tcW w:w="4067" w:type="pct"/>
          </w:tcPr>
          <w:p w14:paraId="45A64EE3" w14:textId="77777777" w:rsidR="00FA12D0" w:rsidRDefault="0078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0 - low</w:t>
            </w:r>
          </w:p>
        </w:tc>
      </w:tr>
      <w:tr w:rsidR="00FA12D0" w14:paraId="53E3D8C6" w14:textId="77777777" w:rsidTr="0043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17005FBF" w14:textId="77777777" w:rsidR="00FA12D0" w:rsidRDefault="00787FB1">
            <w:r>
              <w:t>Reviewed domains</w:t>
            </w:r>
          </w:p>
        </w:tc>
        <w:tc>
          <w:tcPr>
            <w:tcW w:w="4067" w:type="pct"/>
          </w:tcPr>
          <w:p w14:paraId="0465E3E1" w14:textId="77777777" w:rsidR="00FA12D0" w:rsidRDefault="0078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Abstinence-based education</w:t>
            </w:r>
          </w:p>
        </w:tc>
      </w:tr>
    </w:tbl>
    <w:p w14:paraId="397F2363" w14:textId="77777777" w:rsidR="00787FB1" w:rsidRDefault="00787FB1"/>
    <w:sectPr w:rsidR="00787FB1" w:rsidSect="008813BC">
      <w:headerReference w:type="default" r:id="rId11"/>
      <w:footerReference w:type="default" r:id="rId12"/>
      <w:pgSz w:w="11906" w:h="16838" w:code="9"/>
      <w:pgMar w:top="1021" w:right="851" w:bottom="1021" w:left="851" w:header="510" w:footer="510" w:gutter="1418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403027" w14:textId="77777777" w:rsidR="00787FB1" w:rsidRDefault="00787FB1" w:rsidP="00B70AC5">
      <w:pPr>
        <w:spacing w:after="0" w:line="240" w:lineRule="auto"/>
      </w:pPr>
      <w:r>
        <w:separator/>
      </w:r>
    </w:p>
  </w:endnote>
  <w:endnote w:type="continuationSeparator" w:id="0">
    <w:p w14:paraId="5C3F023A" w14:textId="77777777" w:rsidR="00787FB1" w:rsidRDefault="00787FB1" w:rsidP="00B70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40013" w14:textId="77777777" w:rsidR="009F0D33" w:rsidRDefault="009F0D33" w:rsidP="009F0D33">
    <w:pPr>
      <w:pStyle w:val="Footer"/>
      <w:tabs>
        <w:tab w:val="clear" w:pos="4394"/>
        <w:tab w:val="clear" w:pos="8789"/>
        <w:tab w:val="center" w:pos="4536"/>
        <w:tab w:val="right" w:pos="907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8F0FFE" w14:textId="77777777" w:rsidR="00787FB1" w:rsidRDefault="00787FB1" w:rsidP="00B70AC5">
      <w:pPr>
        <w:spacing w:after="0" w:line="240" w:lineRule="auto"/>
      </w:pPr>
      <w:r>
        <w:separator/>
      </w:r>
    </w:p>
  </w:footnote>
  <w:footnote w:type="continuationSeparator" w:id="0">
    <w:p w14:paraId="5454480B" w14:textId="77777777" w:rsidR="00787FB1" w:rsidRDefault="00787FB1" w:rsidP="00B70A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5499652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A8B0640" w14:textId="77777777" w:rsidR="00B70AC5" w:rsidRDefault="00B70AC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0D3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27B9B92" w14:textId="77777777" w:rsidR="00B70AC5" w:rsidRDefault="00B70A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9EC6E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7FCA43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24EA7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F8A70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13604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5C98E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2DA80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42CD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9B84F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D6E06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223592"/>
    <w:multiLevelType w:val="multilevel"/>
    <w:tmpl w:val="73E8073A"/>
    <w:lvl w:ilvl="0">
      <w:start w:val="1"/>
      <w:numFmt w:val="decimal"/>
      <w:pStyle w:val="Heading1"/>
      <w:lvlText w:val="Chapter 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pStyle w:val="Titl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upperLetter"/>
      <w:pStyle w:val="Appendix"/>
      <w:lvlText w:val="Appendix %9"/>
      <w:lvlJc w:val="left"/>
      <w:pPr>
        <w:ind w:left="567" w:hanging="567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F61"/>
    <w:rsid w:val="000334B3"/>
    <w:rsid w:val="00093E49"/>
    <w:rsid w:val="00204FB5"/>
    <w:rsid w:val="002E43DA"/>
    <w:rsid w:val="002F10CF"/>
    <w:rsid w:val="003421C2"/>
    <w:rsid w:val="003575AF"/>
    <w:rsid w:val="00382309"/>
    <w:rsid w:val="00431585"/>
    <w:rsid w:val="00433DD9"/>
    <w:rsid w:val="006D0DB7"/>
    <w:rsid w:val="00787A79"/>
    <w:rsid w:val="00787FB1"/>
    <w:rsid w:val="007B7F61"/>
    <w:rsid w:val="007E072E"/>
    <w:rsid w:val="008813BC"/>
    <w:rsid w:val="008D0A03"/>
    <w:rsid w:val="009A1EF8"/>
    <w:rsid w:val="009F0D33"/>
    <w:rsid w:val="00A16D9A"/>
    <w:rsid w:val="00A86B3C"/>
    <w:rsid w:val="00B70AC5"/>
    <w:rsid w:val="00BB0530"/>
    <w:rsid w:val="00C86B4A"/>
    <w:rsid w:val="00D257B4"/>
    <w:rsid w:val="00D303FF"/>
    <w:rsid w:val="00D31B13"/>
    <w:rsid w:val="00DD307D"/>
    <w:rsid w:val="00E8124D"/>
    <w:rsid w:val="00ED7683"/>
    <w:rsid w:val="00F173D2"/>
    <w:rsid w:val="00F4677C"/>
    <w:rsid w:val="00F67B48"/>
    <w:rsid w:val="00FA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49AA3"/>
  <w15:chartTrackingRefBased/>
  <w15:docId w15:val="{C9F16348-38C4-4D5E-A00F-005C367AD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77C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204FB5"/>
    <w:pPr>
      <w:keepNext/>
      <w:keepLines/>
      <w:numPr>
        <w:numId w:val="21"/>
      </w:numPr>
      <w:spacing w:after="360" w:line="240" w:lineRule="auto"/>
      <w:outlineLvl w:val="0"/>
    </w:pPr>
    <w:rPr>
      <w:rFonts w:eastAsiaTheme="majorEastAsia" w:cstheme="majorBidi"/>
      <w:b/>
      <w:kern w:val="28"/>
      <w:sz w:val="36"/>
      <w:szCs w:val="32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204FB5"/>
    <w:pPr>
      <w:keepNext/>
      <w:keepLines/>
      <w:numPr>
        <w:ilvl w:val="1"/>
        <w:numId w:val="21"/>
      </w:numPr>
      <w:spacing w:after="360" w:line="240" w:lineRule="auto"/>
      <w:outlineLvl w:val="1"/>
    </w:pPr>
    <w:rPr>
      <w:rFonts w:eastAsiaTheme="majorEastAsia" w:cstheme="majorBidi"/>
      <w:b/>
      <w:kern w:val="28"/>
      <w:sz w:val="32"/>
      <w:szCs w:val="26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204FB5"/>
    <w:pPr>
      <w:keepNext/>
      <w:keepLines/>
      <w:numPr>
        <w:ilvl w:val="2"/>
        <w:numId w:val="21"/>
      </w:numPr>
      <w:spacing w:after="360" w:line="240" w:lineRule="auto"/>
      <w:outlineLvl w:val="2"/>
    </w:pPr>
    <w:rPr>
      <w:rFonts w:eastAsiaTheme="majorEastAsia" w:cstheme="majorBidi"/>
      <w:b/>
      <w:kern w:val="28"/>
      <w:sz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204FB5"/>
    <w:pPr>
      <w:keepNext/>
      <w:keepLines/>
      <w:numPr>
        <w:ilvl w:val="3"/>
        <w:numId w:val="21"/>
      </w:numPr>
      <w:spacing w:line="240" w:lineRule="auto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3D2"/>
    <w:pPr>
      <w:keepNext/>
      <w:keepLines/>
      <w:spacing w:before="40" w:after="0"/>
      <w:outlineLvl w:val="4"/>
    </w:pPr>
    <w:rPr>
      <w:rFonts w:eastAsiaTheme="majorEastAsia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FB5"/>
    <w:pPr>
      <w:keepNext/>
      <w:keepLines/>
      <w:numPr>
        <w:ilvl w:val="5"/>
        <w:numId w:val="2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FB5"/>
    <w:pPr>
      <w:keepNext/>
      <w:keepLines/>
      <w:numPr>
        <w:ilvl w:val="6"/>
        <w:numId w:val="2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FB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FB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FB5"/>
    <w:rPr>
      <w:rFonts w:ascii="Arial" w:eastAsiaTheme="majorEastAsia" w:hAnsi="Arial" w:cstheme="majorBidi"/>
      <w:b/>
      <w:kern w:val="28"/>
      <w:sz w:val="36"/>
      <w:szCs w:val="32"/>
    </w:rPr>
  </w:style>
  <w:style w:type="paragraph" w:styleId="BodyText">
    <w:name w:val="Body Text"/>
    <w:basedOn w:val="Normal"/>
    <w:link w:val="BodyTextChar"/>
    <w:qFormat/>
    <w:rsid w:val="00204FB5"/>
    <w:pPr>
      <w:spacing w:after="360" w:line="360" w:lineRule="auto"/>
    </w:pPr>
  </w:style>
  <w:style w:type="character" w:customStyle="1" w:styleId="BodyTextChar">
    <w:name w:val="Body Text Char"/>
    <w:basedOn w:val="DefaultParagraphFont"/>
    <w:link w:val="BodyText"/>
    <w:rsid w:val="00F4677C"/>
    <w:rPr>
      <w:rFonts w:ascii="Arial" w:hAnsi="Arial" w:cs="Arial"/>
      <w:sz w:val="24"/>
      <w:szCs w:val="24"/>
    </w:rPr>
  </w:style>
  <w:style w:type="paragraph" w:styleId="Caption">
    <w:name w:val="caption"/>
    <w:basedOn w:val="Normal"/>
    <w:next w:val="BodyText"/>
    <w:uiPriority w:val="4"/>
    <w:qFormat/>
    <w:rsid w:val="00433DD9"/>
    <w:pPr>
      <w:spacing w:before="120" w:after="0" w:line="240" w:lineRule="auto"/>
    </w:pPr>
    <w:rPr>
      <w:b/>
      <w:iCs/>
      <w:color w:val="000000" w:themeColor="text1"/>
      <w:sz w:val="20"/>
      <w:szCs w:val="18"/>
    </w:rPr>
  </w:style>
  <w:style w:type="paragraph" w:customStyle="1" w:styleId="Caption2">
    <w:name w:val="Caption 2"/>
    <w:basedOn w:val="Caption"/>
    <w:next w:val="BodyText"/>
    <w:uiPriority w:val="5"/>
    <w:qFormat/>
    <w:rsid w:val="00433DD9"/>
    <w:pPr>
      <w:spacing w:before="0" w:after="360"/>
    </w:pPr>
    <w:rPr>
      <w:b w:val="0"/>
    </w:rPr>
  </w:style>
  <w:style w:type="paragraph" w:customStyle="1" w:styleId="Captionspace">
    <w:name w:val="Captionspace"/>
    <w:basedOn w:val="Caption"/>
    <w:next w:val="BodyText"/>
    <w:uiPriority w:val="6"/>
    <w:qFormat/>
    <w:rsid w:val="00204FB5"/>
    <w:pPr>
      <w:spacing w:before="0" w:after="160"/>
    </w:pPr>
    <w:rPr>
      <w:b w:val="0"/>
    </w:rPr>
  </w:style>
  <w:style w:type="character" w:styleId="EndnoteReference">
    <w:name w:val="endnote reference"/>
    <w:basedOn w:val="DefaultParagraphFont"/>
    <w:uiPriority w:val="99"/>
    <w:unhideWhenUsed/>
    <w:rsid w:val="00D303FF"/>
    <w:rPr>
      <w:rFonts w:ascii="Arial" w:hAnsi="Arial"/>
      <w:sz w:val="20"/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D303FF"/>
    <w:pPr>
      <w:tabs>
        <w:tab w:val="center" w:pos="4394"/>
        <w:tab w:val="right" w:pos="8789"/>
      </w:tabs>
      <w:spacing w:after="0" w:line="240" w:lineRule="auto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D303FF"/>
    <w:rPr>
      <w:rFonts w:ascii="Arial" w:hAnsi="Arial" w:cs="Arial"/>
      <w:sz w:val="20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D303FF"/>
    <w:rPr>
      <w:rFonts w:ascii="Arial" w:hAnsi="Arial"/>
      <w:sz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303FF"/>
    <w:pPr>
      <w:spacing w:after="12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303FF"/>
    <w:rPr>
      <w:rFonts w:ascii="Arial" w:hAnsi="Arial" w:cs="Arial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303FF"/>
    <w:pPr>
      <w:spacing w:after="12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303FF"/>
    <w:rPr>
      <w:rFonts w:ascii="Arial" w:hAnsi="Arial" w:cs="Arial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303FF"/>
    <w:pPr>
      <w:tabs>
        <w:tab w:val="center" w:pos="4394"/>
        <w:tab w:val="right" w:pos="8789"/>
      </w:tabs>
      <w:spacing w:after="0" w:line="240" w:lineRule="auto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303FF"/>
    <w:rPr>
      <w:rFonts w:ascii="Arial" w:hAnsi="Arial" w:cs="Arial"/>
      <w:sz w:val="2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4677C"/>
    <w:rPr>
      <w:rFonts w:ascii="Arial" w:eastAsiaTheme="majorEastAsia" w:hAnsi="Arial" w:cstheme="majorBidi"/>
      <w:b/>
      <w:kern w:val="28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677C"/>
    <w:rPr>
      <w:rFonts w:ascii="Arial" w:eastAsiaTheme="majorEastAsia" w:hAnsi="Arial" w:cstheme="majorBidi"/>
      <w:b/>
      <w:kern w:val="28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1C2"/>
    <w:rPr>
      <w:rFonts w:ascii="Arial" w:eastAsiaTheme="majorEastAsia" w:hAnsi="Arial" w:cstheme="majorBidi"/>
      <w:b/>
      <w:iCs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093E49"/>
    <w:rPr>
      <w:rFonts w:ascii="Arial" w:hAnsi="Arial"/>
      <w:sz w:val="20"/>
    </w:rPr>
  </w:style>
  <w:style w:type="paragraph" w:styleId="Quote">
    <w:name w:val="Quote"/>
    <w:basedOn w:val="Normal"/>
    <w:next w:val="BodyText"/>
    <w:link w:val="QuoteChar"/>
    <w:uiPriority w:val="29"/>
    <w:unhideWhenUsed/>
    <w:qFormat/>
    <w:rsid w:val="00204FB5"/>
    <w:pPr>
      <w:spacing w:after="360" w:line="360" w:lineRule="auto"/>
      <w:ind w:left="567" w:right="567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77C"/>
    <w:rPr>
      <w:rFonts w:ascii="Arial" w:hAnsi="Arial" w:cs="Arial"/>
      <w:iCs/>
      <w:color w:val="404040" w:themeColor="text1" w:themeTint="BF"/>
      <w:sz w:val="24"/>
      <w:szCs w:val="24"/>
    </w:rPr>
  </w:style>
  <w:style w:type="paragraph" w:styleId="Title">
    <w:name w:val="Title"/>
    <w:basedOn w:val="Heading1"/>
    <w:next w:val="BodyText"/>
    <w:link w:val="TitleChar"/>
    <w:uiPriority w:val="10"/>
    <w:qFormat/>
    <w:rsid w:val="00204FB5"/>
    <w:pPr>
      <w:numPr>
        <w:ilvl w:val="7"/>
      </w:numPr>
    </w:pPr>
    <w:rPr>
      <w:spacing w:val="-1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FB5"/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2F10CF"/>
    <w:pPr>
      <w:tabs>
        <w:tab w:val="right" w:leader="dot" w:pos="9016"/>
      </w:tabs>
      <w:spacing w:after="100"/>
    </w:pPr>
  </w:style>
  <w:style w:type="paragraph" w:styleId="TOCHeading">
    <w:name w:val="TOC Heading"/>
    <w:next w:val="Normal"/>
    <w:uiPriority w:val="39"/>
    <w:semiHidden/>
    <w:unhideWhenUsed/>
    <w:qFormat/>
    <w:rsid w:val="00204FB5"/>
    <w:rPr>
      <w:rFonts w:ascii="Arial" w:eastAsiaTheme="majorEastAsia" w:hAnsi="Arial" w:cstheme="majorBidi"/>
      <w:b/>
      <w:kern w:val="28"/>
      <w:sz w:val="36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3D2"/>
    <w:rPr>
      <w:rFonts w:ascii="Arial" w:eastAsiaTheme="majorEastAsia" w:hAnsi="Arial" w:cstheme="majorBidi"/>
      <w:i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F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FB5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FB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FB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2F10C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F10C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F10CF"/>
    <w:rPr>
      <w:color w:val="0563C1" w:themeColor="hyperlink"/>
      <w:u w:val="single"/>
    </w:rPr>
  </w:style>
  <w:style w:type="paragraph" w:customStyle="1" w:styleId="Appendix">
    <w:name w:val="Appendix"/>
    <w:basedOn w:val="Heading2"/>
    <w:next w:val="Normal"/>
    <w:uiPriority w:val="9"/>
    <w:qFormat/>
    <w:rsid w:val="00204FB5"/>
    <w:pPr>
      <w:numPr>
        <w:ilvl w:val="8"/>
      </w:numPr>
    </w:pPr>
  </w:style>
  <w:style w:type="paragraph" w:styleId="TOAHeading">
    <w:name w:val="toa heading"/>
    <w:basedOn w:val="Normal"/>
    <w:next w:val="Normal"/>
    <w:uiPriority w:val="99"/>
    <w:unhideWhenUsed/>
    <w:rsid w:val="00D31B13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customStyle="1" w:styleId="StartReview">
    <w:name w:val="StartReview"/>
    <w:basedOn w:val="BodyText"/>
    <w:next w:val="BodyText"/>
    <w:uiPriority w:val="99"/>
    <w:qFormat/>
    <w:rsid w:val="00C86B4A"/>
    <w:pPr>
      <w:tabs>
        <w:tab w:val="right" w:leader="hyphen" w:pos="9072"/>
      </w:tabs>
    </w:pPr>
    <w:rPr>
      <w:rFonts w:ascii="Arial Black" w:hAnsi="Arial Black"/>
      <w:b/>
      <w:color w:val="2E74B5" w:themeColor="accent1" w:themeShade="BF"/>
      <w:sz w:val="32"/>
      <w:szCs w:val="32"/>
    </w:rPr>
  </w:style>
  <w:style w:type="paragraph" w:customStyle="1" w:styleId="EndReview">
    <w:name w:val="End Review"/>
    <w:basedOn w:val="StartReview"/>
    <w:next w:val="BodyText"/>
    <w:uiPriority w:val="99"/>
    <w:qFormat/>
    <w:rsid w:val="00C86B4A"/>
    <w:rPr>
      <w:color w:val="7030A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73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3D2"/>
    <w:rPr>
      <w:rFonts w:ascii="Segoe UI" w:hAnsi="Segoe UI" w:cs="Segoe UI"/>
      <w:sz w:val="18"/>
      <w:szCs w:val="18"/>
    </w:rPr>
  </w:style>
  <w:style w:type="paragraph" w:customStyle="1" w:styleId="Figure">
    <w:name w:val="Figure"/>
    <w:basedOn w:val="Normal"/>
    <w:next w:val="Caption"/>
    <w:autoRedefine/>
    <w:qFormat/>
    <w:rsid w:val="00F173D2"/>
    <w:pPr>
      <w:keepNext/>
    </w:pPr>
    <w:rPr>
      <w:noProof/>
    </w:rPr>
  </w:style>
  <w:style w:type="table" w:styleId="TableGrid">
    <w:name w:val="Table Grid"/>
    <w:basedOn w:val="TableNormal"/>
    <w:uiPriority w:val="39"/>
    <w:rsid w:val="008D0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D0A0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286432b\OneDrive%20-%20University%20of%20Glasgow\Documents\thesis%20chapter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0AC046D158EE4DB937DA9A56D27D1C" ma:contentTypeVersion="11" ma:contentTypeDescription="Create a new document." ma:contentTypeScope="" ma:versionID="f6caf723af7ac4c1fad60e50a2837029">
  <xsd:schema xmlns:xsd="http://www.w3.org/2001/XMLSchema" xmlns:xs="http://www.w3.org/2001/XMLSchema" xmlns:p="http://schemas.microsoft.com/office/2006/metadata/properties" xmlns:ns3="b24ac480-a0b1-4388-a6cd-cfb001cdf6c7" xmlns:ns4="e7d8f92c-3952-4b7d-acc4-88cf8f2f7888" targetNamespace="http://schemas.microsoft.com/office/2006/metadata/properties" ma:root="true" ma:fieldsID="df42434838a416c4634d9db1083ac18b" ns3:_="" ns4:_="">
    <xsd:import namespace="b24ac480-a0b1-4388-a6cd-cfb001cdf6c7"/>
    <xsd:import namespace="e7d8f92c-3952-4b7d-acc4-88cf8f2f78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4ac480-a0b1-4388-a6cd-cfb001cdf6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d8f92c-3952-4b7d-acc4-88cf8f2f78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6FC94-89AF-457D-918E-C5EE08584B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4ac480-a0b1-4388-a6cd-cfb001cdf6c7"/>
    <ds:schemaRef ds:uri="e7d8f92c-3952-4b7d-acc4-88cf8f2f78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056303-0F0C-4872-ABB7-3652578AEF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61486F-6021-4F12-AFBB-7D837F2139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D4B38C7-F200-4C2F-9D70-EBC387900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thesis chapter template.dotx</Template>
  <TotalTime>3</TotalTime>
  <Pages>22</Pages>
  <Words>4265</Words>
  <Characters>24315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28523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Baxter (student)</dc:creator>
  <cp:keywords/>
  <dc:description/>
  <cp:lastModifiedBy>Andrew Baxter (PGR)</cp:lastModifiedBy>
  <cp:revision>8</cp:revision>
  <dcterms:created xsi:type="dcterms:W3CDTF">2020-11-02T09:53:00Z</dcterms:created>
  <dcterms:modified xsi:type="dcterms:W3CDTF">2020-11-05T11:44:00Z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ContentTypeId">
    <vt:lpwstr>0x0101004E0AC046D158EE4DB937DA9A56D27D1C</vt:lpwstr>
  </property>
</Properties>
</file>