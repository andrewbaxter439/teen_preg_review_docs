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jc w:val="center"/>
        <w:tblLook w:val="0420" w:firstRow="1" w:lastRow="0" w:firstColumn="0" w:lastColumn="0" w:noHBand="0" w:noVBand="1"/>
      </w:tblPr>
      <w:tblGrid>
        <w:gridCol w:w="3256"/>
        <w:gridCol w:w="2344"/>
        <w:gridCol w:w="2345"/>
        <w:gridCol w:w="2344"/>
        <w:gridCol w:w="2345"/>
        <w:gridCol w:w="857"/>
        <w:gridCol w:w="883"/>
      </w:tblGrid>
      <w:tr w:rsidR="00EF0FE2" w14:paraId="033A63FF" w14:textId="77777777" w:rsidTr="005B5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56" w:type="dxa"/>
            <w:vAlign w:val="bottom"/>
          </w:tcPr>
          <w:p w14:paraId="107108CE" w14:textId="77777777" w:rsidR="00EF0FE2" w:rsidRDefault="005343C8" w:rsidP="008E3349">
            <w:r>
              <w:t>Reference</w:t>
            </w:r>
          </w:p>
        </w:tc>
        <w:tc>
          <w:tcPr>
            <w:tcW w:w="2344" w:type="dxa"/>
            <w:vAlign w:val="bottom"/>
          </w:tcPr>
          <w:p w14:paraId="5B6B8E9E" w14:textId="77777777" w:rsidR="00EF0FE2" w:rsidRDefault="005343C8" w:rsidP="008E3349">
            <w:r>
              <w:t>1 – Was it systematic: defining objectives and setting appropriate study eligibility criteria?</w:t>
            </w:r>
          </w:p>
        </w:tc>
        <w:tc>
          <w:tcPr>
            <w:tcW w:w="2345" w:type="dxa"/>
            <w:vAlign w:val="bottom"/>
          </w:tcPr>
          <w:p w14:paraId="484B1DB0" w14:textId="77777777" w:rsidR="00EF0FE2" w:rsidRDefault="005343C8" w:rsidP="008E3349">
            <w:r>
              <w:t>2 – Were search and screening methods appropriate/clear and not likely to have missed key studies?</w:t>
            </w:r>
          </w:p>
        </w:tc>
        <w:tc>
          <w:tcPr>
            <w:tcW w:w="2344" w:type="dxa"/>
            <w:vAlign w:val="bottom"/>
          </w:tcPr>
          <w:p w14:paraId="04BEBE0F" w14:textId="77777777" w:rsidR="00EF0FE2" w:rsidRDefault="005343C8" w:rsidP="008E3349">
            <w:r>
              <w:t xml:space="preserve">3 – Were findings synthesised </w:t>
            </w:r>
            <w:r>
              <w:t>systematically: presenting all available evidence?</w:t>
            </w:r>
          </w:p>
        </w:tc>
        <w:tc>
          <w:tcPr>
            <w:tcW w:w="2345" w:type="dxa"/>
            <w:vAlign w:val="bottom"/>
          </w:tcPr>
          <w:p w14:paraId="248E061D" w14:textId="77777777" w:rsidR="00EF0FE2" w:rsidRDefault="005343C8" w:rsidP="008E3349">
            <w:r>
              <w:t>4 – Was risk of bias and confounding adequately assessed and were results presented to take account of this?</w:t>
            </w:r>
          </w:p>
        </w:tc>
        <w:tc>
          <w:tcPr>
            <w:tcW w:w="0" w:type="auto"/>
            <w:vAlign w:val="bottom"/>
          </w:tcPr>
          <w:p w14:paraId="778D5701" w14:textId="77777777" w:rsidR="00EF0FE2" w:rsidRDefault="005343C8" w:rsidP="008E3349">
            <w:r>
              <w:t>score</w:t>
            </w:r>
          </w:p>
        </w:tc>
        <w:tc>
          <w:tcPr>
            <w:tcW w:w="0" w:type="auto"/>
            <w:vAlign w:val="bottom"/>
          </w:tcPr>
          <w:p w14:paraId="044FC4B7" w14:textId="77777777" w:rsidR="00EF0FE2" w:rsidRDefault="005343C8" w:rsidP="008E3349">
            <w:r>
              <w:t>rating</w:t>
            </w:r>
          </w:p>
        </w:tc>
      </w:tr>
      <w:tr w:rsidR="00EF0FE2" w14:paraId="38079E85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721AD3FF" w14:textId="77777777" w:rsidR="00EF0FE2" w:rsidRDefault="005343C8">
            <w:r>
              <w:t>Aslam et al., 2017</w:t>
            </w:r>
          </w:p>
        </w:tc>
        <w:tc>
          <w:tcPr>
            <w:tcW w:w="2344" w:type="dxa"/>
          </w:tcPr>
          <w:p w14:paraId="0A43DDD8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8A269C7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39C0EDFB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976853C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12E21A7A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071E7F55" w14:textId="77777777" w:rsidR="00EF0FE2" w:rsidRDefault="005343C8">
            <w:r>
              <w:t>high</w:t>
            </w:r>
          </w:p>
        </w:tc>
      </w:tr>
      <w:tr w:rsidR="00EF0FE2" w14:paraId="7CD7F887" w14:textId="77777777" w:rsidTr="005B5C80">
        <w:trPr>
          <w:jc w:val="center"/>
        </w:trPr>
        <w:tc>
          <w:tcPr>
            <w:tcW w:w="3256" w:type="dxa"/>
          </w:tcPr>
          <w:p w14:paraId="17592877" w14:textId="77777777" w:rsidR="00EF0FE2" w:rsidRDefault="005343C8">
            <w:r>
              <w:t>Bennett et al., 2005</w:t>
            </w:r>
          </w:p>
        </w:tc>
        <w:tc>
          <w:tcPr>
            <w:tcW w:w="2344" w:type="dxa"/>
          </w:tcPr>
          <w:p w14:paraId="52721008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CDDE296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674A92F8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2F52550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01A53327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39A7FE6A" w14:textId="77777777" w:rsidR="00EF0FE2" w:rsidRDefault="005343C8">
            <w:r>
              <w:t>high</w:t>
            </w:r>
          </w:p>
        </w:tc>
      </w:tr>
      <w:tr w:rsidR="00EF0FE2" w14:paraId="30A5181E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04665E6A" w14:textId="77777777" w:rsidR="00EF0FE2" w:rsidRDefault="005343C8">
            <w:r>
              <w:t>Blank et al., 2010</w:t>
            </w:r>
          </w:p>
        </w:tc>
        <w:tc>
          <w:tcPr>
            <w:tcW w:w="2344" w:type="dxa"/>
          </w:tcPr>
          <w:p w14:paraId="6640B649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B9E0E0C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598DC20B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E59F81D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4C903B63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54433069" w14:textId="77777777" w:rsidR="00EF0FE2" w:rsidRDefault="005343C8">
            <w:r>
              <w:t>high</w:t>
            </w:r>
          </w:p>
        </w:tc>
      </w:tr>
      <w:tr w:rsidR="00EF0FE2" w14:paraId="708F11B8" w14:textId="77777777" w:rsidTr="005B5C80">
        <w:trPr>
          <w:jc w:val="center"/>
        </w:trPr>
        <w:tc>
          <w:tcPr>
            <w:tcW w:w="3256" w:type="dxa"/>
          </w:tcPr>
          <w:p w14:paraId="489B06EC" w14:textId="77777777" w:rsidR="00EF0FE2" w:rsidRDefault="005343C8">
            <w:r>
              <w:t>Blank et al., 2012</w:t>
            </w:r>
          </w:p>
        </w:tc>
        <w:tc>
          <w:tcPr>
            <w:tcW w:w="2344" w:type="dxa"/>
          </w:tcPr>
          <w:p w14:paraId="7E656545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2EB0A98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5E022CE1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4808E68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22E3D704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19BC86E0" w14:textId="77777777" w:rsidR="00EF0FE2" w:rsidRDefault="005343C8">
            <w:r>
              <w:t>high</w:t>
            </w:r>
          </w:p>
        </w:tc>
      </w:tr>
      <w:tr w:rsidR="00EF0FE2" w14:paraId="544ED001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3BA7B196" w14:textId="77777777" w:rsidR="00EF0FE2" w:rsidRDefault="005343C8">
            <w:r>
              <w:t>Charania et al., 2011</w:t>
            </w:r>
          </w:p>
        </w:tc>
        <w:tc>
          <w:tcPr>
            <w:tcW w:w="2344" w:type="dxa"/>
          </w:tcPr>
          <w:p w14:paraId="2B549724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7371D23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865B87B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1632EB0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5502CDE8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67A2316B" w14:textId="77777777" w:rsidR="00EF0FE2" w:rsidRDefault="005343C8">
            <w:r>
              <w:t>high</w:t>
            </w:r>
          </w:p>
        </w:tc>
      </w:tr>
      <w:tr w:rsidR="00EF0FE2" w14:paraId="0316901F" w14:textId="77777777" w:rsidTr="005B5C80">
        <w:trPr>
          <w:jc w:val="center"/>
        </w:trPr>
        <w:tc>
          <w:tcPr>
            <w:tcW w:w="3256" w:type="dxa"/>
          </w:tcPr>
          <w:p w14:paraId="6E8E930C" w14:textId="77777777" w:rsidR="00EF0FE2" w:rsidRDefault="005343C8">
            <w:r>
              <w:t>Chin et al., 2012</w:t>
            </w:r>
          </w:p>
        </w:tc>
        <w:tc>
          <w:tcPr>
            <w:tcW w:w="2344" w:type="dxa"/>
          </w:tcPr>
          <w:p w14:paraId="6EAC27A5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D79E18C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7CE946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B1FCD0B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4E09FD7B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704E3365" w14:textId="77777777" w:rsidR="00EF0FE2" w:rsidRDefault="005343C8">
            <w:r>
              <w:t>high</w:t>
            </w:r>
          </w:p>
        </w:tc>
      </w:tr>
      <w:tr w:rsidR="00EF0FE2" w14:paraId="2B21D423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13A3B46E" w14:textId="77777777" w:rsidR="00EF0FE2" w:rsidRDefault="005343C8">
            <w:r>
              <w:t>DiCenso et al., 1999</w:t>
            </w:r>
          </w:p>
        </w:tc>
        <w:tc>
          <w:tcPr>
            <w:tcW w:w="2344" w:type="dxa"/>
          </w:tcPr>
          <w:p w14:paraId="0A4D982A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DD33037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09ED8739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86955FE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7C14EBA1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49A07127" w14:textId="77777777" w:rsidR="00EF0FE2" w:rsidRDefault="005343C8">
            <w:r>
              <w:t>high</w:t>
            </w:r>
          </w:p>
        </w:tc>
      </w:tr>
      <w:tr w:rsidR="00EF0FE2" w14:paraId="0374B7AC" w14:textId="77777777" w:rsidTr="005B5C80">
        <w:trPr>
          <w:jc w:val="center"/>
        </w:trPr>
        <w:tc>
          <w:tcPr>
            <w:tcW w:w="3256" w:type="dxa"/>
          </w:tcPr>
          <w:p w14:paraId="4BD41CEE" w14:textId="77777777" w:rsidR="00EF0FE2" w:rsidRDefault="005343C8">
            <w:r>
              <w:t>DiCenso et al., 2002</w:t>
            </w:r>
          </w:p>
        </w:tc>
        <w:tc>
          <w:tcPr>
            <w:tcW w:w="2344" w:type="dxa"/>
          </w:tcPr>
          <w:p w14:paraId="2366A49D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3C5DFD2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9284B6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9E0F579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3635FB00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4FEAF2E2" w14:textId="77777777" w:rsidR="00EF0FE2" w:rsidRDefault="005343C8">
            <w:r>
              <w:t>high</w:t>
            </w:r>
          </w:p>
        </w:tc>
      </w:tr>
      <w:tr w:rsidR="00EF0FE2" w14:paraId="1810263C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2FB706B8" w14:textId="77777777" w:rsidR="00EF0FE2" w:rsidRDefault="005343C8">
            <w:r>
              <w:t>Fullerton et al., 1997</w:t>
            </w:r>
          </w:p>
        </w:tc>
        <w:tc>
          <w:tcPr>
            <w:tcW w:w="2344" w:type="dxa"/>
          </w:tcPr>
          <w:p w14:paraId="1B899464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80E881D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3088747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DE8A7FB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61815592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39BCB8F3" w14:textId="77777777" w:rsidR="00EF0FE2" w:rsidRDefault="005343C8">
            <w:r>
              <w:t>high</w:t>
            </w:r>
          </w:p>
        </w:tc>
      </w:tr>
      <w:tr w:rsidR="00EF0FE2" w14:paraId="6950F1FF" w14:textId="77777777" w:rsidTr="005B5C80">
        <w:trPr>
          <w:jc w:val="center"/>
        </w:trPr>
        <w:tc>
          <w:tcPr>
            <w:tcW w:w="3256" w:type="dxa"/>
          </w:tcPr>
          <w:p w14:paraId="3E978B1D" w14:textId="77777777" w:rsidR="00EF0FE2" w:rsidRDefault="005343C8">
            <w:r>
              <w:t>Gavin et al., 2010</w:t>
            </w:r>
          </w:p>
        </w:tc>
        <w:tc>
          <w:tcPr>
            <w:tcW w:w="2344" w:type="dxa"/>
          </w:tcPr>
          <w:p w14:paraId="56C09DAB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66D838F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25CE802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13D4D25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07C57C08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3E33EE7C" w14:textId="77777777" w:rsidR="00EF0FE2" w:rsidRDefault="005343C8">
            <w:r>
              <w:t>high</w:t>
            </w:r>
          </w:p>
        </w:tc>
      </w:tr>
      <w:tr w:rsidR="00EF0FE2" w14:paraId="227655CF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6160B381" w14:textId="77777777" w:rsidR="00EF0FE2" w:rsidRDefault="005343C8">
            <w:r>
              <w:t>Goesling et al., 2014</w:t>
            </w:r>
          </w:p>
        </w:tc>
        <w:tc>
          <w:tcPr>
            <w:tcW w:w="2344" w:type="dxa"/>
          </w:tcPr>
          <w:p w14:paraId="55D33CF8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3D6DF85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0549BA9A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8884BC8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1FD02D72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106C3693" w14:textId="77777777" w:rsidR="00EF0FE2" w:rsidRDefault="005343C8">
            <w:r>
              <w:t>high</w:t>
            </w:r>
          </w:p>
        </w:tc>
      </w:tr>
      <w:tr w:rsidR="00EF0FE2" w14:paraId="22151E1C" w14:textId="77777777" w:rsidTr="005B5C80">
        <w:trPr>
          <w:jc w:val="center"/>
        </w:trPr>
        <w:tc>
          <w:tcPr>
            <w:tcW w:w="3256" w:type="dxa"/>
          </w:tcPr>
          <w:p w14:paraId="30C6A6B7" w14:textId="77777777" w:rsidR="00EF0FE2" w:rsidRDefault="005343C8">
            <w:r>
              <w:t>Harden et al., 2006</w:t>
            </w:r>
          </w:p>
        </w:tc>
        <w:tc>
          <w:tcPr>
            <w:tcW w:w="2344" w:type="dxa"/>
          </w:tcPr>
          <w:p w14:paraId="4FF67D04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E26E7AF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592E742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FBEC225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742ABFF5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271314E3" w14:textId="77777777" w:rsidR="00EF0FE2" w:rsidRDefault="005343C8">
            <w:r>
              <w:t>high</w:t>
            </w:r>
          </w:p>
        </w:tc>
      </w:tr>
      <w:tr w:rsidR="00EF0FE2" w14:paraId="3D12E2CD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1F30E341" w14:textId="77777777" w:rsidR="00EF0FE2" w:rsidRDefault="005343C8">
            <w:r>
              <w:t>Hieftje et al., 2013</w:t>
            </w:r>
          </w:p>
        </w:tc>
        <w:tc>
          <w:tcPr>
            <w:tcW w:w="2344" w:type="dxa"/>
          </w:tcPr>
          <w:p w14:paraId="318AE83D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8FC4BC5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1F395B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8C35C75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39BEB937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64D43C1C" w14:textId="77777777" w:rsidR="00EF0FE2" w:rsidRDefault="005343C8">
            <w:r>
              <w:t>high</w:t>
            </w:r>
          </w:p>
        </w:tc>
      </w:tr>
      <w:tr w:rsidR="00EF0FE2" w14:paraId="67736932" w14:textId="77777777" w:rsidTr="005B5C80">
        <w:trPr>
          <w:jc w:val="center"/>
        </w:trPr>
        <w:tc>
          <w:tcPr>
            <w:tcW w:w="3256" w:type="dxa"/>
          </w:tcPr>
          <w:p w14:paraId="1893AA24" w14:textId="77777777" w:rsidR="00EF0FE2" w:rsidRDefault="005343C8">
            <w:r>
              <w:t>Jackson et al., 2012</w:t>
            </w:r>
          </w:p>
        </w:tc>
        <w:tc>
          <w:tcPr>
            <w:tcW w:w="2344" w:type="dxa"/>
          </w:tcPr>
          <w:p w14:paraId="73F2EE7B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9B3E8DB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15F90349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CFFC650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4B67A6C8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62761794" w14:textId="77777777" w:rsidR="00EF0FE2" w:rsidRDefault="005343C8">
            <w:r>
              <w:t>high</w:t>
            </w:r>
          </w:p>
        </w:tc>
      </w:tr>
      <w:tr w:rsidR="00EF0FE2" w14:paraId="222D61E6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51979A99" w14:textId="77777777" w:rsidR="00EF0FE2" w:rsidRDefault="005343C8">
            <w:r>
              <w:t>Johnson et al., 2011</w:t>
            </w:r>
          </w:p>
        </w:tc>
        <w:tc>
          <w:tcPr>
            <w:tcW w:w="2344" w:type="dxa"/>
          </w:tcPr>
          <w:p w14:paraId="4012CDF4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C73D279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25E34B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3191245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13DEA721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5FBE4A18" w14:textId="77777777" w:rsidR="00EF0FE2" w:rsidRDefault="005343C8">
            <w:r>
              <w:t>high</w:t>
            </w:r>
          </w:p>
        </w:tc>
      </w:tr>
      <w:tr w:rsidR="00EF0FE2" w14:paraId="5334625F" w14:textId="77777777" w:rsidTr="005B5C80">
        <w:trPr>
          <w:jc w:val="center"/>
        </w:trPr>
        <w:tc>
          <w:tcPr>
            <w:tcW w:w="3256" w:type="dxa"/>
          </w:tcPr>
          <w:p w14:paraId="42116C9A" w14:textId="77777777" w:rsidR="00EF0FE2" w:rsidRDefault="005343C8">
            <w:r>
              <w:t>Kim and Free 2008</w:t>
            </w:r>
          </w:p>
        </w:tc>
        <w:tc>
          <w:tcPr>
            <w:tcW w:w="2344" w:type="dxa"/>
          </w:tcPr>
          <w:p w14:paraId="318024B1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C0C5E7D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191A021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AB8C6BC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4DAD15B4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04267A74" w14:textId="77777777" w:rsidR="00EF0FE2" w:rsidRDefault="005343C8">
            <w:r>
              <w:t>high</w:t>
            </w:r>
          </w:p>
        </w:tc>
      </w:tr>
      <w:tr w:rsidR="00EF0FE2" w14:paraId="77F46917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1BAEB320" w14:textId="77777777" w:rsidR="00EF0FE2" w:rsidRDefault="005343C8">
            <w:r>
              <w:t>Lin et al., 2008</w:t>
            </w:r>
          </w:p>
        </w:tc>
        <w:tc>
          <w:tcPr>
            <w:tcW w:w="2344" w:type="dxa"/>
          </w:tcPr>
          <w:p w14:paraId="181A999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F82C37E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669294DC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0659ED4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758AFBDC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6FED26BF" w14:textId="77777777" w:rsidR="00EF0FE2" w:rsidRDefault="005343C8">
            <w:r>
              <w:t>high</w:t>
            </w:r>
          </w:p>
        </w:tc>
      </w:tr>
      <w:tr w:rsidR="00EF0FE2" w14:paraId="44C55665" w14:textId="77777777" w:rsidTr="005B5C80">
        <w:trPr>
          <w:jc w:val="center"/>
        </w:trPr>
        <w:tc>
          <w:tcPr>
            <w:tcW w:w="3256" w:type="dxa"/>
          </w:tcPr>
          <w:p w14:paraId="7670935C" w14:textId="77777777" w:rsidR="00EF0FE2" w:rsidRDefault="005343C8">
            <w:r>
              <w:t>Lopez et al., 2009</w:t>
            </w:r>
          </w:p>
        </w:tc>
        <w:tc>
          <w:tcPr>
            <w:tcW w:w="2344" w:type="dxa"/>
          </w:tcPr>
          <w:p w14:paraId="57D221F0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36CD539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13CA7CC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EFE30E0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38A5CD47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4BC0F6B5" w14:textId="77777777" w:rsidR="00EF0FE2" w:rsidRDefault="005343C8">
            <w:r>
              <w:t>high</w:t>
            </w:r>
          </w:p>
        </w:tc>
      </w:tr>
      <w:tr w:rsidR="00EF0FE2" w14:paraId="09650E76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619035F5" w14:textId="77777777" w:rsidR="00EF0FE2" w:rsidRDefault="005343C8">
            <w:r>
              <w:t>Lopez et al., 2016a</w:t>
            </w:r>
          </w:p>
        </w:tc>
        <w:tc>
          <w:tcPr>
            <w:tcW w:w="2344" w:type="dxa"/>
          </w:tcPr>
          <w:p w14:paraId="7472ECF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7F9AE52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0A183E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F4D7E4C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2AF2F37E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4573DFFF" w14:textId="77777777" w:rsidR="00EF0FE2" w:rsidRDefault="005343C8">
            <w:r>
              <w:t>high</w:t>
            </w:r>
          </w:p>
        </w:tc>
      </w:tr>
      <w:tr w:rsidR="00EF0FE2" w14:paraId="4A24CFB2" w14:textId="77777777" w:rsidTr="005B5C80">
        <w:trPr>
          <w:jc w:val="center"/>
        </w:trPr>
        <w:tc>
          <w:tcPr>
            <w:tcW w:w="3256" w:type="dxa"/>
          </w:tcPr>
          <w:p w14:paraId="04E869A9" w14:textId="77777777" w:rsidR="00EF0FE2" w:rsidRDefault="005343C8">
            <w:r>
              <w:t>Lopez et al., 2016</w:t>
            </w:r>
          </w:p>
        </w:tc>
        <w:tc>
          <w:tcPr>
            <w:tcW w:w="2344" w:type="dxa"/>
          </w:tcPr>
          <w:p w14:paraId="632A32FD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4F2EF65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56D6ED9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E651239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5678C4CF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72232A90" w14:textId="77777777" w:rsidR="00EF0FE2" w:rsidRDefault="005343C8">
            <w:r>
              <w:t>high</w:t>
            </w:r>
          </w:p>
        </w:tc>
      </w:tr>
      <w:tr w:rsidR="00EF0FE2" w14:paraId="42DE58E1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0140C366" w14:textId="77777777" w:rsidR="00EF0FE2" w:rsidRDefault="005343C8">
            <w:r>
              <w:t>Maravilla et al., 2016</w:t>
            </w:r>
          </w:p>
        </w:tc>
        <w:tc>
          <w:tcPr>
            <w:tcW w:w="2344" w:type="dxa"/>
          </w:tcPr>
          <w:p w14:paraId="2C94CA7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32809BA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120A0964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616F0D6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5921FB5C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07B4EC6A" w14:textId="77777777" w:rsidR="00EF0FE2" w:rsidRDefault="005343C8">
            <w:r>
              <w:t>high</w:t>
            </w:r>
          </w:p>
        </w:tc>
      </w:tr>
      <w:tr w:rsidR="00EF0FE2" w14:paraId="5707894F" w14:textId="77777777" w:rsidTr="005B5C80">
        <w:trPr>
          <w:jc w:val="center"/>
        </w:trPr>
        <w:tc>
          <w:tcPr>
            <w:tcW w:w="3256" w:type="dxa"/>
          </w:tcPr>
          <w:p w14:paraId="67047652" w14:textId="77777777" w:rsidR="00EF0FE2" w:rsidRDefault="005343C8">
            <w:r>
              <w:t>Marseille et al., 2018</w:t>
            </w:r>
          </w:p>
        </w:tc>
        <w:tc>
          <w:tcPr>
            <w:tcW w:w="2344" w:type="dxa"/>
          </w:tcPr>
          <w:p w14:paraId="313C05AD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6B2882D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6A1F0761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36AF6B2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7986D810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451BD001" w14:textId="77777777" w:rsidR="00EF0FE2" w:rsidRDefault="005343C8">
            <w:r>
              <w:t>high</w:t>
            </w:r>
          </w:p>
        </w:tc>
      </w:tr>
      <w:tr w:rsidR="00EF0FE2" w14:paraId="3829BFBA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572B7876" w14:textId="77777777" w:rsidR="00EF0FE2" w:rsidRDefault="005343C8">
            <w:r>
              <w:t>Matthias, 2002</w:t>
            </w:r>
          </w:p>
        </w:tc>
        <w:tc>
          <w:tcPr>
            <w:tcW w:w="2344" w:type="dxa"/>
          </w:tcPr>
          <w:p w14:paraId="39B91BC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D6AD9F7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57388F34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FDA99C1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70494F1C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476CE8BF" w14:textId="77777777" w:rsidR="00EF0FE2" w:rsidRDefault="005343C8">
            <w:r>
              <w:t>high</w:t>
            </w:r>
          </w:p>
        </w:tc>
      </w:tr>
      <w:tr w:rsidR="00EF0FE2" w14:paraId="23CDF999" w14:textId="77777777" w:rsidTr="005B5C80">
        <w:trPr>
          <w:jc w:val="center"/>
        </w:trPr>
        <w:tc>
          <w:tcPr>
            <w:tcW w:w="3256" w:type="dxa"/>
          </w:tcPr>
          <w:p w14:paraId="34AD2254" w14:textId="77777777" w:rsidR="00EF0FE2" w:rsidRDefault="005343C8">
            <w:r>
              <w:t>Meyer et al., 2011</w:t>
            </w:r>
          </w:p>
        </w:tc>
        <w:tc>
          <w:tcPr>
            <w:tcW w:w="2344" w:type="dxa"/>
          </w:tcPr>
          <w:p w14:paraId="710ACF99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6CB0DAD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6D891AB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D593592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126903F9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61CA2A84" w14:textId="77777777" w:rsidR="00EF0FE2" w:rsidRDefault="005343C8">
            <w:r>
              <w:t>high</w:t>
            </w:r>
          </w:p>
        </w:tc>
      </w:tr>
      <w:tr w:rsidR="00EF0FE2" w14:paraId="22E68656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2FED2EC9" w14:textId="77777777" w:rsidR="00EF0FE2" w:rsidRDefault="005343C8">
            <w:r>
              <w:t>O'Connor et al., 2014</w:t>
            </w:r>
          </w:p>
        </w:tc>
        <w:tc>
          <w:tcPr>
            <w:tcW w:w="2344" w:type="dxa"/>
          </w:tcPr>
          <w:p w14:paraId="3928A472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7397191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1C6C4CF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178F9B6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7910A403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0E7112AF" w14:textId="77777777" w:rsidR="00EF0FE2" w:rsidRDefault="005343C8">
            <w:r>
              <w:t>high</w:t>
            </w:r>
          </w:p>
        </w:tc>
      </w:tr>
      <w:tr w:rsidR="00EF0FE2" w14:paraId="2C1B71D1" w14:textId="77777777" w:rsidTr="005B5C80">
        <w:trPr>
          <w:jc w:val="center"/>
        </w:trPr>
        <w:tc>
          <w:tcPr>
            <w:tcW w:w="3256" w:type="dxa"/>
          </w:tcPr>
          <w:p w14:paraId="00BC6504" w14:textId="77777777" w:rsidR="00EF0FE2" w:rsidRDefault="005343C8">
            <w:r>
              <w:t>Rodriguez et al., 2013</w:t>
            </w:r>
          </w:p>
        </w:tc>
        <w:tc>
          <w:tcPr>
            <w:tcW w:w="2344" w:type="dxa"/>
          </w:tcPr>
          <w:p w14:paraId="567C00C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E36A038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0AD660D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730D52A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076EA14D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3A2EAFCF" w14:textId="77777777" w:rsidR="00EF0FE2" w:rsidRDefault="005343C8">
            <w:r>
              <w:t>high</w:t>
            </w:r>
          </w:p>
        </w:tc>
      </w:tr>
      <w:tr w:rsidR="00EF0FE2" w14:paraId="65E93B51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33EA1BB2" w14:textId="77777777" w:rsidR="00EF0FE2" w:rsidRDefault="005343C8">
            <w:r>
              <w:t>SmithBattle et al., 2017</w:t>
            </w:r>
          </w:p>
        </w:tc>
        <w:tc>
          <w:tcPr>
            <w:tcW w:w="2344" w:type="dxa"/>
          </w:tcPr>
          <w:p w14:paraId="37353B0E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0275531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FFBE8C1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E1D178C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0D1D0AC3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2E329775" w14:textId="77777777" w:rsidR="00EF0FE2" w:rsidRDefault="005343C8">
            <w:r>
              <w:t>high</w:t>
            </w:r>
          </w:p>
        </w:tc>
      </w:tr>
      <w:tr w:rsidR="00EF0FE2" w14:paraId="3B485C3A" w14:textId="77777777" w:rsidTr="005B5C80">
        <w:trPr>
          <w:jc w:val="center"/>
        </w:trPr>
        <w:tc>
          <w:tcPr>
            <w:tcW w:w="3256" w:type="dxa"/>
          </w:tcPr>
          <w:p w14:paraId="3F958E22" w14:textId="77777777" w:rsidR="00EF0FE2" w:rsidRDefault="005343C8">
            <w:r>
              <w:lastRenderedPageBreak/>
              <w:t>Steenland et al., 2013</w:t>
            </w:r>
          </w:p>
        </w:tc>
        <w:tc>
          <w:tcPr>
            <w:tcW w:w="2344" w:type="dxa"/>
          </w:tcPr>
          <w:p w14:paraId="677A83EB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223B8D8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0F771495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65D50FF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24F941AC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095920B4" w14:textId="77777777" w:rsidR="00EF0FE2" w:rsidRDefault="005343C8">
            <w:r>
              <w:t>high</w:t>
            </w:r>
          </w:p>
        </w:tc>
      </w:tr>
      <w:tr w:rsidR="00EF0FE2" w14:paraId="54F63056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6206F7CF" w14:textId="77777777" w:rsidR="00EF0FE2" w:rsidRDefault="005343C8">
            <w:r>
              <w:t>Sutton et al., 2014</w:t>
            </w:r>
          </w:p>
        </w:tc>
        <w:tc>
          <w:tcPr>
            <w:tcW w:w="2344" w:type="dxa"/>
          </w:tcPr>
          <w:p w14:paraId="405D98C4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1BA6580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6D4D89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E85BA59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1B4AC997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1F247701" w14:textId="77777777" w:rsidR="00EF0FE2" w:rsidRDefault="005343C8">
            <w:r>
              <w:t>high</w:t>
            </w:r>
          </w:p>
        </w:tc>
      </w:tr>
      <w:tr w:rsidR="00EF0FE2" w14:paraId="334FB772" w14:textId="77777777" w:rsidTr="005B5C80">
        <w:trPr>
          <w:jc w:val="center"/>
        </w:trPr>
        <w:tc>
          <w:tcPr>
            <w:tcW w:w="3256" w:type="dxa"/>
          </w:tcPr>
          <w:p w14:paraId="03A93E52" w14:textId="77777777" w:rsidR="00EF0FE2" w:rsidRDefault="005343C8">
            <w:r>
              <w:t>Tang et al., 2012</w:t>
            </w:r>
          </w:p>
        </w:tc>
        <w:tc>
          <w:tcPr>
            <w:tcW w:w="2344" w:type="dxa"/>
          </w:tcPr>
          <w:p w14:paraId="0EC8728F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ADF9637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E9293A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8370EB6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033C39EE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388722D2" w14:textId="77777777" w:rsidR="00EF0FE2" w:rsidRDefault="005343C8">
            <w:r>
              <w:t>high</w:t>
            </w:r>
          </w:p>
        </w:tc>
      </w:tr>
      <w:tr w:rsidR="00EF0FE2" w14:paraId="2572C80C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143D6323" w14:textId="77777777" w:rsidR="00EF0FE2" w:rsidRDefault="005343C8">
            <w:r>
              <w:t>Tolli, 2012</w:t>
            </w:r>
          </w:p>
        </w:tc>
        <w:tc>
          <w:tcPr>
            <w:tcW w:w="2344" w:type="dxa"/>
          </w:tcPr>
          <w:p w14:paraId="1210FD9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0DCAB4C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1CA4539C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72848B5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0F7A3B12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5F38E9EB" w14:textId="77777777" w:rsidR="00EF0FE2" w:rsidRDefault="005343C8">
            <w:r>
              <w:t>high</w:t>
            </w:r>
          </w:p>
        </w:tc>
      </w:tr>
      <w:tr w:rsidR="00EF0FE2" w14:paraId="4CE4F919" w14:textId="77777777" w:rsidTr="005B5C80">
        <w:trPr>
          <w:jc w:val="center"/>
        </w:trPr>
        <w:tc>
          <w:tcPr>
            <w:tcW w:w="3256" w:type="dxa"/>
          </w:tcPr>
          <w:p w14:paraId="3F712883" w14:textId="77777777" w:rsidR="00EF0FE2" w:rsidRDefault="005343C8">
            <w:r>
              <w:t>Underhill et al., 2007</w:t>
            </w:r>
          </w:p>
        </w:tc>
        <w:tc>
          <w:tcPr>
            <w:tcW w:w="2344" w:type="dxa"/>
          </w:tcPr>
          <w:p w14:paraId="732BED3F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7398AE9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59304C0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42A408C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03FB0C03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510877B3" w14:textId="77777777" w:rsidR="00EF0FE2" w:rsidRDefault="005343C8">
            <w:r>
              <w:t>high</w:t>
            </w:r>
          </w:p>
        </w:tc>
      </w:tr>
      <w:tr w:rsidR="00EF0FE2" w14:paraId="4F485C8B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07352394" w14:textId="77777777" w:rsidR="00EF0FE2" w:rsidRDefault="005343C8">
            <w:r>
              <w:t>Underhill et al., 2008</w:t>
            </w:r>
          </w:p>
        </w:tc>
        <w:tc>
          <w:tcPr>
            <w:tcW w:w="2344" w:type="dxa"/>
          </w:tcPr>
          <w:p w14:paraId="1CA2A309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6554193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FC16BCF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A51C203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1D8CB074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395A10EE" w14:textId="77777777" w:rsidR="00EF0FE2" w:rsidRDefault="005343C8">
            <w:r>
              <w:t>high</w:t>
            </w:r>
          </w:p>
        </w:tc>
      </w:tr>
      <w:tr w:rsidR="00EF0FE2" w14:paraId="6B587E9C" w14:textId="77777777" w:rsidTr="005B5C80">
        <w:trPr>
          <w:jc w:val="center"/>
        </w:trPr>
        <w:tc>
          <w:tcPr>
            <w:tcW w:w="3256" w:type="dxa"/>
          </w:tcPr>
          <w:p w14:paraId="2613116C" w14:textId="77777777" w:rsidR="00EF0FE2" w:rsidRDefault="005343C8">
            <w:r>
              <w:t>Wakhisi et al., 2011</w:t>
            </w:r>
          </w:p>
        </w:tc>
        <w:tc>
          <w:tcPr>
            <w:tcW w:w="2344" w:type="dxa"/>
          </w:tcPr>
          <w:p w14:paraId="4490164E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6B47F68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3588A72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6814BFF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394D64C2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691F2843" w14:textId="77777777" w:rsidR="00EF0FE2" w:rsidRDefault="005343C8">
            <w:r>
              <w:t>high</w:t>
            </w:r>
          </w:p>
        </w:tc>
      </w:tr>
      <w:tr w:rsidR="00EF0FE2" w14:paraId="4FAEEC74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3CFE1292" w14:textId="77777777" w:rsidR="00EF0FE2" w:rsidRDefault="005343C8">
            <w:r>
              <w:t>Widman et al., 2018</w:t>
            </w:r>
          </w:p>
        </w:tc>
        <w:tc>
          <w:tcPr>
            <w:tcW w:w="2344" w:type="dxa"/>
          </w:tcPr>
          <w:p w14:paraId="7A1B341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0AA5A62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25A172D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537EE51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7DBE7E03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0FF546EF" w14:textId="77777777" w:rsidR="00EF0FE2" w:rsidRDefault="005343C8">
            <w:r>
              <w:t>high</w:t>
            </w:r>
          </w:p>
        </w:tc>
      </w:tr>
      <w:tr w:rsidR="00EF0FE2" w14:paraId="4AF91A9E" w14:textId="77777777" w:rsidTr="005B5C80">
        <w:trPr>
          <w:jc w:val="center"/>
        </w:trPr>
        <w:tc>
          <w:tcPr>
            <w:tcW w:w="3256" w:type="dxa"/>
          </w:tcPr>
          <w:p w14:paraId="04B20FBC" w14:textId="77777777" w:rsidR="00EF0FE2" w:rsidRDefault="005343C8">
            <w:r>
              <w:t>Wight et al., 2013</w:t>
            </w:r>
          </w:p>
        </w:tc>
        <w:tc>
          <w:tcPr>
            <w:tcW w:w="2344" w:type="dxa"/>
          </w:tcPr>
          <w:p w14:paraId="3E1260DC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21AAF49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34C37BC8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A706F96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5675B5B7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7CC920B7" w14:textId="77777777" w:rsidR="00EF0FE2" w:rsidRDefault="005343C8">
            <w:r>
              <w:t>high</w:t>
            </w:r>
          </w:p>
        </w:tc>
      </w:tr>
      <w:tr w:rsidR="00EF0FE2" w14:paraId="4FC509CD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517F0F44" w14:textId="77777777" w:rsidR="00EF0FE2" w:rsidRDefault="005343C8">
            <w:r>
              <w:t>Wilson et al., 2015</w:t>
            </w:r>
          </w:p>
        </w:tc>
        <w:tc>
          <w:tcPr>
            <w:tcW w:w="2344" w:type="dxa"/>
          </w:tcPr>
          <w:p w14:paraId="127984D0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AE8E29F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334ADD68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A1CAAFB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18D854F9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3E409C9D" w14:textId="77777777" w:rsidR="00EF0FE2" w:rsidRDefault="005343C8">
            <w:r>
              <w:t>high</w:t>
            </w:r>
          </w:p>
        </w:tc>
      </w:tr>
      <w:tr w:rsidR="00EF0FE2" w14:paraId="15726FBD" w14:textId="77777777" w:rsidTr="005B5C80">
        <w:trPr>
          <w:jc w:val="center"/>
        </w:trPr>
        <w:tc>
          <w:tcPr>
            <w:tcW w:w="3256" w:type="dxa"/>
          </w:tcPr>
          <w:p w14:paraId="5515E459" w14:textId="77777777" w:rsidR="00EF0FE2" w:rsidRDefault="005343C8">
            <w:r>
              <w:t>Zapata et al., 2015</w:t>
            </w:r>
          </w:p>
        </w:tc>
        <w:tc>
          <w:tcPr>
            <w:tcW w:w="2344" w:type="dxa"/>
          </w:tcPr>
          <w:p w14:paraId="43E6133B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C7CA3A9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049F737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41CA95D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0A9A4388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5B1D7DDD" w14:textId="77777777" w:rsidR="00EF0FE2" w:rsidRDefault="005343C8">
            <w:r>
              <w:t>high</w:t>
            </w:r>
          </w:p>
        </w:tc>
      </w:tr>
      <w:tr w:rsidR="00EF0FE2" w14:paraId="1FCFEF98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62356114" w14:textId="77777777" w:rsidR="00EF0FE2" w:rsidRDefault="005343C8">
            <w:r>
              <w:t>Zoritch et al., 1998</w:t>
            </w:r>
          </w:p>
        </w:tc>
        <w:tc>
          <w:tcPr>
            <w:tcW w:w="2344" w:type="dxa"/>
          </w:tcPr>
          <w:p w14:paraId="34DA17AE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DCB38C4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684D86C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1385664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6956E27D" w14:textId="77777777" w:rsidR="00EF0FE2" w:rsidRDefault="005343C8">
            <w:r>
              <w:t>4</w:t>
            </w:r>
          </w:p>
        </w:tc>
        <w:tc>
          <w:tcPr>
            <w:tcW w:w="0" w:type="auto"/>
          </w:tcPr>
          <w:p w14:paraId="453BBD0A" w14:textId="77777777" w:rsidR="00EF0FE2" w:rsidRDefault="005343C8">
            <w:r>
              <w:t>high</w:t>
            </w:r>
          </w:p>
        </w:tc>
      </w:tr>
      <w:tr w:rsidR="00EF0FE2" w14:paraId="7CDD85AB" w14:textId="77777777" w:rsidTr="005B5C80">
        <w:trPr>
          <w:jc w:val="center"/>
        </w:trPr>
        <w:tc>
          <w:tcPr>
            <w:tcW w:w="3256" w:type="dxa"/>
          </w:tcPr>
          <w:p w14:paraId="07274E39" w14:textId="77777777" w:rsidR="00EF0FE2" w:rsidRDefault="005343C8">
            <w:r>
              <w:t>Andrzejewski et al., 2018</w:t>
            </w:r>
          </w:p>
        </w:tc>
        <w:tc>
          <w:tcPr>
            <w:tcW w:w="2344" w:type="dxa"/>
          </w:tcPr>
          <w:p w14:paraId="09F0966F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DC7DCDD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771017F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5533EAD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55984F02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4F1BE99A" w14:textId="77777777" w:rsidR="00EF0FE2" w:rsidRDefault="005343C8">
            <w:r>
              <w:t>high</w:t>
            </w:r>
          </w:p>
        </w:tc>
      </w:tr>
      <w:tr w:rsidR="00EF0FE2" w14:paraId="1BB261D6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595DF152" w14:textId="77777777" w:rsidR="00EF0FE2" w:rsidRDefault="005343C8">
            <w:r>
              <w:t>Baxter et al., 2011b</w:t>
            </w:r>
          </w:p>
        </w:tc>
        <w:tc>
          <w:tcPr>
            <w:tcW w:w="2344" w:type="dxa"/>
          </w:tcPr>
          <w:p w14:paraId="03FFCEE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7B12DEB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333B341D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14B08AB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36982A37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06984C43" w14:textId="77777777" w:rsidR="00EF0FE2" w:rsidRDefault="005343C8">
            <w:r>
              <w:t>high</w:t>
            </w:r>
          </w:p>
        </w:tc>
      </w:tr>
      <w:tr w:rsidR="00EF0FE2" w14:paraId="04AE36B3" w14:textId="77777777" w:rsidTr="005B5C80">
        <w:trPr>
          <w:jc w:val="center"/>
        </w:trPr>
        <w:tc>
          <w:tcPr>
            <w:tcW w:w="3256" w:type="dxa"/>
          </w:tcPr>
          <w:p w14:paraId="25600AC3" w14:textId="77777777" w:rsidR="00EF0FE2" w:rsidRDefault="005343C8">
            <w:r>
              <w:t xml:space="preserve">Brittain et al., </w:t>
            </w:r>
            <w:r>
              <w:t>2015b</w:t>
            </w:r>
          </w:p>
        </w:tc>
        <w:tc>
          <w:tcPr>
            <w:tcW w:w="2344" w:type="dxa"/>
          </w:tcPr>
          <w:p w14:paraId="7089A145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AFCCA60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EECBDE1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B3D6E6D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5EC23804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5BEBEB49" w14:textId="77777777" w:rsidR="00EF0FE2" w:rsidRDefault="005343C8">
            <w:r>
              <w:t>high</w:t>
            </w:r>
          </w:p>
        </w:tc>
      </w:tr>
      <w:tr w:rsidR="00EF0FE2" w14:paraId="554DDE09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2A752913" w14:textId="77777777" w:rsidR="00EF0FE2" w:rsidRDefault="005343C8">
            <w:r>
              <w:t>Cardoza et al., 2012</w:t>
            </w:r>
          </w:p>
        </w:tc>
        <w:tc>
          <w:tcPr>
            <w:tcW w:w="2344" w:type="dxa"/>
          </w:tcPr>
          <w:p w14:paraId="6BB592A5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FC7AE7E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1A7DD6A4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8A01443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60364181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1C7BD2AC" w14:textId="77777777" w:rsidR="00EF0FE2" w:rsidRDefault="005343C8">
            <w:r>
              <w:t>high</w:t>
            </w:r>
          </w:p>
        </w:tc>
      </w:tr>
      <w:tr w:rsidR="00EF0FE2" w14:paraId="3A18F3C8" w14:textId="77777777" w:rsidTr="005B5C80">
        <w:trPr>
          <w:jc w:val="center"/>
        </w:trPr>
        <w:tc>
          <w:tcPr>
            <w:tcW w:w="3256" w:type="dxa"/>
          </w:tcPr>
          <w:p w14:paraId="274BD909" w14:textId="77777777" w:rsidR="00EF0FE2" w:rsidRDefault="005343C8">
            <w:r>
              <w:t>Cooper et al., 2014</w:t>
            </w:r>
          </w:p>
        </w:tc>
        <w:tc>
          <w:tcPr>
            <w:tcW w:w="2344" w:type="dxa"/>
          </w:tcPr>
          <w:p w14:paraId="23D1F8FA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94945F8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1B0E08F2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479FB31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56A64105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43193BD3" w14:textId="77777777" w:rsidR="00EF0FE2" w:rsidRDefault="005343C8">
            <w:r>
              <w:t>high</w:t>
            </w:r>
          </w:p>
        </w:tc>
      </w:tr>
      <w:tr w:rsidR="00EF0FE2" w14:paraId="5357E182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6A4D093C" w14:textId="77777777" w:rsidR="00EF0FE2" w:rsidRDefault="005343C8">
            <w:r>
              <w:t>Dean et al., 2014</w:t>
            </w:r>
          </w:p>
        </w:tc>
        <w:tc>
          <w:tcPr>
            <w:tcW w:w="2344" w:type="dxa"/>
          </w:tcPr>
          <w:p w14:paraId="28682AE0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F419251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5196F714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791A950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1A191CE2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5075D421" w14:textId="77777777" w:rsidR="00EF0FE2" w:rsidRDefault="005343C8">
            <w:r>
              <w:t>high</w:t>
            </w:r>
          </w:p>
        </w:tc>
      </w:tr>
      <w:tr w:rsidR="00EF0FE2" w14:paraId="20FE4B78" w14:textId="77777777" w:rsidTr="005B5C80">
        <w:trPr>
          <w:jc w:val="center"/>
        </w:trPr>
        <w:tc>
          <w:tcPr>
            <w:tcW w:w="3256" w:type="dxa"/>
          </w:tcPr>
          <w:p w14:paraId="6D732B2A" w14:textId="77777777" w:rsidR="00EF0FE2" w:rsidRDefault="005343C8">
            <w:r>
              <w:t>Denno et al., 2012</w:t>
            </w:r>
          </w:p>
        </w:tc>
        <w:tc>
          <w:tcPr>
            <w:tcW w:w="2344" w:type="dxa"/>
          </w:tcPr>
          <w:p w14:paraId="764BDC85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757DAAB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606CB1CE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4EE03F4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7A1A727E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63A73738" w14:textId="77777777" w:rsidR="00EF0FE2" w:rsidRDefault="005343C8">
            <w:r>
              <w:t>high</w:t>
            </w:r>
          </w:p>
        </w:tc>
      </w:tr>
      <w:tr w:rsidR="00EF0FE2" w14:paraId="790E69A6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56A1F231" w14:textId="77777777" w:rsidR="00EF0FE2" w:rsidRDefault="005343C8">
            <w:r>
              <w:t>DeSmet et al.,  2015</w:t>
            </w:r>
          </w:p>
        </w:tc>
        <w:tc>
          <w:tcPr>
            <w:tcW w:w="2344" w:type="dxa"/>
          </w:tcPr>
          <w:p w14:paraId="1DD5131A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24A82FF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F902D1A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91F2EB0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6C4EF385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2BE13080" w14:textId="77777777" w:rsidR="00EF0FE2" w:rsidRDefault="005343C8">
            <w:r>
              <w:t>high</w:t>
            </w:r>
          </w:p>
        </w:tc>
      </w:tr>
      <w:tr w:rsidR="00EF0FE2" w14:paraId="73F66B12" w14:textId="77777777" w:rsidTr="005B5C80">
        <w:trPr>
          <w:jc w:val="center"/>
        </w:trPr>
        <w:tc>
          <w:tcPr>
            <w:tcW w:w="3256" w:type="dxa"/>
          </w:tcPr>
          <w:p w14:paraId="38F80CA0" w14:textId="77777777" w:rsidR="00EF0FE2" w:rsidRDefault="005343C8">
            <w:r>
              <w:t>Downing et al., 2011</w:t>
            </w:r>
          </w:p>
        </w:tc>
        <w:tc>
          <w:tcPr>
            <w:tcW w:w="2344" w:type="dxa"/>
          </w:tcPr>
          <w:p w14:paraId="1F0931C4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EC6E54D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6F577E2E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A90A84B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6A950934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728F066D" w14:textId="77777777" w:rsidR="00EF0FE2" w:rsidRDefault="005343C8">
            <w:r>
              <w:t>high</w:t>
            </w:r>
          </w:p>
        </w:tc>
      </w:tr>
      <w:tr w:rsidR="00EF0FE2" w14:paraId="3B7EA7ED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4F768BE5" w14:textId="77777777" w:rsidR="00EF0FE2" w:rsidRDefault="005343C8">
            <w:r>
              <w:t>Franklin et al., 1997</w:t>
            </w:r>
          </w:p>
        </w:tc>
        <w:tc>
          <w:tcPr>
            <w:tcW w:w="2344" w:type="dxa"/>
          </w:tcPr>
          <w:p w14:paraId="11E1C1DC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CD6DD74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9FA7E62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9CF6E3D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45C4DEB8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2CA11A67" w14:textId="77777777" w:rsidR="00EF0FE2" w:rsidRDefault="005343C8">
            <w:r>
              <w:t>high</w:t>
            </w:r>
          </w:p>
        </w:tc>
      </w:tr>
      <w:tr w:rsidR="00EF0FE2" w14:paraId="5E524FD4" w14:textId="77777777" w:rsidTr="005B5C80">
        <w:trPr>
          <w:jc w:val="center"/>
        </w:trPr>
        <w:tc>
          <w:tcPr>
            <w:tcW w:w="3256" w:type="dxa"/>
          </w:tcPr>
          <w:p w14:paraId="04FD0605" w14:textId="77777777" w:rsidR="00EF0FE2" w:rsidRDefault="005343C8">
            <w:r>
              <w:t>Gavin et al., 2015</w:t>
            </w:r>
          </w:p>
        </w:tc>
        <w:tc>
          <w:tcPr>
            <w:tcW w:w="2344" w:type="dxa"/>
          </w:tcPr>
          <w:p w14:paraId="79DC95E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E6F9F94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3B49B088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5061AFD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26461DA0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6AEB4210" w14:textId="77777777" w:rsidR="00EF0FE2" w:rsidRDefault="005343C8">
            <w:r>
              <w:t>high</w:t>
            </w:r>
          </w:p>
        </w:tc>
      </w:tr>
      <w:tr w:rsidR="00EF0FE2" w14:paraId="195F4BF8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16CD6723" w14:textId="77777777" w:rsidR="00EF0FE2" w:rsidRDefault="005343C8">
            <w:r>
              <w:t>Guse et al., 2012</w:t>
            </w:r>
          </w:p>
        </w:tc>
        <w:tc>
          <w:tcPr>
            <w:tcW w:w="2344" w:type="dxa"/>
          </w:tcPr>
          <w:p w14:paraId="60FA6B80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1FAF9C7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144CE67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5322C49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50D9E12F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51A09ACB" w14:textId="77777777" w:rsidR="00EF0FE2" w:rsidRDefault="005343C8">
            <w:r>
              <w:t>high</w:t>
            </w:r>
          </w:p>
        </w:tc>
      </w:tr>
      <w:tr w:rsidR="00EF0FE2" w14:paraId="505A2DF4" w14:textId="77777777" w:rsidTr="005B5C80">
        <w:trPr>
          <w:jc w:val="center"/>
        </w:trPr>
        <w:tc>
          <w:tcPr>
            <w:tcW w:w="3256" w:type="dxa"/>
          </w:tcPr>
          <w:p w14:paraId="77F223FC" w14:textId="77777777" w:rsidR="00EF0FE2" w:rsidRDefault="005343C8">
            <w:r>
              <w:t>Jones et al., 2014</w:t>
            </w:r>
          </w:p>
        </w:tc>
        <w:tc>
          <w:tcPr>
            <w:tcW w:w="2344" w:type="dxa"/>
          </w:tcPr>
          <w:p w14:paraId="1F5B71E9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22DB8C3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F15BE65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0361352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358FD02F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69327909" w14:textId="77777777" w:rsidR="00EF0FE2" w:rsidRDefault="005343C8">
            <w:r>
              <w:t>high</w:t>
            </w:r>
          </w:p>
        </w:tc>
      </w:tr>
      <w:tr w:rsidR="00EF0FE2" w14:paraId="4A9FA26A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2EA1C1C2" w14:textId="77777777" w:rsidR="00EF0FE2" w:rsidRDefault="005343C8">
            <w:r>
              <w:t>Kirby et al., 1994</w:t>
            </w:r>
          </w:p>
        </w:tc>
        <w:tc>
          <w:tcPr>
            <w:tcW w:w="2344" w:type="dxa"/>
          </w:tcPr>
          <w:p w14:paraId="0E92FA55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79A53F7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3693F05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47809A1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6C163F06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2C7CCBB5" w14:textId="77777777" w:rsidR="00EF0FE2" w:rsidRDefault="005343C8">
            <w:r>
              <w:t>high</w:t>
            </w:r>
          </w:p>
        </w:tc>
      </w:tr>
      <w:tr w:rsidR="00EF0FE2" w14:paraId="09AC67DD" w14:textId="77777777" w:rsidTr="005B5C80">
        <w:trPr>
          <w:jc w:val="center"/>
        </w:trPr>
        <w:tc>
          <w:tcPr>
            <w:tcW w:w="3256" w:type="dxa"/>
          </w:tcPr>
          <w:p w14:paraId="6926972B" w14:textId="77777777" w:rsidR="00EF0FE2" w:rsidRDefault="005343C8">
            <w:r>
              <w:t>Kirby 2001</w:t>
            </w:r>
          </w:p>
        </w:tc>
        <w:tc>
          <w:tcPr>
            <w:tcW w:w="2344" w:type="dxa"/>
          </w:tcPr>
          <w:p w14:paraId="0882449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88DDA8E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5062592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17DC1D6B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7261615E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1CE148A3" w14:textId="77777777" w:rsidR="00EF0FE2" w:rsidRDefault="005343C8">
            <w:r>
              <w:t>high</w:t>
            </w:r>
          </w:p>
        </w:tc>
      </w:tr>
      <w:tr w:rsidR="00EF0FE2" w14:paraId="20BC6DF7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36194A2D" w14:textId="77777777" w:rsidR="00EF0FE2" w:rsidRDefault="005343C8">
            <w:r>
              <w:lastRenderedPageBreak/>
              <w:t>Kirby, 2002b</w:t>
            </w:r>
          </w:p>
        </w:tc>
        <w:tc>
          <w:tcPr>
            <w:tcW w:w="2344" w:type="dxa"/>
          </w:tcPr>
          <w:p w14:paraId="033F5F5E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13A4369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338D7B5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56B80CF3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6DD5AA14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38EABF5F" w14:textId="77777777" w:rsidR="00EF0FE2" w:rsidRDefault="005343C8">
            <w:r>
              <w:t>high</w:t>
            </w:r>
          </w:p>
        </w:tc>
      </w:tr>
      <w:tr w:rsidR="00EF0FE2" w14:paraId="667AE144" w14:textId="77777777" w:rsidTr="005B5C80">
        <w:trPr>
          <w:jc w:val="center"/>
        </w:trPr>
        <w:tc>
          <w:tcPr>
            <w:tcW w:w="3256" w:type="dxa"/>
          </w:tcPr>
          <w:p w14:paraId="77D35706" w14:textId="77777777" w:rsidR="00EF0FE2" w:rsidRDefault="005343C8">
            <w:r>
              <w:t>L'Engle et al., 2016</w:t>
            </w:r>
          </w:p>
        </w:tc>
        <w:tc>
          <w:tcPr>
            <w:tcW w:w="2344" w:type="dxa"/>
          </w:tcPr>
          <w:p w14:paraId="01BE6729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0884B9E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07C996F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BB12C6F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37027992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74FE9A85" w14:textId="77777777" w:rsidR="00EF0FE2" w:rsidRDefault="005343C8">
            <w:r>
              <w:t>high</w:t>
            </w:r>
          </w:p>
        </w:tc>
      </w:tr>
      <w:tr w:rsidR="00EF0FE2" w14:paraId="7D50AE56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1320DEC6" w14:textId="77777777" w:rsidR="00EF0FE2" w:rsidRDefault="005343C8">
            <w:r>
              <w:t>Lazarus et al., 2010</w:t>
            </w:r>
          </w:p>
        </w:tc>
        <w:tc>
          <w:tcPr>
            <w:tcW w:w="2344" w:type="dxa"/>
          </w:tcPr>
          <w:p w14:paraId="6F0F091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EDC121E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4BAFD83F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407D070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2AD43394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29CB74E8" w14:textId="77777777" w:rsidR="00EF0FE2" w:rsidRDefault="005343C8">
            <w:r>
              <w:t>high</w:t>
            </w:r>
          </w:p>
        </w:tc>
      </w:tr>
      <w:tr w:rsidR="00EF0FE2" w14:paraId="790ED7CD" w14:textId="77777777" w:rsidTr="005B5C80">
        <w:trPr>
          <w:jc w:val="center"/>
        </w:trPr>
        <w:tc>
          <w:tcPr>
            <w:tcW w:w="3256" w:type="dxa"/>
          </w:tcPr>
          <w:p w14:paraId="1B3D1314" w14:textId="77777777" w:rsidR="00EF0FE2" w:rsidRDefault="005343C8">
            <w:r>
              <w:t>Manlove et al., 2015</w:t>
            </w:r>
          </w:p>
        </w:tc>
        <w:tc>
          <w:tcPr>
            <w:tcW w:w="2344" w:type="dxa"/>
          </w:tcPr>
          <w:p w14:paraId="1111A73B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D49486A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2F6BFD60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CE410E2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3468931B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2AE046F4" w14:textId="77777777" w:rsidR="00EF0FE2" w:rsidRDefault="005343C8">
            <w:r>
              <w:t>high</w:t>
            </w:r>
          </w:p>
        </w:tc>
      </w:tr>
      <w:tr w:rsidR="00EF0FE2" w14:paraId="3B293189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4979D985" w14:textId="77777777" w:rsidR="00EF0FE2" w:rsidRDefault="005343C8">
            <w:r>
              <w:t>Mason-Jones et al., 2012</w:t>
            </w:r>
          </w:p>
        </w:tc>
        <w:tc>
          <w:tcPr>
            <w:tcW w:w="2344" w:type="dxa"/>
          </w:tcPr>
          <w:p w14:paraId="629A9B81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04C9C0C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60B5FAF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D62A8EC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3CF73263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7254D2D5" w14:textId="77777777" w:rsidR="00EF0FE2" w:rsidRDefault="005343C8">
            <w:r>
              <w:t>high</w:t>
            </w:r>
          </w:p>
        </w:tc>
      </w:tr>
      <w:tr w:rsidR="00EF0FE2" w14:paraId="3B6F62F9" w14:textId="77777777" w:rsidTr="005B5C80">
        <w:trPr>
          <w:jc w:val="center"/>
        </w:trPr>
        <w:tc>
          <w:tcPr>
            <w:tcW w:w="3256" w:type="dxa"/>
          </w:tcPr>
          <w:p w14:paraId="365E2DDC" w14:textId="77777777" w:rsidR="00EF0FE2" w:rsidRDefault="005343C8">
            <w:r>
              <w:t>McLellan et al., 2013</w:t>
            </w:r>
          </w:p>
        </w:tc>
        <w:tc>
          <w:tcPr>
            <w:tcW w:w="2344" w:type="dxa"/>
          </w:tcPr>
          <w:p w14:paraId="561229A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1D42E74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1406E29F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6730B65D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52D10E5C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3920D3F0" w14:textId="77777777" w:rsidR="00EF0FE2" w:rsidRDefault="005343C8">
            <w:r>
              <w:t>high</w:t>
            </w:r>
          </w:p>
        </w:tc>
      </w:tr>
      <w:tr w:rsidR="00EF0FE2" w14:paraId="3882C302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3B34BA8E" w14:textId="77777777" w:rsidR="00EF0FE2" w:rsidRDefault="005343C8">
            <w:r>
              <w:t>Usinger et al., 2016</w:t>
            </w:r>
          </w:p>
        </w:tc>
        <w:tc>
          <w:tcPr>
            <w:tcW w:w="2344" w:type="dxa"/>
          </w:tcPr>
          <w:p w14:paraId="70E5BA17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82102C3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6573B6CC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2338A6A6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4F5DEF6B" w14:textId="77777777" w:rsidR="00EF0FE2" w:rsidRDefault="005343C8">
            <w:r>
              <w:t>3</w:t>
            </w:r>
          </w:p>
        </w:tc>
        <w:tc>
          <w:tcPr>
            <w:tcW w:w="0" w:type="auto"/>
          </w:tcPr>
          <w:p w14:paraId="61B6AFCA" w14:textId="77777777" w:rsidR="00EF0FE2" w:rsidRDefault="005343C8">
            <w:r>
              <w:t>high</w:t>
            </w:r>
          </w:p>
        </w:tc>
      </w:tr>
      <w:tr w:rsidR="00EF0FE2" w14:paraId="70035530" w14:textId="77777777" w:rsidTr="005B5C80">
        <w:trPr>
          <w:jc w:val="center"/>
        </w:trPr>
        <w:tc>
          <w:tcPr>
            <w:tcW w:w="3256" w:type="dxa"/>
          </w:tcPr>
          <w:p w14:paraId="0B7FE96A" w14:textId="77777777" w:rsidR="00EF0FE2" w:rsidRDefault="005343C8">
            <w:r>
              <w:t>Allen-Meares et al., 2013</w:t>
            </w:r>
          </w:p>
        </w:tc>
        <w:tc>
          <w:tcPr>
            <w:tcW w:w="2344" w:type="dxa"/>
          </w:tcPr>
          <w:p w14:paraId="452A382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FB86C21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611930E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E755AE5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172CC249" w14:textId="77777777" w:rsidR="00EF0FE2" w:rsidRDefault="005343C8">
            <w:r>
              <w:t>2</w:t>
            </w:r>
          </w:p>
        </w:tc>
        <w:tc>
          <w:tcPr>
            <w:tcW w:w="0" w:type="auto"/>
          </w:tcPr>
          <w:p w14:paraId="2B261BC0" w14:textId="77777777" w:rsidR="00EF0FE2" w:rsidRDefault="005343C8">
            <w:r>
              <w:t>low</w:t>
            </w:r>
          </w:p>
        </w:tc>
      </w:tr>
      <w:tr w:rsidR="00EF0FE2" w14:paraId="39122C15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4AE7F45E" w14:textId="77777777" w:rsidR="00EF0FE2" w:rsidRDefault="005343C8">
            <w:r>
              <w:t>Beltz et al., 2015</w:t>
            </w:r>
          </w:p>
        </w:tc>
        <w:tc>
          <w:tcPr>
            <w:tcW w:w="2344" w:type="dxa"/>
          </w:tcPr>
          <w:p w14:paraId="3F96A393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10E07AF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624990C6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3B43F1B8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389CE800" w14:textId="77777777" w:rsidR="00EF0FE2" w:rsidRDefault="005343C8">
            <w:r>
              <w:t>2</w:t>
            </w:r>
          </w:p>
        </w:tc>
        <w:tc>
          <w:tcPr>
            <w:tcW w:w="0" w:type="auto"/>
          </w:tcPr>
          <w:p w14:paraId="767D1EC4" w14:textId="77777777" w:rsidR="00EF0FE2" w:rsidRDefault="005343C8">
            <w:r>
              <w:t>low</w:t>
            </w:r>
          </w:p>
        </w:tc>
      </w:tr>
      <w:tr w:rsidR="00EF0FE2" w14:paraId="04EED9FB" w14:textId="77777777" w:rsidTr="005B5C80">
        <w:trPr>
          <w:jc w:val="center"/>
        </w:trPr>
        <w:tc>
          <w:tcPr>
            <w:tcW w:w="3256" w:type="dxa"/>
          </w:tcPr>
          <w:p w14:paraId="0931E43E" w14:textId="77777777" w:rsidR="00EF0FE2" w:rsidRDefault="005343C8">
            <w:r>
              <w:t>Fleming et al. 2015</w:t>
            </w:r>
          </w:p>
        </w:tc>
        <w:tc>
          <w:tcPr>
            <w:tcW w:w="2344" w:type="dxa"/>
          </w:tcPr>
          <w:p w14:paraId="5A0DE45B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61FE5BFC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61BC615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28B1748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4D08DE2D" w14:textId="77777777" w:rsidR="00EF0FE2" w:rsidRDefault="005343C8">
            <w:r>
              <w:t>2</w:t>
            </w:r>
          </w:p>
        </w:tc>
        <w:tc>
          <w:tcPr>
            <w:tcW w:w="0" w:type="auto"/>
          </w:tcPr>
          <w:p w14:paraId="684046F3" w14:textId="77777777" w:rsidR="00EF0FE2" w:rsidRDefault="005343C8">
            <w:r>
              <w:t>low</w:t>
            </w:r>
          </w:p>
        </w:tc>
      </w:tr>
      <w:tr w:rsidR="00EF0FE2" w14:paraId="2139F5F1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5A2D35C5" w14:textId="77777777" w:rsidR="00EF0FE2" w:rsidRDefault="005343C8">
            <w:r>
              <w:t>Robin et al., 2004</w:t>
            </w:r>
          </w:p>
        </w:tc>
        <w:tc>
          <w:tcPr>
            <w:tcW w:w="2344" w:type="dxa"/>
          </w:tcPr>
          <w:p w14:paraId="13749A44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7B4ED20E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19DD5B80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5C0BED14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5092FF37" w14:textId="77777777" w:rsidR="00EF0FE2" w:rsidRDefault="005343C8">
            <w:r>
              <w:t>2</w:t>
            </w:r>
          </w:p>
        </w:tc>
        <w:tc>
          <w:tcPr>
            <w:tcW w:w="0" w:type="auto"/>
          </w:tcPr>
          <w:p w14:paraId="3255D0D9" w14:textId="77777777" w:rsidR="00EF0FE2" w:rsidRDefault="005343C8">
            <w:r>
              <w:t>low</w:t>
            </w:r>
          </w:p>
        </w:tc>
      </w:tr>
      <w:tr w:rsidR="00EF0FE2" w14:paraId="3DDFD0BA" w14:textId="77777777" w:rsidTr="005B5C80">
        <w:trPr>
          <w:jc w:val="center"/>
        </w:trPr>
        <w:tc>
          <w:tcPr>
            <w:tcW w:w="3256" w:type="dxa"/>
          </w:tcPr>
          <w:p w14:paraId="479CE19D" w14:textId="77777777" w:rsidR="00EF0FE2" w:rsidRDefault="005343C8">
            <w:r>
              <w:t>Spear et al., 2003</w:t>
            </w:r>
          </w:p>
        </w:tc>
        <w:tc>
          <w:tcPr>
            <w:tcW w:w="2344" w:type="dxa"/>
          </w:tcPr>
          <w:p w14:paraId="68880D50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673A8A1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5E18F7E9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7EEB9429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2E9FE607" w14:textId="77777777" w:rsidR="00EF0FE2" w:rsidRDefault="005343C8">
            <w:r>
              <w:t>2</w:t>
            </w:r>
          </w:p>
        </w:tc>
        <w:tc>
          <w:tcPr>
            <w:tcW w:w="0" w:type="auto"/>
          </w:tcPr>
          <w:p w14:paraId="47485B35" w14:textId="77777777" w:rsidR="00EF0FE2" w:rsidRDefault="005343C8">
            <w:r>
              <w:t>low</w:t>
            </w:r>
          </w:p>
        </w:tc>
      </w:tr>
      <w:tr w:rsidR="00EF0FE2" w14:paraId="0CD2F8DE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4E574C8E" w14:textId="77777777" w:rsidR="00EF0FE2" w:rsidRDefault="005343C8">
            <w:r>
              <w:t>Strunk, 2008</w:t>
            </w:r>
          </w:p>
        </w:tc>
        <w:tc>
          <w:tcPr>
            <w:tcW w:w="2344" w:type="dxa"/>
          </w:tcPr>
          <w:p w14:paraId="0620CD63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337414B9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074BDB2C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0423D1EC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6D390148" w14:textId="77777777" w:rsidR="00EF0FE2" w:rsidRDefault="005343C8">
            <w:r>
              <w:t>2</w:t>
            </w:r>
          </w:p>
        </w:tc>
        <w:tc>
          <w:tcPr>
            <w:tcW w:w="0" w:type="auto"/>
          </w:tcPr>
          <w:p w14:paraId="3EF309FD" w14:textId="77777777" w:rsidR="00EF0FE2" w:rsidRDefault="005343C8">
            <w:r>
              <w:t>low</w:t>
            </w:r>
          </w:p>
        </w:tc>
      </w:tr>
      <w:tr w:rsidR="00EF0FE2" w14:paraId="1D8C9201" w14:textId="77777777" w:rsidTr="005B5C80">
        <w:trPr>
          <w:jc w:val="center"/>
        </w:trPr>
        <w:tc>
          <w:tcPr>
            <w:tcW w:w="3256" w:type="dxa"/>
          </w:tcPr>
          <w:p w14:paraId="14A21AD8" w14:textId="77777777" w:rsidR="00EF0FE2" w:rsidRDefault="005343C8">
            <w:r>
              <w:t>Trivedi et al., 2009</w:t>
            </w:r>
          </w:p>
        </w:tc>
        <w:tc>
          <w:tcPr>
            <w:tcW w:w="2344" w:type="dxa"/>
          </w:tcPr>
          <w:p w14:paraId="29EC7ACE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702FFC5C" w14:textId="77777777" w:rsidR="00EF0FE2" w:rsidRDefault="005343C8">
            <w:r>
              <w:t>Yes</w:t>
            </w:r>
          </w:p>
        </w:tc>
        <w:tc>
          <w:tcPr>
            <w:tcW w:w="2344" w:type="dxa"/>
          </w:tcPr>
          <w:p w14:paraId="7BF15938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74F8A6A9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021EA233" w14:textId="77777777" w:rsidR="00EF0FE2" w:rsidRDefault="005343C8">
            <w:r>
              <w:t>2</w:t>
            </w:r>
          </w:p>
        </w:tc>
        <w:tc>
          <w:tcPr>
            <w:tcW w:w="0" w:type="auto"/>
          </w:tcPr>
          <w:p w14:paraId="6C413B4B" w14:textId="77777777" w:rsidR="00EF0FE2" w:rsidRDefault="005343C8">
            <w:r>
              <w:t>low</w:t>
            </w:r>
          </w:p>
        </w:tc>
      </w:tr>
      <w:tr w:rsidR="00EF0FE2" w14:paraId="535B0EE9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34C9EE2E" w14:textId="77777777" w:rsidR="00EF0FE2" w:rsidRDefault="005343C8">
            <w:r>
              <w:t>Grunseit et al., 1997</w:t>
            </w:r>
          </w:p>
        </w:tc>
        <w:tc>
          <w:tcPr>
            <w:tcW w:w="2344" w:type="dxa"/>
          </w:tcPr>
          <w:p w14:paraId="41C32EEE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77EC4097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3D76E2C8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14E6EB4D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79DD97E0" w14:textId="77777777" w:rsidR="00EF0FE2" w:rsidRDefault="005343C8">
            <w:r>
              <w:t>1</w:t>
            </w:r>
          </w:p>
        </w:tc>
        <w:tc>
          <w:tcPr>
            <w:tcW w:w="0" w:type="auto"/>
          </w:tcPr>
          <w:p w14:paraId="45186157" w14:textId="77777777" w:rsidR="00EF0FE2" w:rsidRDefault="005343C8">
            <w:r>
              <w:t>low</w:t>
            </w:r>
          </w:p>
        </w:tc>
      </w:tr>
      <w:tr w:rsidR="00EF0FE2" w14:paraId="0E724F6E" w14:textId="77777777" w:rsidTr="005B5C80">
        <w:trPr>
          <w:jc w:val="center"/>
        </w:trPr>
        <w:tc>
          <w:tcPr>
            <w:tcW w:w="3256" w:type="dxa"/>
          </w:tcPr>
          <w:p w14:paraId="6757E559" w14:textId="77777777" w:rsidR="00EF0FE2" w:rsidRDefault="005343C8">
            <w:r>
              <w:t>Kao et al., 2012</w:t>
            </w:r>
          </w:p>
        </w:tc>
        <w:tc>
          <w:tcPr>
            <w:tcW w:w="2344" w:type="dxa"/>
          </w:tcPr>
          <w:p w14:paraId="320665F8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3A829E61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4002CD6C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468F8E70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0C582F3D" w14:textId="77777777" w:rsidR="00EF0FE2" w:rsidRDefault="005343C8">
            <w:r>
              <w:t>1</w:t>
            </w:r>
          </w:p>
        </w:tc>
        <w:tc>
          <w:tcPr>
            <w:tcW w:w="0" w:type="auto"/>
          </w:tcPr>
          <w:p w14:paraId="2E18F4C1" w14:textId="77777777" w:rsidR="00EF0FE2" w:rsidRDefault="005343C8">
            <w:r>
              <w:t>low</w:t>
            </w:r>
          </w:p>
        </w:tc>
      </w:tr>
      <w:tr w:rsidR="00EF0FE2" w14:paraId="4C05312F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525DF518" w14:textId="77777777" w:rsidR="00EF0FE2" w:rsidRDefault="005343C8">
            <w:r>
              <w:t>Kerr et al., 1998</w:t>
            </w:r>
          </w:p>
        </w:tc>
        <w:tc>
          <w:tcPr>
            <w:tcW w:w="2344" w:type="dxa"/>
          </w:tcPr>
          <w:p w14:paraId="79907427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35C50596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62742A6D" w14:textId="77777777" w:rsidR="00EF0FE2" w:rsidRDefault="005343C8">
            <w:r>
              <w:t>Yes</w:t>
            </w:r>
          </w:p>
        </w:tc>
        <w:tc>
          <w:tcPr>
            <w:tcW w:w="2345" w:type="dxa"/>
          </w:tcPr>
          <w:p w14:paraId="1D8C76C2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30B4BE2E" w14:textId="77777777" w:rsidR="00EF0FE2" w:rsidRDefault="005343C8">
            <w:r>
              <w:t>1</w:t>
            </w:r>
          </w:p>
        </w:tc>
        <w:tc>
          <w:tcPr>
            <w:tcW w:w="0" w:type="auto"/>
          </w:tcPr>
          <w:p w14:paraId="20F0AC0D" w14:textId="77777777" w:rsidR="00EF0FE2" w:rsidRDefault="005343C8">
            <w:r>
              <w:t>low</w:t>
            </w:r>
          </w:p>
        </w:tc>
      </w:tr>
      <w:tr w:rsidR="00EF0FE2" w14:paraId="7DC2408A" w14:textId="77777777" w:rsidTr="005B5C80">
        <w:trPr>
          <w:jc w:val="center"/>
        </w:trPr>
        <w:tc>
          <w:tcPr>
            <w:tcW w:w="3256" w:type="dxa"/>
          </w:tcPr>
          <w:p w14:paraId="7E3CB655" w14:textId="77777777" w:rsidR="00EF0FE2" w:rsidRDefault="005343C8">
            <w:r>
              <w:t xml:space="preserve">Kirby, </w:t>
            </w:r>
            <w:r>
              <w:t>1997</w:t>
            </w:r>
          </w:p>
        </w:tc>
        <w:tc>
          <w:tcPr>
            <w:tcW w:w="2344" w:type="dxa"/>
          </w:tcPr>
          <w:p w14:paraId="7A2BC80C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7CA66739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16D2E115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3311A158" w14:textId="77777777" w:rsidR="00EF0FE2" w:rsidRDefault="005343C8">
            <w:r>
              <w:t>Yes</w:t>
            </w:r>
          </w:p>
        </w:tc>
        <w:tc>
          <w:tcPr>
            <w:tcW w:w="0" w:type="auto"/>
          </w:tcPr>
          <w:p w14:paraId="46678815" w14:textId="77777777" w:rsidR="00EF0FE2" w:rsidRDefault="005343C8">
            <w:r>
              <w:t>1</w:t>
            </w:r>
          </w:p>
        </w:tc>
        <w:tc>
          <w:tcPr>
            <w:tcW w:w="0" w:type="auto"/>
          </w:tcPr>
          <w:p w14:paraId="0CDC62AD" w14:textId="77777777" w:rsidR="00EF0FE2" w:rsidRDefault="005343C8">
            <w:r>
              <w:t>low</w:t>
            </w:r>
          </w:p>
        </w:tc>
      </w:tr>
      <w:tr w:rsidR="00EF0FE2" w14:paraId="1B75BC00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2032E918" w14:textId="77777777" w:rsidR="00EF0FE2" w:rsidRDefault="005343C8">
            <w:r>
              <w:t>American Academy of Pediatrics (Kaplan), 2001</w:t>
            </w:r>
          </w:p>
        </w:tc>
        <w:tc>
          <w:tcPr>
            <w:tcW w:w="2344" w:type="dxa"/>
          </w:tcPr>
          <w:p w14:paraId="5C24F40A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10B317ED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41A98EFA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0DEE949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22A84E8B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2DD9E6BD" w14:textId="77777777" w:rsidR="00EF0FE2" w:rsidRDefault="005343C8">
            <w:r>
              <w:t>low</w:t>
            </w:r>
          </w:p>
        </w:tc>
      </w:tr>
      <w:tr w:rsidR="00EF0FE2" w14:paraId="22BFD6AA" w14:textId="77777777" w:rsidTr="005B5C80">
        <w:trPr>
          <w:jc w:val="center"/>
        </w:trPr>
        <w:tc>
          <w:tcPr>
            <w:tcW w:w="3256" w:type="dxa"/>
          </w:tcPr>
          <w:p w14:paraId="0EBA0F97" w14:textId="77777777" w:rsidR="00EF0FE2" w:rsidRDefault="005343C8">
            <w:r>
              <w:t>Baldwin et al., 2013</w:t>
            </w:r>
          </w:p>
        </w:tc>
        <w:tc>
          <w:tcPr>
            <w:tcW w:w="2344" w:type="dxa"/>
          </w:tcPr>
          <w:p w14:paraId="12F4C131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52A42428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7E0BE493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94CD7A3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03F941FD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0C653C1D" w14:textId="77777777" w:rsidR="00EF0FE2" w:rsidRDefault="005343C8">
            <w:r>
              <w:t>low</w:t>
            </w:r>
          </w:p>
        </w:tc>
      </w:tr>
      <w:tr w:rsidR="00EF0FE2" w14:paraId="682ECA29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349AFF17" w14:textId="77777777" w:rsidR="00EF0FE2" w:rsidRDefault="005343C8">
            <w:r>
              <w:t>Cheyne, 1999</w:t>
            </w:r>
          </w:p>
        </w:tc>
        <w:tc>
          <w:tcPr>
            <w:tcW w:w="2344" w:type="dxa"/>
          </w:tcPr>
          <w:p w14:paraId="3938EC33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57CA2802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016DB982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69726F77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662B0DC2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1CBBB581" w14:textId="77777777" w:rsidR="00EF0FE2" w:rsidRDefault="005343C8">
            <w:r>
              <w:t>low</w:t>
            </w:r>
          </w:p>
        </w:tc>
      </w:tr>
      <w:tr w:rsidR="00EF0FE2" w14:paraId="0195ABEB" w14:textId="77777777" w:rsidTr="005B5C80">
        <w:trPr>
          <w:jc w:val="center"/>
        </w:trPr>
        <w:tc>
          <w:tcPr>
            <w:tcW w:w="3256" w:type="dxa"/>
          </w:tcPr>
          <w:p w14:paraId="660E7EDA" w14:textId="77777777" w:rsidR="00EF0FE2" w:rsidRDefault="005343C8">
            <w:r>
              <w:t>Coyne and D'Onofrio, 2012</w:t>
            </w:r>
          </w:p>
        </w:tc>
        <w:tc>
          <w:tcPr>
            <w:tcW w:w="2344" w:type="dxa"/>
          </w:tcPr>
          <w:p w14:paraId="552569FB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175F9488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48D1F0C9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390F1E85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1412A372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2A14F8B3" w14:textId="77777777" w:rsidR="00EF0FE2" w:rsidRDefault="005343C8">
            <w:r>
              <w:t>low</w:t>
            </w:r>
          </w:p>
        </w:tc>
      </w:tr>
      <w:tr w:rsidR="00EF0FE2" w14:paraId="0F58C9D6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65F11562" w14:textId="77777777" w:rsidR="00EF0FE2" w:rsidRDefault="005343C8">
            <w:r>
              <w:t>Eshre Capri Workshop Group, 2015</w:t>
            </w:r>
          </w:p>
        </w:tc>
        <w:tc>
          <w:tcPr>
            <w:tcW w:w="2344" w:type="dxa"/>
          </w:tcPr>
          <w:p w14:paraId="6CCE4796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409D3BE1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6B0F0046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398A7FF5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115B9DAB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02BC5D6D" w14:textId="77777777" w:rsidR="00EF0FE2" w:rsidRDefault="005343C8">
            <w:r>
              <w:t>low</w:t>
            </w:r>
          </w:p>
        </w:tc>
      </w:tr>
      <w:tr w:rsidR="00EF0FE2" w14:paraId="7DB99C07" w14:textId="77777777" w:rsidTr="005B5C80">
        <w:trPr>
          <w:jc w:val="center"/>
        </w:trPr>
        <w:tc>
          <w:tcPr>
            <w:tcW w:w="3256" w:type="dxa"/>
          </w:tcPr>
          <w:p w14:paraId="5C43C2CD" w14:textId="77777777" w:rsidR="00EF0FE2" w:rsidRDefault="005343C8">
            <w:r>
              <w:t>Fletcher et al., 2007</w:t>
            </w:r>
          </w:p>
        </w:tc>
        <w:tc>
          <w:tcPr>
            <w:tcW w:w="2344" w:type="dxa"/>
          </w:tcPr>
          <w:p w14:paraId="2E951BD3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9592FF7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5D91E70D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4159D323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2E05B165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2B7334B4" w14:textId="77777777" w:rsidR="00EF0FE2" w:rsidRDefault="005343C8">
            <w:r>
              <w:t>low</w:t>
            </w:r>
          </w:p>
        </w:tc>
      </w:tr>
      <w:tr w:rsidR="00EF0FE2" w14:paraId="7D9B0046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54A3B30D" w14:textId="77777777" w:rsidR="00EF0FE2" w:rsidRDefault="005343C8">
            <w:r>
              <w:lastRenderedPageBreak/>
              <w:t>Franklin and Corcoran, 2000</w:t>
            </w:r>
          </w:p>
        </w:tc>
        <w:tc>
          <w:tcPr>
            <w:tcW w:w="2344" w:type="dxa"/>
          </w:tcPr>
          <w:p w14:paraId="2718D2F7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7E620E04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12C0A9D0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043F5BDF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0DB41C2F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51A9E3F5" w14:textId="77777777" w:rsidR="00EF0FE2" w:rsidRDefault="005343C8">
            <w:r>
              <w:t>low</w:t>
            </w:r>
          </w:p>
        </w:tc>
      </w:tr>
      <w:tr w:rsidR="00EF0FE2" w14:paraId="7BAF09D7" w14:textId="77777777" w:rsidTr="005B5C80">
        <w:trPr>
          <w:jc w:val="center"/>
        </w:trPr>
        <w:tc>
          <w:tcPr>
            <w:tcW w:w="3256" w:type="dxa"/>
          </w:tcPr>
          <w:p w14:paraId="3E666834" w14:textId="77777777" w:rsidR="00EF0FE2" w:rsidRDefault="005343C8">
            <w:r>
              <w:t>Hawes et al., 2010</w:t>
            </w:r>
          </w:p>
        </w:tc>
        <w:tc>
          <w:tcPr>
            <w:tcW w:w="2344" w:type="dxa"/>
          </w:tcPr>
          <w:p w14:paraId="79B86695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32445E36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03DF0FAB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1F68C2A1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10FF541D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2E4A83CD" w14:textId="77777777" w:rsidR="00EF0FE2" w:rsidRDefault="005343C8">
            <w:r>
              <w:t>low</w:t>
            </w:r>
          </w:p>
        </w:tc>
      </w:tr>
      <w:tr w:rsidR="00EF0FE2" w14:paraId="0FEC0D2A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05196A0E" w14:textId="77777777" w:rsidR="00EF0FE2" w:rsidRDefault="005343C8">
            <w:r>
              <w:t>Hoyt and Broom, 2002</w:t>
            </w:r>
          </w:p>
        </w:tc>
        <w:tc>
          <w:tcPr>
            <w:tcW w:w="2344" w:type="dxa"/>
          </w:tcPr>
          <w:p w14:paraId="3B0652C2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7CA1B4BD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629FB5D0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40ECFD8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67485ECB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5E697CF8" w14:textId="77777777" w:rsidR="00EF0FE2" w:rsidRDefault="005343C8">
            <w:r>
              <w:t>low</w:t>
            </w:r>
          </w:p>
        </w:tc>
      </w:tr>
      <w:tr w:rsidR="00EF0FE2" w14:paraId="1EA72610" w14:textId="77777777" w:rsidTr="005B5C80">
        <w:trPr>
          <w:jc w:val="center"/>
        </w:trPr>
        <w:tc>
          <w:tcPr>
            <w:tcW w:w="3256" w:type="dxa"/>
          </w:tcPr>
          <w:p w14:paraId="6DC1BA47" w14:textId="77777777" w:rsidR="00EF0FE2" w:rsidRDefault="005343C8">
            <w:r>
              <w:t>Card, 1999</w:t>
            </w:r>
          </w:p>
        </w:tc>
        <w:tc>
          <w:tcPr>
            <w:tcW w:w="2344" w:type="dxa"/>
          </w:tcPr>
          <w:p w14:paraId="3C143492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6E31ABC3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0297592C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03448DE2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7803C09C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430129A3" w14:textId="77777777" w:rsidR="00EF0FE2" w:rsidRDefault="005343C8">
            <w:r>
              <w:t>low</w:t>
            </w:r>
          </w:p>
        </w:tc>
      </w:tr>
      <w:tr w:rsidR="00EF0FE2" w14:paraId="276408D5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0D6BF11B" w14:textId="77777777" w:rsidR="00EF0FE2" w:rsidRDefault="005343C8">
            <w:r>
              <w:t>Kirby, 2002a</w:t>
            </w:r>
          </w:p>
        </w:tc>
        <w:tc>
          <w:tcPr>
            <w:tcW w:w="2344" w:type="dxa"/>
          </w:tcPr>
          <w:p w14:paraId="010D629E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798CF7A6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30059A9C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62092910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14793537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08FB2FC3" w14:textId="77777777" w:rsidR="00EF0FE2" w:rsidRDefault="005343C8">
            <w:r>
              <w:t>low</w:t>
            </w:r>
          </w:p>
        </w:tc>
      </w:tr>
      <w:tr w:rsidR="00EF0FE2" w14:paraId="29E01895" w14:textId="77777777" w:rsidTr="005B5C80">
        <w:trPr>
          <w:jc w:val="center"/>
        </w:trPr>
        <w:tc>
          <w:tcPr>
            <w:tcW w:w="3256" w:type="dxa"/>
          </w:tcPr>
          <w:p w14:paraId="43B3A7AC" w14:textId="77777777" w:rsidR="00EF0FE2" w:rsidRDefault="005343C8">
            <w:r>
              <w:t>Kirchengast 2012</w:t>
            </w:r>
          </w:p>
        </w:tc>
        <w:tc>
          <w:tcPr>
            <w:tcW w:w="2344" w:type="dxa"/>
          </w:tcPr>
          <w:p w14:paraId="5E345896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193749F0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791C2EB0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4938001C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04691ADA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4F37C728" w14:textId="77777777" w:rsidR="00EF0FE2" w:rsidRDefault="005343C8">
            <w:r>
              <w:t>low</w:t>
            </w:r>
          </w:p>
        </w:tc>
      </w:tr>
      <w:tr w:rsidR="00EF0FE2" w14:paraId="7A9EE848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151BD7CF" w14:textId="77777777" w:rsidR="00EF0FE2" w:rsidRDefault="005343C8">
            <w:r>
              <w:t>Nitz, 1999</w:t>
            </w:r>
          </w:p>
        </w:tc>
        <w:tc>
          <w:tcPr>
            <w:tcW w:w="2344" w:type="dxa"/>
          </w:tcPr>
          <w:p w14:paraId="6832E535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03900743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4773431F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BE2D56E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38229648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21EC2046" w14:textId="77777777" w:rsidR="00EF0FE2" w:rsidRDefault="005343C8">
            <w:r>
              <w:t>low</w:t>
            </w:r>
          </w:p>
        </w:tc>
      </w:tr>
      <w:tr w:rsidR="00EF0FE2" w14:paraId="6C39778F" w14:textId="77777777" w:rsidTr="005B5C80">
        <w:trPr>
          <w:jc w:val="center"/>
        </w:trPr>
        <w:tc>
          <w:tcPr>
            <w:tcW w:w="3256" w:type="dxa"/>
          </w:tcPr>
          <w:p w14:paraId="3D41FD9B" w14:textId="77777777" w:rsidR="00EF0FE2" w:rsidRDefault="005343C8">
            <w:r>
              <w:t>Ott and Santelli, 2007</w:t>
            </w:r>
          </w:p>
        </w:tc>
        <w:tc>
          <w:tcPr>
            <w:tcW w:w="2344" w:type="dxa"/>
          </w:tcPr>
          <w:p w14:paraId="27AAE912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62BC0F22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639D8303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CB7E701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2625CDD5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13562E43" w14:textId="77777777" w:rsidR="00EF0FE2" w:rsidRDefault="005343C8">
            <w:r>
              <w:t>low</w:t>
            </w:r>
          </w:p>
        </w:tc>
      </w:tr>
      <w:tr w:rsidR="00EF0FE2" w14:paraId="151917AB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73ACA421" w14:textId="77777777" w:rsidR="00EF0FE2" w:rsidRDefault="005343C8">
            <w:r>
              <w:t>Pierre et al., 1997</w:t>
            </w:r>
          </w:p>
        </w:tc>
        <w:tc>
          <w:tcPr>
            <w:tcW w:w="2344" w:type="dxa"/>
          </w:tcPr>
          <w:p w14:paraId="41217781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3BF270E5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5EE1E3A5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1AE724B5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3077FF95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0694CA14" w14:textId="77777777" w:rsidR="00EF0FE2" w:rsidRDefault="005343C8">
            <w:r>
              <w:t>low</w:t>
            </w:r>
          </w:p>
        </w:tc>
      </w:tr>
      <w:tr w:rsidR="00EF0FE2" w14:paraId="4A862208" w14:textId="77777777" w:rsidTr="005B5C80">
        <w:trPr>
          <w:jc w:val="center"/>
        </w:trPr>
        <w:tc>
          <w:tcPr>
            <w:tcW w:w="3256" w:type="dxa"/>
          </w:tcPr>
          <w:p w14:paraId="7EADA9A6" w14:textId="77777777" w:rsidR="00EF0FE2" w:rsidRDefault="005343C8">
            <w:r>
              <w:t>Sedlecky and Stancovic, 2016</w:t>
            </w:r>
          </w:p>
        </w:tc>
        <w:tc>
          <w:tcPr>
            <w:tcW w:w="2344" w:type="dxa"/>
          </w:tcPr>
          <w:p w14:paraId="67523DCA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59194B38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3A677F35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F87E241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0AFFB4D4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0EC8DAFF" w14:textId="77777777" w:rsidR="00EF0FE2" w:rsidRDefault="005343C8">
            <w:r>
              <w:t>low</w:t>
            </w:r>
          </w:p>
        </w:tc>
      </w:tr>
      <w:tr w:rsidR="00EF0FE2" w14:paraId="487BAC0F" w14:textId="77777777" w:rsidTr="005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56" w:type="dxa"/>
          </w:tcPr>
          <w:p w14:paraId="16D46BFE" w14:textId="77777777" w:rsidR="00EF0FE2" w:rsidRDefault="005343C8">
            <w:r>
              <w:t>Thomas 2000</w:t>
            </w:r>
          </w:p>
        </w:tc>
        <w:tc>
          <w:tcPr>
            <w:tcW w:w="2344" w:type="dxa"/>
          </w:tcPr>
          <w:p w14:paraId="6E3FB601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1D363030" w14:textId="77777777" w:rsidR="00EF0FE2" w:rsidRDefault="005343C8">
            <w:r>
              <w:t>No</w:t>
            </w:r>
          </w:p>
        </w:tc>
        <w:tc>
          <w:tcPr>
            <w:tcW w:w="2344" w:type="dxa"/>
          </w:tcPr>
          <w:p w14:paraId="42E36399" w14:textId="77777777" w:rsidR="00EF0FE2" w:rsidRDefault="005343C8">
            <w:r>
              <w:t>No</w:t>
            </w:r>
          </w:p>
        </w:tc>
        <w:tc>
          <w:tcPr>
            <w:tcW w:w="2345" w:type="dxa"/>
          </w:tcPr>
          <w:p w14:paraId="2870CD55" w14:textId="77777777" w:rsidR="00EF0FE2" w:rsidRDefault="005343C8">
            <w:r>
              <w:t>No</w:t>
            </w:r>
          </w:p>
        </w:tc>
        <w:tc>
          <w:tcPr>
            <w:tcW w:w="0" w:type="auto"/>
          </w:tcPr>
          <w:p w14:paraId="0A820D2D" w14:textId="77777777" w:rsidR="00EF0FE2" w:rsidRDefault="005343C8">
            <w:r>
              <w:t>0</w:t>
            </w:r>
          </w:p>
        </w:tc>
        <w:tc>
          <w:tcPr>
            <w:tcW w:w="0" w:type="auto"/>
          </w:tcPr>
          <w:p w14:paraId="3A401BEA" w14:textId="77777777" w:rsidR="00EF0FE2" w:rsidRDefault="005343C8">
            <w:r>
              <w:t>low</w:t>
            </w:r>
          </w:p>
        </w:tc>
      </w:tr>
    </w:tbl>
    <w:p w14:paraId="302DFD4F" w14:textId="77777777" w:rsidR="005343C8" w:rsidRDefault="005343C8"/>
    <w:sectPr w:rsidR="005343C8" w:rsidSect="005F015F">
      <w:headerReference w:type="default" r:id="rId11"/>
      <w:footerReference w:type="default" r:id="rId12"/>
      <w:pgSz w:w="16838" w:h="11906" w:orient="landscape" w:code="9"/>
      <w:pgMar w:top="720" w:right="720" w:bottom="720" w:left="720" w:header="51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9E2C6" w14:textId="77777777" w:rsidR="005343C8" w:rsidRDefault="005343C8" w:rsidP="00B70AC5">
      <w:pPr>
        <w:spacing w:after="0" w:line="240" w:lineRule="auto"/>
      </w:pPr>
      <w:r>
        <w:separator/>
      </w:r>
    </w:p>
  </w:endnote>
  <w:endnote w:type="continuationSeparator" w:id="0">
    <w:p w14:paraId="39BCE648" w14:textId="77777777" w:rsidR="005343C8" w:rsidRDefault="005343C8" w:rsidP="00B7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0013" w14:textId="77777777" w:rsidR="009F0D33" w:rsidRDefault="009F0D33" w:rsidP="009F0D33">
    <w:pPr>
      <w:pStyle w:val="Footer"/>
      <w:tabs>
        <w:tab w:val="clear" w:pos="4394"/>
        <w:tab w:val="clear" w:pos="8789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83E3B" w14:textId="77777777" w:rsidR="005343C8" w:rsidRDefault="005343C8" w:rsidP="00B70AC5">
      <w:pPr>
        <w:spacing w:after="0" w:line="240" w:lineRule="auto"/>
      </w:pPr>
      <w:r>
        <w:separator/>
      </w:r>
    </w:p>
  </w:footnote>
  <w:footnote w:type="continuationSeparator" w:id="0">
    <w:p w14:paraId="48BF5CB9" w14:textId="77777777" w:rsidR="005343C8" w:rsidRDefault="005343C8" w:rsidP="00B7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965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8B0640" w14:textId="77777777" w:rsidR="00B70AC5" w:rsidRDefault="00B70A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D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7B9B92" w14:textId="77777777" w:rsidR="00B70AC5" w:rsidRDefault="00B70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EC6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FCA4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4EA7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8A70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60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5C98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A8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42CD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B84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6E0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23592"/>
    <w:multiLevelType w:val="multilevel"/>
    <w:tmpl w:val="32102130"/>
    <w:lvl w:ilvl="0">
      <w:start w:val="1"/>
      <w:numFmt w:val="decimal"/>
      <w:pStyle w:val="Heading1"/>
      <w:lvlText w:val="%1 –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1"/>
    <w:rsid w:val="00093E49"/>
    <w:rsid w:val="001F68DC"/>
    <w:rsid w:val="00204FB5"/>
    <w:rsid w:val="002E43DA"/>
    <w:rsid w:val="002F10CF"/>
    <w:rsid w:val="003421C2"/>
    <w:rsid w:val="00382309"/>
    <w:rsid w:val="00433DD9"/>
    <w:rsid w:val="005343C8"/>
    <w:rsid w:val="005B5C80"/>
    <w:rsid w:val="005F015F"/>
    <w:rsid w:val="006A5259"/>
    <w:rsid w:val="006D0DB7"/>
    <w:rsid w:val="00787A79"/>
    <w:rsid w:val="007B7F61"/>
    <w:rsid w:val="007E072E"/>
    <w:rsid w:val="00840944"/>
    <w:rsid w:val="008813BC"/>
    <w:rsid w:val="008D0A03"/>
    <w:rsid w:val="008E3349"/>
    <w:rsid w:val="009A15F7"/>
    <w:rsid w:val="009A1EF8"/>
    <w:rsid w:val="009F0D33"/>
    <w:rsid w:val="00A16D9A"/>
    <w:rsid w:val="00A25DD6"/>
    <w:rsid w:val="00A86B3C"/>
    <w:rsid w:val="00B70AC5"/>
    <w:rsid w:val="00BB0530"/>
    <w:rsid w:val="00C86B4A"/>
    <w:rsid w:val="00D257B4"/>
    <w:rsid w:val="00D303FF"/>
    <w:rsid w:val="00D31B13"/>
    <w:rsid w:val="00DD307D"/>
    <w:rsid w:val="00E8124D"/>
    <w:rsid w:val="00ED7683"/>
    <w:rsid w:val="00EF0FE2"/>
    <w:rsid w:val="00F173D2"/>
    <w:rsid w:val="00F4677C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AA3"/>
  <w15:chartTrackingRefBased/>
  <w15:docId w15:val="{C9F16348-38C4-4D5E-A00F-005C367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7C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A5259"/>
    <w:pPr>
      <w:keepNext/>
      <w:keepLines/>
      <w:numPr>
        <w:numId w:val="21"/>
      </w:numPr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204FB5"/>
    <w:pPr>
      <w:keepNext/>
      <w:keepLines/>
      <w:numPr>
        <w:ilvl w:val="1"/>
        <w:numId w:val="21"/>
      </w:numPr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204FB5"/>
    <w:pPr>
      <w:keepNext/>
      <w:keepLines/>
      <w:numPr>
        <w:ilvl w:val="2"/>
        <w:numId w:val="21"/>
      </w:numPr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204FB5"/>
    <w:pPr>
      <w:keepNext/>
      <w:keepLines/>
      <w:numPr>
        <w:ilvl w:val="3"/>
        <w:numId w:val="21"/>
      </w:numPr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3D2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B5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B5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paragraph" w:styleId="BodyText">
    <w:name w:val="Body Text"/>
    <w:basedOn w:val="Normal"/>
    <w:link w:val="BodyTextChar"/>
    <w:qFormat/>
    <w:rsid w:val="00204FB5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rsid w:val="00F4677C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BodyText"/>
    <w:uiPriority w:val="4"/>
    <w:qFormat/>
    <w:rsid w:val="00433DD9"/>
    <w:pPr>
      <w:spacing w:before="120" w:after="0" w:line="240" w:lineRule="auto"/>
    </w:pPr>
    <w:rPr>
      <w:b/>
      <w:iCs/>
      <w:color w:val="000000" w:themeColor="text1"/>
      <w:sz w:val="20"/>
      <w:szCs w:val="18"/>
    </w:rPr>
  </w:style>
  <w:style w:type="paragraph" w:customStyle="1" w:styleId="Caption2">
    <w:name w:val="Caption 2"/>
    <w:basedOn w:val="Caption"/>
    <w:next w:val="BodyText"/>
    <w:uiPriority w:val="5"/>
    <w:qFormat/>
    <w:rsid w:val="00433DD9"/>
    <w:pPr>
      <w:spacing w:before="0" w:after="360"/>
    </w:pPr>
    <w:rPr>
      <w:b w:val="0"/>
    </w:rPr>
  </w:style>
  <w:style w:type="paragraph" w:customStyle="1" w:styleId="Captionspace">
    <w:name w:val="Captionspace"/>
    <w:basedOn w:val="Caption"/>
    <w:next w:val="BodyText"/>
    <w:uiPriority w:val="6"/>
    <w:qFormat/>
    <w:rsid w:val="00204FB5"/>
    <w:pPr>
      <w:spacing w:before="0" w:after="160"/>
    </w:pPr>
    <w:rPr>
      <w:b w:val="0"/>
    </w:rPr>
  </w:style>
  <w:style w:type="character" w:styleId="EndnoteReference">
    <w:name w:val="endnote reference"/>
    <w:basedOn w:val="DefaultParagraphFont"/>
    <w:uiPriority w:val="99"/>
    <w:unhideWhenUsed/>
    <w:rsid w:val="00D303FF"/>
    <w:rPr>
      <w:rFonts w:ascii="Arial" w:hAnsi="Arial"/>
      <w:sz w:val="20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303FF"/>
    <w:rPr>
      <w:rFonts w:ascii="Arial" w:hAnsi="Arial" w:cs="Arial"/>
      <w:sz w:val="20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303FF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03FF"/>
    <w:pPr>
      <w:spacing w:after="12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03FF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3FF"/>
    <w:pPr>
      <w:tabs>
        <w:tab w:val="center" w:pos="4394"/>
        <w:tab w:val="right" w:pos="8789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303FF"/>
    <w:rPr>
      <w:rFonts w:ascii="Arial" w:hAnsi="Arial" w:cs="Arial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677C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77C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C2"/>
    <w:rPr>
      <w:rFonts w:ascii="Arial" w:eastAsiaTheme="majorEastAsia" w:hAnsi="Arial" w:cstheme="majorBidi"/>
      <w:b/>
      <w:iCs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93E49"/>
    <w:rPr>
      <w:rFonts w:ascii="Arial" w:hAnsi="Arial"/>
      <w:sz w:val="20"/>
    </w:rPr>
  </w:style>
  <w:style w:type="paragraph" w:styleId="Quote">
    <w:name w:val="Quote"/>
    <w:basedOn w:val="Normal"/>
    <w:next w:val="BodyText"/>
    <w:link w:val="QuoteChar"/>
    <w:uiPriority w:val="29"/>
    <w:unhideWhenUsed/>
    <w:qFormat/>
    <w:rsid w:val="00204FB5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7C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itle">
    <w:name w:val="Title"/>
    <w:basedOn w:val="Heading1"/>
    <w:next w:val="BodyText"/>
    <w:link w:val="TitleChar"/>
    <w:uiPriority w:val="10"/>
    <w:qFormat/>
    <w:rsid w:val="00204FB5"/>
    <w:pPr>
      <w:numPr>
        <w:ilvl w:val="7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B5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F10CF"/>
    <w:pPr>
      <w:tabs>
        <w:tab w:val="right" w:leader="dot" w:pos="9016"/>
      </w:tabs>
      <w:spacing w:after="100"/>
    </w:pPr>
  </w:style>
  <w:style w:type="paragraph" w:styleId="TOCHeading">
    <w:name w:val="TOC Heading"/>
    <w:next w:val="Normal"/>
    <w:uiPriority w:val="39"/>
    <w:semiHidden/>
    <w:unhideWhenUsed/>
    <w:qFormat/>
    <w:rsid w:val="00204FB5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3D2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B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F10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10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10CF"/>
    <w:rPr>
      <w:color w:val="0563C1" w:themeColor="hyperlink"/>
      <w:u w:val="single"/>
    </w:rPr>
  </w:style>
  <w:style w:type="paragraph" w:customStyle="1" w:styleId="Appendix">
    <w:name w:val="Appendix"/>
    <w:basedOn w:val="Heading2"/>
    <w:next w:val="Normal"/>
    <w:uiPriority w:val="9"/>
    <w:qFormat/>
    <w:rsid w:val="00204FB5"/>
    <w:pPr>
      <w:numPr>
        <w:ilvl w:val="8"/>
      </w:numPr>
    </w:pPr>
  </w:style>
  <w:style w:type="paragraph" w:styleId="TOAHeading">
    <w:name w:val="toa heading"/>
    <w:basedOn w:val="Normal"/>
    <w:next w:val="Normal"/>
    <w:uiPriority w:val="99"/>
    <w:unhideWhenUsed/>
    <w:rsid w:val="00D31B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StartReview">
    <w:name w:val="StartReview"/>
    <w:basedOn w:val="BodyText"/>
    <w:next w:val="BodyText"/>
    <w:uiPriority w:val="99"/>
    <w:qFormat/>
    <w:rsid w:val="00C86B4A"/>
    <w:pPr>
      <w:tabs>
        <w:tab w:val="right" w:leader="hyphen" w:pos="9072"/>
      </w:tabs>
    </w:pPr>
    <w:rPr>
      <w:rFonts w:ascii="Arial Black" w:hAnsi="Arial Black"/>
      <w:b/>
      <w:color w:val="2E74B5" w:themeColor="accent1" w:themeShade="BF"/>
      <w:sz w:val="32"/>
      <w:szCs w:val="32"/>
    </w:rPr>
  </w:style>
  <w:style w:type="paragraph" w:customStyle="1" w:styleId="EndReview">
    <w:name w:val="End Review"/>
    <w:basedOn w:val="StartReview"/>
    <w:next w:val="BodyText"/>
    <w:uiPriority w:val="99"/>
    <w:qFormat/>
    <w:rsid w:val="00C86B4A"/>
    <w:rPr>
      <w:color w:val="7030A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D2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autoRedefine/>
    <w:qFormat/>
    <w:rsid w:val="00F173D2"/>
    <w:pPr>
      <w:keepNext/>
    </w:pPr>
    <w:rPr>
      <w:noProof/>
    </w:rPr>
  </w:style>
  <w:style w:type="table" w:styleId="TableGrid">
    <w:name w:val="Table Grid"/>
    <w:basedOn w:val="TableNormal"/>
    <w:uiPriority w:val="39"/>
    <w:rsid w:val="008D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0A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86432b\OneDrive%20-%20University%20of%20Glasgow\Documents\thesis%20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B38C7-F200-4C2F-9D70-EBC387900E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E6FC94-89AF-457D-918E-C5EE08584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056303-0F0C-4872-ABB7-3652578AEF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61486F-6021-4F12-AFBB-7D837F2139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chapter template.dotx</Template>
  <TotalTime>3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Baxter (student)</dc:creator>
  <cp:keywords/>
  <dc:description/>
  <cp:lastModifiedBy>Andrew Baxter (PGR)</cp:lastModifiedBy>
  <cp:revision>14</cp:revision>
  <dcterms:created xsi:type="dcterms:W3CDTF">2020-11-02T09:53:00Z</dcterms:created>
  <dcterms:modified xsi:type="dcterms:W3CDTF">2021-01-08T09:31:00Z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0x0101004E0AC046D158EE4DB937DA9A56D27D1C</vt:lpwstr>
  </property>
</Properties>
</file>