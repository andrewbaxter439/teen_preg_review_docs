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53109" w14:textId="77777777" w:rsidR="00F67B48" w:rsidRDefault="000D0DF8" w:rsidP="000D0DF8">
      <w:pPr>
        <w:pStyle w:val="Heading1"/>
      </w:pPr>
      <w:r>
        <w:t>Family/parent engagement interventions</w:t>
      </w:r>
    </w:p>
    <w:tbl>
      <w:tblPr>
        <w:tblStyle w:val="PlainTable4"/>
        <w:tblW w:w="0" w:type="auto"/>
        <w:tblLook w:val="0420" w:firstRow="1" w:lastRow="0" w:firstColumn="0" w:lastColumn="0" w:noHBand="0" w:noVBand="1"/>
      </w:tblPr>
      <w:tblGrid>
        <w:gridCol w:w="1985"/>
        <w:gridCol w:w="1731"/>
        <w:gridCol w:w="1630"/>
        <w:gridCol w:w="2073"/>
        <w:gridCol w:w="1919"/>
        <w:gridCol w:w="1822"/>
        <w:gridCol w:w="2001"/>
        <w:gridCol w:w="1635"/>
      </w:tblGrid>
      <w:tr w:rsidR="00C55E9C" w14:paraId="3A903A82" w14:textId="77777777" w:rsidTr="00C55E9C">
        <w:trPr>
          <w:cnfStyle w:val="100000000000" w:firstRow="1" w:lastRow="0" w:firstColumn="0" w:lastColumn="0" w:oddVBand="0" w:evenVBand="0" w:oddHBand="0" w:evenHBand="0" w:firstRowFirstColumn="0" w:firstRowLastColumn="0" w:lastRowFirstColumn="0" w:lastRowLastColumn="0"/>
          <w:trHeight w:val="635"/>
        </w:trPr>
        <w:tc>
          <w:tcPr>
            <w:tcW w:w="2028" w:type="dxa"/>
          </w:tcPr>
          <w:p w14:paraId="30DBAB4A" w14:textId="104AAFE0" w:rsidR="00C55E9C" w:rsidRDefault="00C55E9C" w:rsidP="009E3679">
            <w:r>
              <w:t>Description of intervention</w:t>
            </w:r>
          </w:p>
        </w:tc>
        <w:tc>
          <w:tcPr>
            <w:tcW w:w="1797" w:type="dxa"/>
          </w:tcPr>
          <w:p w14:paraId="7646FD70" w14:textId="67638DA2" w:rsidR="00C55E9C" w:rsidRDefault="00C55E9C" w:rsidP="009E3679">
            <w:r>
              <w:t>Context of delivery</w:t>
            </w:r>
          </w:p>
        </w:tc>
        <w:tc>
          <w:tcPr>
            <w:tcW w:w="1667" w:type="dxa"/>
          </w:tcPr>
          <w:p w14:paraId="1B393A20" w14:textId="2D520587" w:rsidR="00C55E9C" w:rsidRDefault="00C55E9C" w:rsidP="00B86562">
            <w:commentRangeStart w:id="0"/>
            <w:r>
              <w:t>Country and period of publication of papers used</w:t>
            </w:r>
            <w:commentRangeEnd w:id="0"/>
            <w:r>
              <w:rPr>
                <w:rStyle w:val="CommentReference"/>
                <w:b w:val="0"/>
                <w:bCs w:val="0"/>
              </w:rPr>
              <w:commentReference w:id="0"/>
            </w:r>
          </w:p>
        </w:tc>
        <w:tc>
          <w:tcPr>
            <w:tcW w:w="2081" w:type="dxa"/>
          </w:tcPr>
          <w:p w14:paraId="1C759D70" w14:textId="4E9A9454" w:rsidR="00C55E9C" w:rsidRDefault="00C55E9C" w:rsidP="009E3679">
            <w:r>
              <w:t>Targeted groups</w:t>
            </w:r>
          </w:p>
        </w:tc>
        <w:tc>
          <w:tcPr>
            <w:tcW w:w="1925" w:type="dxa"/>
          </w:tcPr>
          <w:p w14:paraId="67258CF4" w14:textId="79FC8DD0" w:rsidR="00C55E9C" w:rsidRDefault="00C55E9C" w:rsidP="009E3679">
            <w:r>
              <w:t>Outcomes tested</w:t>
            </w:r>
          </w:p>
        </w:tc>
        <w:tc>
          <w:tcPr>
            <w:tcW w:w="1566" w:type="dxa"/>
          </w:tcPr>
          <w:p w14:paraId="5C70F743" w14:textId="69CBEF35" w:rsidR="00C55E9C" w:rsidRDefault="00C55E9C" w:rsidP="009E3679">
            <w:commentRangeStart w:id="1"/>
            <w:r>
              <w:t>Evidence –pregnancy</w:t>
            </w:r>
            <w:commentRangeEnd w:id="1"/>
            <w:r>
              <w:rPr>
                <w:rStyle w:val="CommentReference"/>
                <w:b w:val="0"/>
                <w:bCs w:val="0"/>
              </w:rPr>
              <w:commentReference w:id="1"/>
            </w:r>
          </w:p>
        </w:tc>
        <w:tc>
          <w:tcPr>
            <w:tcW w:w="2049" w:type="dxa"/>
          </w:tcPr>
          <w:p w14:paraId="269D607B" w14:textId="65F970A0" w:rsidR="00C55E9C" w:rsidRDefault="00C55E9C" w:rsidP="00C55E9C">
            <w:r>
              <w:t>Evidence – other mediators</w:t>
            </w:r>
          </w:p>
        </w:tc>
        <w:tc>
          <w:tcPr>
            <w:tcW w:w="1683" w:type="dxa"/>
          </w:tcPr>
          <w:p w14:paraId="7E8B217A" w14:textId="4DB594FD" w:rsidR="00C55E9C" w:rsidRDefault="00C55E9C" w:rsidP="009E3679">
            <w:bookmarkStart w:id="2" w:name="_GoBack"/>
            <w:commentRangeStart w:id="3"/>
            <w:r>
              <w:t>Papers</w:t>
            </w:r>
            <w:bookmarkEnd w:id="2"/>
            <w:commentRangeEnd w:id="3"/>
            <w:r w:rsidR="008B5BD1">
              <w:rPr>
                <w:rStyle w:val="CommentReference"/>
                <w:b w:val="0"/>
                <w:bCs w:val="0"/>
              </w:rPr>
              <w:commentReference w:id="3"/>
            </w:r>
          </w:p>
        </w:tc>
      </w:tr>
      <w:tr w:rsidR="0033768A" w:rsidRPr="000C7FAA" w14:paraId="4F863FE7" w14:textId="77777777" w:rsidTr="00C55E9C">
        <w:trPr>
          <w:cnfStyle w:val="000000100000" w:firstRow="0" w:lastRow="0" w:firstColumn="0" w:lastColumn="0" w:oddVBand="0" w:evenVBand="0" w:oddHBand="1" w:evenHBand="0" w:firstRowFirstColumn="0" w:firstRowLastColumn="0" w:lastRowFirstColumn="0" w:lastRowLastColumn="0"/>
          <w:trHeight w:val="169"/>
        </w:trPr>
        <w:tc>
          <w:tcPr>
            <w:tcW w:w="2028" w:type="dxa"/>
          </w:tcPr>
          <w:p w14:paraId="4A216A5D" w14:textId="434F5FD7" w:rsidR="00C55E9C" w:rsidRDefault="00C55E9C" w:rsidP="00C80D9E">
            <w:r>
              <w:t>Programmes promoting parent-adolescent communication about sexual health</w:t>
            </w:r>
          </w:p>
        </w:tc>
        <w:tc>
          <w:tcPr>
            <w:tcW w:w="1797" w:type="dxa"/>
          </w:tcPr>
          <w:p w14:paraId="7EFA4327" w14:textId="45291777" w:rsidR="00C55E9C" w:rsidRDefault="00C55E9C" w:rsidP="00910BA0">
            <w:r>
              <w:t>Community, Clinic, Media, Electronic resources</w:t>
            </w:r>
          </w:p>
        </w:tc>
        <w:tc>
          <w:tcPr>
            <w:tcW w:w="1667" w:type="dxa"/>
          </w:tcPr>
          <w:p w14:paraId="1D5F3139" w14:textId="58EA0275" w:rsidR="00C55E9C" w:rsidRDefault="00C55E9C" w:rsidP="009E3679">
            <w:r>
              <w:t>USA 1985-2014</w:t>
            </w:r>
          </w:p>
        </w:tc>
        <w:tc>
          <w:tcPr>
            <w:tcW w:w="2081" w:type="dxa"/>
          </w:tcPr>
          <w:p w14:paraId="61EF3969" w14:textId="741128FB" w:rsidR="00C55E9C" w:rsidRDefault="00C55E9C" w:rsidP="00CF5AB9">
            <w:r>
              <w:t>Universal/ethnic subgroups/socio-economic subgroups</w:t>
            </w:r>
          </w:p>
        </w:tc>
        <w:tc>
          <w:tcPr>
            <w:tcW w:w="1925" w:type="dxa"/>
          </w:tcPr>
          <w:p w14:paraId="317A4FEE" w14:textId="59C61899" w:rsidR="00C55E9C" w:rsidRDefault="00C55E9C" w:rsidP="009E3679">
            <w:r>
              <w:t>Parent-child communication; parental monitoring; sexual risk behaviours; pregnancy</w:t>
            </w:r>
          </w:p>
        </w:tc>
        <w:tc>
          <w:tcPr>
            <w:tcW w:w="1566" w:type="dxa"/>
          </w:tcPr>
          <w:p w14:paraId="013DCA45" w14:textId="19C5598E" w:rsidR="00C55E9C" w:rsidRDefault="0033768A" w:rsidP="00977953">
            <w:r>
              <w:t>None</w:t>
            </w:r>
          </w:p>
        </w:tc>
        <w:tc>
          <w:tcPr>
            <w:tcW w:w="2049" w:type="dxa"/>
          </w:tcPr>
          <w:p w14:paraId="3C592EAF" w14:textId="407F96DD" w:rsidR="00C55E9C" w:rsidRDefault="0033768A" w:rsidP="0033768A">
            <w:r>
              <w:t>Increased parent-adolescent communication and decreased sexual risk behaviours</w:t>
            </w:r>
            <w:r w:rsidR="00C55E9C">
              <w:t xml:space="preserve"> </w:t>
            </w:r>
          </w:p>
        </w:tc>
        <w:tc>
          <w:tcPr>
            <w:tcW w:w="1683" w:type="dxa"/>
          </w:tcPr>
          <w:p w14:paraId="4460C584" w14:textId="2269E69E" w:rsidR="00C55E9C" w:rsidRPr="00C87617" w:rsidRDefault="00C55E9C" w:rsidP="0033768A">
            <w:r>
              <w:fldChar w:fldCharType="begin"/>
            </w:r>
            <w:r>
              <w:instrText xml:space="preserve"> ADDIN EN.CITE &lt;En</w:instrText>
            </w:r>
            <w:r w:rsidRPr="00753C94">
              <w:rPr>
                <w:lang w:val="da-DK"/>
              </w:rPr>
              <w:instrText>dNote&gt;&lt;Cite&gt;&lt;Author&gt;Gavin&lt;/Author&gt;&lt;Year&gt;2015&lt;/Year&gt;&lt;RecNum&gt;3504&lt;/RecNum&gt;&lt;DisplayText&gt;Gavin et al., 2015&lt;/DisplayText&gt;&lt;record&gt;&lt;rec-number&gt;3504&lt;/rec-number&gt;&lt;foreign-keys&gt;&lt;key app="EN" db-id="rrxa5fwxats5z9evw9p5vet69atde9rfazs9" timestamp="1530012565"&gt;3504&lt;/key&gt;&lt;/foreign-keys&gt;&lt;ref-type name="Journal Article"&gt;17&lt;/ref-type&gt;&lt;contributors&gt;&lt;authors&gt;&lt;author&gt;Gavin, L. E.&lt;/author&gt;&lt;author&gt;Williams, J. R.&lt;/author&gt;&lt;author&gt;Rivera, M. I.&lt;/author&gt;&lt;author&gt;Lachance, C. R.&lt;/author&gt;&lt;/authors&gt;&lt;/contributors&gt;&lt;titles&gt;&lt;title&gt;Programs to Strengthen Parent-Adolescent Communication about Reproductive Health: A Systematic Review&lt;/title&gt;&lt;secondary-title&gt;American Journal of Preventive Medicine&lt;/secondary-title&gt;&lt;/titles&gt;&lt;periodical&gt;&lt;full-title&gt;American Journal of Preventive Medicine&lt;/full-title&gt;&lt;/periodical&gt;&lt;pages&gt;S65-S72&lt;/pages&gt;&lt;volume&gt;49&lt;/volume&gt;&lt;number&gt;2&lt;/number&gt;&lt;dates&gt;&lt;year&gt;2015&lt;/year&gt;&lt;/dates&gt;&lt;label&gt;Parent/Family engagement&lt;/label&gt;&lt;work-type&gt;Article&lt;/work-type&gt;&lt;urls&gt;&lt;related-urls&gt;&lt;url&gt;https://www.scopus.com/inward/record.uri?eid=2-s2.0-84937510503&amp;amp;doi=10.1016%2fj.amepre.2015.03.022&amp;amp;partnerID=40&amp;amp;md5=82fb75ee0ef95923dbae297b35437ef7&lt;/url&gt;&lt;url&gt;https://ac.els-cdn.com/S0749379715001440/1-s2.0-S0749379715001440-main.pdf?_tid=71075986-42f7-4e63-ba77-bea26c47c665&amp;amp;acdnat=1529919290_68fe860e086bf456a4c6166abdd8c54c&lt;/url&gt;&lt;/related-urls&gt;&lt;/urls&gt;&lt;electronic-resource-num&gt;10.1016/j.amepre.2015.03.022&lt;/electronic-resource-num&gt;&lt;remote-database-name&gt;Scopus&lt;/remote-database-name&gt;&lt;/record&gt;&lt;/Cite&gt;&lt;/EndNote&gt;</w:instrText>
            </w:r>
            <w:r>
              <w:fldChar w:fldCharType="separate"/>
            </w:r>
            <w:r w:rsidRPr="00753C94">
              <w:rPr>
                <w:noProof/>
                <w:lang w:val="da-DK"/>
              </w:rPr>
              <w:t>Gavin et al., 2015</w:t>
            </w:r>
            <w:r>
              <w:fldChar w:fldCharType="end"/>
            </w:r>
            <w:r w:rsidRPr="00753C94">
              <w:rPr>
                <w:lang w:val="da-DK"/>
              </w:rPr>
              <w:t xml:space="preserve">, </w:t>
            </w:r>
            <w:r>
              <w:fldChar w:fldCharType="begin"/>
            </w:r>
            <w:r w:rsidRPr="00753C94">
              <w:rPr>
                <w:lang w:val="da-DK"/>
              </w:rPr>
              <w:instrText xml:space="preserve"> ADDIN EN.CITE &lt;EndNote&gt;&lt;Cite&gt;&lt;Author&gt;Kirby&lt;/Author&gt;&lt;Year&gt;2002&lt;/Year&gt;&lt;RecNum&gt;3906&lt;/RecNum&gt;&lt;DisplayText&gt;Kirby and Miller, 2002&lt;/DisplayText&gt;&lt;record&gt;&lt;rec-number&gt;3906&lt;/rec-number&gt;&lt;foreign-keys&gt;&lt;key app="EN" db-id="rrxa5fwxats5z9evw9p5vet69atde9rfazs9" timestamp="1530271026"&gt;3906&lt;/key&gt;&lt;/foreign-keys&gt;&lt;ref-type name="Journal Article"&gt;17&lt;/ref-type&gt;&lt;contributors&gt;&lt;authors&gt;&lt;author&gt;Kirby, D.&lt;/author&gt;&lt;author&gt;Miller, B. C.&lt;/author&gt;&lt;/authors&gt;&lt;/contributors&gt;&lt;auth-address&gt;ETR Associates, Santa Cruz, Calif., USA. dougk@etr.org&lt;/auth-address&gt;&lt;titles&gt;&lt;title&gt;Interventions designed to promote parent-teen communication about sexuality&lt;/title&gt;&lt;secondary-title&gt;New Dir Child Adolesc Dev&lt;/secondary-title&gt;&lt;/titles&gt;&lt;periodical&gt;&lt;full-title&gt;New Dir Child Adolesc Dev&lt;/full-title&gt;&lt;/periodical&gt;&lt;pages&gt;93-110&lt;/pages&gt;&lt;number&gt;97&lt;/number&gt;&lt;keywords&gt;&lt;keyword&gt;Adolescent&lt;/keyword&gt;&lt;keyword&gt;Adult&lt;/keyword&gt;&lt;keyword&gt;Child&lt;/keyword&gt;&lt;keyword&gt;*Communication&lt;/keyword&gt;&lt;keyword&gt;Counseling/methods&lt;/keyword&gt;&lt;keyword&gt;Female&lt;/keyword&gt;&lt;keyword&gt;Humans&lt;/keyword&gt;&lt;keyword&gt;Male&lt;/keyword&gt;&lt;keyword&gt;*Parent-Child Relations&lt;/keyword&gt;&lt;keyword&gt;School Health Services&lt;/keyword&gt;&lt;keyword&gt;Sex Education/*methods&lt;/keyword&gt;&lt;keyword&gt;Sexual Behavior&lt;/keyword&gt;&lt;keyword&gt;*Sexuality&lt;/keyword&gt;&lt;/keywords&gt;&lt;dates&gt;&lt;year&gt;2002&lt;/year&gt;&lt;pub-dates&gt;&lt;date&gt;Fall&lt;/date&gt;&lt;/pub-dates&gt;&lt;/dates&gt;&lt;isbn&gt;1520-3247 (Print)&amp;#xD;1520-3247 (Linking)&lt;/isbn&gt;&lt;accession-num&gt;14964946&lt;/accession-num&gt;&lt;label&gt;Parent/Family engagement&lt;/label&gt;&lt;urls&gt;&lt;related-urls&gt;&lt;url&gt;https://www.ncbi.nlm.nih.gov/pubmed/14964946&lt;/url&gt;&lt;/related-urls&gt;&lt;/urls&gt;&lt;electronic-resource-num&gt;10.1002/cd.52&lt;/electronic-resource-num&gt;&lt;/record&gt;&lt;/Cite&gt;&lt;/EndNote&gt;</w:instrText>
            </w:r>
            <w:r>
              <w:fldChar w:fldCharType="separate"/>
            </w:r>
            <w:r w:rsidRPr="00753C94">
              <w:rPr>
                <w:noProof/>
                <w:lang w:val="da-DK"/>
              </w:rPr>
              <w:t>Kirby an</w:t>
            </w:r>
            <w:r w:rsidRPr="008B5BD1">
              <w:rPr>
                <w:noProof/>
              </w:rPr>
              <w:t>d Miller, 2002</w:t>
            </w:r>
            <w:r>
              <w:fldChar w:fldCharType="end"/>
            </w:r>
            <w:r w:rsidRPr="008B5BD1">
              <w:t xml:space="preserve">, </w:t>
            </w:r>
            <w:r>
              <w:fldChar w:fldCharType="begin">
                <w:fldData xml:space="preserve">PEVuZE5vdGU+PENpdGU+PEF1dGhvcj5IaW5kZWxhbmc8L0F1dGhvcj48WWVhcj4yMDAxPC9ZZWFy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</w:fldData>
              </w:fldChar>
            </w:r>
            <w:r w:rsidRPr="008B5BD1">
              <w:instrText xml:space="preserve"> ADDIN EN.CITE </w:instrText>
            </w:r>
            <w:r>
              <w:fldChar w:fldCharType="begin">
                <w:fldData xml:space="preserve">PEVuZE5vdGU+PENpdGU+PEF1dGhvcj5IaW5kZWxhbmc8L0F1dGhvcj48WWVhcj4yMDAxPC9ZZWFy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</w:fldData>
              </w:fldChar>
            </w:r>
            <w:r w:rsidRPr="008B5BD1">
              <w:instrText xml:space="preserve"> ADDIN EN.CITE.DATA </w:instrText>
            </w:r>
            <w:r>
              <w:fldChar w:fldCharType="end"/>
            </w:r>
            <w:r>
              <w:fldChar w:fldCharType="separate"/>
            </w:r>
            <w:r w:rsidRPr="008B5BD1">
              <w:rPr>
                <w:noProof/>
              </w:rPr>
              <w:t>Hindelang et al., 2001</w:t>
            </w:r>
            <w:r>
              <w:fldChar w:fldCharType="end"/>
            </w:r>
            <w:r w:rsidRPr="008B5BD1">
              <w:t xml:space="preserve">, </w:t>
            </w:r>
            <w:r>
              <w:fldChar w:fldCharType="begin"/>
            </w:r>
            <w:r w:rsidRPr="008B5BD1">
              <w:instrText xml:space="preserve"> ADDIN EN.CITE &lt;EndNote&gt;&lt;Cite&gt;&lt;Author&gt;Dittus&lt;/Author&gt;&lt;Year&gt;2015&lt;/Year&gt;&lt;RecNum&gt;3333&lt;/RecNum&gt;&lt;DisplayText&gt;Dittus et al., 2015&lt;/DisplayText&gt;&lt;record&gt;&lt;rec-number&gt;3333&lt;/rec-number&gt;&lt;foreign-keys&gt;&lt;key app="EN" db-id="rrxa5fwxats5z9evw9p5vet69atde9rfazs9" timestamp="1530012555"&gt;3333&lt;/key&gt;&lt;/foreign-keys&gt;&lt;ref-type name="Journal Article"&gt;17&lt;/ref-type&gt;&lt;contributors&gt;&lt;authors&gt;&lt;author&gt;Dittus, P. J.&lt;/author&gt;&lt;author&gt;Michael, S. L.&lt;/author&gt;&lt;author&gt;Becasen, J. S.&lt;/author&gt;&lt;author&gt;Gloppen, K. M.&lt;/author&gt;&lt;author&gt;McCarthy, K.&lt;/author&gt;&lt;author&gt;Guilamo-Ramos, V.&lt;/author&gt;&lt;/authors&gt;&lt;/contributors&gt;&lt;titles&gt;&lt;title&gt;Parental monitoring and its associations with adolescent sexual risk behavior: A meta-analysis&lt;/title&gt;&lt;secondary-title&gt;Pediatrics&lt;/secondary-title&gt;&lt;/titles&gt;&lt;periodical&gt;&lt;full-title&gt;Pediatrics&lt;/full-title&gt;&lt;/periodical&gt;&lt;pages&gt;e1587-e1599&lt;/pages&gt;&lt;volume&gt;136&lt;/volume&gt;&lt;number&gt;6&lt;/number&gt;&lt;dates&gt;&lt;year&gt;2015&lt;/year&gt;&lt;/dates&gt;&lt;label&gt;Parent/Family engagement&lt;/label&gt;&lt;work-type&gt;Review&lt;/work-type&gt;&lt;urls&gt;&lt;related-urls&gt;&lt;url&gt;https://www.scopus.com/inward/record.uri?eid=2-s2.0-84948744665&amp;amp;doi=10.1542%2fpeds.2015-0305&amp;amp;partnerID=40&amp;amp;md5=4948512741d2db522bb7cf6e3eb308c5&lt;/url&gt;&lt;url&gt;http://pediatrics.aappublications.org/content/pediatrics/136/6/e1587.full.pdf&lt;/url&gt;&lt;/related-urls&gt;&lt;/urls&gt;&lt;electronic-resource-num&gt;10.1542/peds.2015-0305&lt;/electronic-resource-num&gt;&lt;remote-database-name&gt;Scopus&lt;/remote-database-name&gt;&lt;/record&gt;&lt;/Cite&gt;&lt;/E</w:instrText>
            </w:r>
            <w:r w:rsidRPr="00C87617">
              <w:instrText>ndNote&gt;</w:instrText>
            </w:r>
            <w:r>
              <w:fldChar w:fldCharType="separate"/>
            </w:r>
            <w:r w:rsidRPr="00C87617">
              <w:rPr>
                <w:noProof/>
              </w:rPr>
              <w:t>Dittus et al., 2015</w:t>
            </w:r>
            <w:r>
              <w:fldChar w:fldCharType="end"/>
            </w:r>
            <w:r w:rsidRPr="00C87617">
              <w:t xml:space="preserve">, </w:t>
            </w:r>
            <w:r>
              <w:fldChar w:fldCharType="begin">
                <w:fldData xml:space="preserve">PEVuZE5vdGU+PENpdGU+PEF1dGhvcj5VbmRlcmhpbGw8L0F1dGhvcj48WWVhcj4yMDA3PC9ZZWFy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</w:fldData>
              </w:fldChar>
            </w:r>
            <w:r w:rsidR="0033768A" w:rsidRPr="00C87617">
              <w:instrText xml:space="preserve"> ADDIN EN.CITE </w:instrText>
            </w:r>
            <w:r w:rsidR="0033768A">
              <w:fldChar w:fldCharType="begin">
                <w:fldData xml:space="preserve">PEVuZE5vdGU+PENpdGU+PEF1dGhvcj5VbmRlcmhpbGw8L0F1dGhvcj48WWVhcj4yMDA3PC9ZZWFy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</w:fldData>
              </w:fldChar>
            </w:r>
            <w:r w:rsidR="0033768A" w:rsidRPr="00C87617">
              <w:instrText xml:space="preserve"> ADDIN EN.CITE.DATA </w:instrText>
            </w:r>
            <w:r w:rsidR="0033768A">
              <w:fldChar w:fldCharType="end"/>
            </w:r>
            <w:r>
              <w:fldChar w:fldCharType="separate"/>
            </w:r>
            <w:r w:rsidR="0033768A" w:rsidRPr="00C87617">
              <w:rPr>
                <w:noProof/>
              </w:rPr>
              <w:t>Underhill et al., 2007a, Cardoza et al., 2012</w:t>
            </w:r>
            <w:r>
              <w:fldChar w:fldCharType="end"/>
            </w:r>
          </w:p>
        </w:tc>
      </w:tr>
    </w:tbl>
    <w:p w14:paraId="5AFAD0FC" w14:textId="77777777" w:rsidR="00CF5AB9" w:rsidRPr="00C87617" w:rsidRDefault="00CF5AB9" w:rsidP="009E3679">
      <w:pPr>
        <w:pStyle w:val="BodyText"/>
      </w:pPr>
    </w:p>
    <w:p w14:paraId="4B3895E7" w14:textId="6D18E00D" w:rsidR="00CF5AB9" w:rsidRDefault="00977953" w:rsidP="003F42E5">
      <w:pPr>
        <w:pStyle w:val="Heading1"/>
      </w:pPr>
      <w:r>
        <w:t xml:space="preserve">School-based sexual health </w:t>
      </w:r>
      <w:r w:rsidR="003F42E5">
        <w:t>interventions</w:t>
      </w:r>
    </w:p>
    <w:tbl>
      <w:tblPr>
        <w:tblStyle w:val="PlainTable4"/>
        <w:tblW w:w="0" w:type="auto"/>
        <w:tblLook w:val="0420" w:firstRow="1" w:lastRow="0" w:firstColumn="0" w:lastColumn="0" w:noHBand="0" w:noVBand="1"/>
      </w:tblPr>
      <w:tblGrid>
        <w:gridCol w:w="2144"/>
        <w:gridCol w:w="1690"/>
        <w:gridCol w:w="1650"/>
        <w:gridCol w:w="1779"/>
        <w:gridCol w:w="1831"/>
        <w:gridCol w:w="1896"/>
        <w:gridCol w:w="1992"/>
        <w:gridCol w:w="1814"/>
      </w:tblGrid>
      <w:tr w:rsidR="008A03AD" w14:paraId="238B9F29" w14:textId="77777777" w:rsidTr="000271A3">
        <w:trPr>
          <w:cnfStyle w:val="100000000000" w:firstRow="1" w:lastRow="0" w:firstColumn="0" w:lastColumn="0" w:oddVBand="0" w:evenVBand="0" w:oddHBand="0" w:evenHBand="0" w:firstRowFirstColumn="0" w:firstRowLastColumn="0" w:lastRowFirstColumn="0" w:lastRowLastColumn="0"/>
          <w:trHeight w:val="635"/>
        </w:trPr>
        <w:tc>
          <w:tcPr>
            <w:tcW w:w="2157" w:type="dxa"/>
          </w:tcPr>
          <w:p w14:paraId="43780EA2" w14:textId="77777777" w:rsidR="000271A3" w:rsidRDefault="000271A3" w:rsidP="000271A3">
            <w:r>
              <w:t>Description of intervention</w:t>
            </w:r>
          </w:p>
        </w:tc>
        <w:tc>
          <w:tcPr>
            <w:tcW w:w="1765" w:type="dxa"/>
          </w:tcPr>
          <w:p w14:paraId="6FD62EBF" w14:textId="77777777" w:rsidR="000271A3" w:rsidRDefault="000271A3" w:rsidP="000271A3">
            <w:r>
              <w:t>Context of delivery</w:t>
            </w:r>
          </w:p>
        </w:tc>
        <w:tc>
          <w:tcPr>
            <w:tcW w:w="1685" w:type="dxa"/>
          </w:tcPr>
          <w:p w14:paraId="06CC43AF" w14:textId="0BCB85EA" w:rsidR="000271A3" w:rsidRDefault="000271A3" w:rsidP="000271A3">
            <w:r>
              <w:t>Country and period of publication of papers used</w:t>
            </w:r>
          </w:p>
        </w:tc>
        <w:tc>
          <w:tcPr>
            <w:tcW w:w="1843" w:type="dxa"/>
          </w:tcPr>
          <w:p w14:paraId="654D526F" w14:textId="77777777" w:rsidR="000271A3" w:rsidRDefault="000271A3" w:rsidP="000271A3">
            <w:r>
              <w:t>Targeted groups</w:t>
            </w:r>
          </w:p>
        </w:tc>
        <w:tc>
          <w:tcPr>
            <w:tcW w:w="1481" w:type="dxa"/>
          </w:tcPr>
          <w:p w14:paraId="62605F90" w14:textId="77777777" w:rsidR="000271A3" w:rsidRDefault="000271A3" w:rsidP="000271A3">
            <w:r>
              <w:t>Outcomes tested</w:t>
            </w:r>
          </w:p>
        </w:tc>
        <w:tc>
          <w:tcPr>
            <w:tcW w:w="1989" w:type="dxa"/>
          </w:tcPr>
          <w:p w14:paraId="7A862C89" w14:textId="547D95D0" w:rsidR="000271A3" w:rsidRDefault="000271A3" w:rsidP="000271A3">
            <w:r>
              <w:t>Evidence –pregnancy</w:t>
            </w:r>
          </w:p>
        </w:tc>
        <w:tc>
          <w:tcPr>
            <w:tcW w:w="2016" w:type="dxa"/>
          </w:tcPr>
          <w:p w14:paraId="263EFF17" w14:textId="3DE5B2E6" w:rsidR="000271A3" w:rsidRDefault="000271A3" w:rsidP="000271A3">
            <w:r>
              <w:t>Evidence – other mediators</w:t>
            </w:r>
          </w:p>
        </w:tc>
        <w:tc>
          <w:tcPr>
            <w:tcW w:w="1860" w:type="dxa"/>
          </w:tcPr>
          <w:p w14:paraId="59CCDEC9" w14:textId="6178FB7B" w:rsidR="000271A3" w:rsidRDefault="000271A3" w:rsidP="000271A3">
            <w:r>
              <w:t>Papers</w:t>
            </w:r>
          </w:p>
        </w:tc>
      </w:tr>
      <w:tr w:rsidR="008A03AD" w14:paraId="5D00FBCC" w14:textId="77777777" w:rsidTr="000271A3">
        <w:trPr>
          <w:cnfStyle w:val="000000100000" w:firstRow="0" w:lastRow="0" w:firstColumn="0" w:lastColumn="0" w:oddVBand="0" w:evenVBand="0" w:oddHBand="1" w:evenHBand="0" w:firstRowFirstColumn="0" w:firstRowLastColumn="0" w:lastRowFirstColumn="0" w:lastRowLastColumn="0"/>
          <w:trHeight w:val="635"/>
        </w:trPr>
        <w:tc>
          <w:tcPr>
            <w:tcW w:w="2157" w:type="dxa"/>
          </w:tcPr>
          <w:p w14:paraId="3D6AFAEA" w14:textId="77777777" w:rsidR="000271A3" w:rsidRDefault="000271A3" w:rsidP="003B4EA0">
            <w:r>
              <w:t>School-based sexual health clinic</w:t>
            </w:r>
          </w:p>
          <w:p w14:paraId="63E2994B" w14:textId="45D541EC" w:rsidR="000271A3" w:rsidRDefault="000271A3" w:rsidP="00902F1D">
            <w:pPr>
              <w:pStyle w:val="ListParagraph"/>
            </w:pPr>
            <w:r>
              <w:t>Including access to non-</w:t>
            </w:r>
            <w:r>
              <w:lastRenderedPageBreak/>
              <w:t>condom contraceptives</w:t>
            </w:r>
          </w:p>
        </w:tc>
        <w:tc>
          <w:tcPr>
            <w:tcW w:w="1765" w:type="dxa"/>
          </w:tcPr>
          <w:p w14:paraId="071FAEB6" w14:textId="0DFE2550" w:rsidR="000271A3" w:rsidRDefault="000271A3" w:rsidP="003B4EA0">
            <w:r>
              <w:lastRenderedPageBreak/>
              <w:t>Schools-based health clinic</w:t>
            </w:r>
          </w:p>
        </w:tc>
        <w:tc>
          <w:tcPr>
            <w:tcW w:w="1685" w:type="dxa"/>
          </w:tcPr>
          <w:p w14:paraId="129FEA7F" w14:textId="77777777" w:rsidR="000271A3" w:rsidRDefault="000271A3" w:rsidP="00032DA9">
            <w:r>
              <w:t>USA 1980-2008</w:t>
            </w:r>
          </w:p>
          <w:p w14:paraId="657E3523" w14:textId="6C832B11" w:rsidR="000271A3" w:rsidRDefault="000271A3" w:rsidP="00032DA9">
            <w:r>
              <w:t>UK 2003</w:t>
            </w:r>
          </w:p>
        </w:tc>
        <w:tc>
          <w:tcPr>
            <w:tcW w:w="1843" w:type="dxa"/>
          </w:tcPr>
          <w:p w14:paraId="35C96252" w14:textId="2AB4DF02" w:rsidR="000271A3" w:rsidRDefault="000271A3" w:rsidP="00032DA9">
            <w:r>
              <w:t>Universal (contingent on uptake)</w:t>
            </w:r>
          </w:p>
        </w:tc>
        <w:tc>
          <w:tcPr>
            <w:tcW w:w="1481" w:type="dxa"/>
          </w:tcPr>
          <w:p w14:paraId="09CDBF21" w14:textId="0E888A1D" w:rsidR="000271A3" w:rsidRDefault="000271A3" w:rsidP="00032DA9">
            <w:r>
              <w:t xml:space="preserve">Rates of provision of contraceptive; type of contraceptive </w:t>
            </w:r>
            <w:r>
              <w:lastRenderedPageBreak/>
              <w:t>requested; use and knowledge of contraceptives; rates of sexual intercourse</w:t>
            </w:r>
          </w:p>
        </w:tc>
        <w:tc>
          <w:tcPr>
            <w:tcW w:w="1989" w:type="dxa"/>
          </w:tcPr>
          <w:p w14:paraId="427AD9A6" w14:textId="77777777" w:rsidR="000271A3" w:rsidRDefault="000271A3" w:rsidP="00CF49E3"/>
        </w:tc>
        <w:tc>
          <w:tcPr>
            <w:tcW w:w="2016" w:type="dxa"/>
          </w:tcPr>
          <w:p w14:paraId="352A1893" w14:textId="50E02867" w:rsidR="000271A3" w:rsidRDefault="000271A3" w:rsidP="00CF49E3">
            <w:r>
              <w:t>Some evidence of increase in contraceptive distribution and use.</w:t>
            </w:r>
          </w:p>
        </w:tc>
        <w:tc>
          <w:tcPr>
            <w:tcW w:w="1860" w:type="dxa"/>
          </w:tcPr>
          <w:p w14:paraId="2AFD9319" w14:textId="7402BE50" w:rsidR="000271A3" w:rsidRDefault="000271A3" w:rsidP="00EC7B0C">
            <w:r>
              <w:fldChar w:fldCharType="begin">
                <w:fldData xml:space="preserve">PEVuZE5vdGU+PENpdGU+PEF1dGhvcj5CbGFuazwvQXV0aG9yPjxZZWFyPjIwMTA8L1llYXI+PFJl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</w:fldData>
              </w:fldChar>
            </w:r>
            <w:r>
              <w:instrText xml:space="preserve"> ADDIN EN.CITE </w:instrText>
            </w:r>
            <w:r>
              <w:fldChar w:fldCharType="begin">
                <w:fldData xml:space="preserve">PEVuZE5vdGU+PENpdGU+PEF1dGhvcj5CbGFuazwvQXV0aG9yPjxZZWFyPjIwMTA8L1llYXI+PFJl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</w:fldData>
              </w:fldChar>
            </w:r>
            <w:r>
              <w:instrText xml:space="preserve"> ADDIN EN.CITE.DATA </w:instrText>
            </w:r>
            <w:r>
              <w:fldChar w:fldCharType="end"/>
            </w:r>
            <w:r>
              <w:fldChar w:fldCharType="separate"/>
            </w:r>
            <w:r>
              <w:rPr>
                <w:noProof/>
              </w:rPr>
              <w:t xml:space="preserve">Blank et al., 2010, Kirby, 2002b, Matthias, 2002, </w:t>
            </w:r>
            <w:r>
              <w:rPr>
                <w:noProof/>
              </w:rPr>
              <w:lastRenderedPageBreak/>
              <w:t>Shackleton et al., 2016, Allen-Meares et al., 2013, Owen et al., 2010, Strunk, 2008</w:t>
            </w:r>
            <w:r>
              <w:fldChar w:fldCharType="end"/>
            </w:r>
          </w:p>
        </w:tc>
      </w:tr>
      <w:tr w:rsidR="008A03AD" w:rsidRPr="000C7FAA" w14:paraId="6C932F10" w14:textId="77777777" w:rsidTr="000271A3">
        <w:trPr>
          <w:trHeight w:val="635"/>
        </w:trPr>
        <w:tc>
          <w:tcPr>
            <w:tcW w:w="2157" w:type="dxa"/>
          </w:tcPr>
          <w:p w14:paraId="51FDB8E3" w14:textId="7AF8FA82" w:rsidR="000271A3" w:rsidRDefault="000271A3" w:rsidP="003B4EA0">
            <w:r>
              <w:lastRenderedPageBreak/>
              <w:t>School-based condom distribution</w:t>
            </w:r>
          </w:p>
        </w:tc>
        <w:tc>
          <w:tcPr>
            <w:tcW w:w="1765" w:type="dxa"/>
          </w:tcPr>
          <w:p w14:paraId="0DAAB303" w14:textId="16F47E7C" w:rsidR="000271A3" w:rsidRDefault="000271A3" w:rsidP="00032DA9">
            <w:r>
              <w:t>No-barrier distribution (e.g. baskets), vending machines, clinics</w:t>
            </w:r>
          </w:p>
        </w:tc>
        <w:tc>
          <w:tcPr>
            <w:tcW w:w="1685" w:type="dxa"/>
          </w:tcPr>
          <w:p w14:paraId="68A225B2" w14:textId="3F64AF96" w:rsidR="000271A3" w:rsidRDefault="000271A3" w:rsidP="00032DA9">
            <w:r>
              <w:t>USA 1996-1999</w:t>
            </w:r>
          </w:p>
        </w:tc>
        <w:tc>
          <w:tcPr>
            <w:tcW w:w="1843" w:type="dxa"/>
          </w:tcPr>
          <w:p w14:paraId="2F8D12EE" w14:textId="23D4A03A" w:rsidR="000271A3" w:rsidRDefault="000271A3" w:rsidP="00032DA9">
            <w:r>
              <w:t>Universal (contingent on uptake)</w:t>
            </w:r>
          </w:p>
        </w:tc>
        <w:tc>
          <w:tcPr>
            <w:tcW w:w="1481" w:type="dxa"/>
          </w:tcPr>
          <w:p w14:paraId="521BF233" w14:textId="59575BE7" w:rsidR="000271A3" w:rsidRDefault="000271A3" w:rsidP="00032DA9">
            <w:r>
              <w:t>Number of condoms taken per student, rates of condom use, rates of sexual activity.</w:t>
            </w:r>
          </w:p>
        </w:tc>
        <w:tc>
          <w:tcPr>
            <w:tcW w:w="1989" w:type="dxa"/>
          </w:tcPr>
          <w:p w14:paraId="306BCCC8" w14:textId="77777777" w:rsidR="000271A3" w:rsidRDefault="000271A3" w:rsidP="001A4211"/>
        </w:tc>
        <w:tc>
          <w:tcPr>
            <w:tcW w:w="2016" w:type="dxa"/>
          </w:tcPr>
          <w:p w14:paraId="1335EB5B" w14:textId="18D7F8AD" w:rsidR="000271A3" w:rsidRPr="003B4EA0" w:rsidRDefault="000271A3" w:rsidP="001A4211">
            <w:r>
              <w:t>High uptake, however rates of sexual risk behaviour and pregnancy outcomes unclear</w:t>
            </w:r>
          </w:p>
        </w:tc>
        <w:tc>
          <w:tcPr>
            <w:tcW w:w="1860" w:type="dxa"/>
          </w:tcPr>
          <w:p w14:paraId="27B88356" w14:textId="5F97C437" w:rsidR="000271A3" w:rsidRPr="00C87617" w:rsidRDefault="000271A3" w:rsidP="00CA45CA">
            <w:r>
              <w:fldChar w:fldCharType="begin">
                <w:fldData xml:space="preserve">PEVuZE5vdGU+PENpdGU+PEF1dGhvcj5LaXJieTwvQXV0aG9yPjxZZWFyPjIwMDI8L1llYXI+PFJl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</w:fldData>
              </w:fldChar>
            </w:r>
            <w:r w:rsidRPr="00C87617">
              <w:instrText xml:space="preserve"> ADDIN EN.CITE </w:instrText>
            </w:r>
            <w:r>
              <w:fldChar w:fldCharType="begin">
                <w:fldData xml:space="preserve">PEVuZE5vdGU+PENpdGU+PEF1dGhvcj5LaXJieTwvQXV0aG9yPjxZZWFyPjIwMDI8L1llYXI+PFJl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</w:fldData>
              </w:fldChar>
            </w:r>
            <w:r w:rsidRPr="00C87617">
              <w:instrText xml:space="preserve"> ADDIN EN.CITE.DATA </w:instrText>
            </w:r>
            <w:r>
              <w:fldChar w:fldCharType="end"/>
            </w:r>
            <w:r>
              <w:fldChar w:fldCharType="separate"/>
            </w:r>
            <w:r w:rsidRPr="00C87617">
              <w:rPr>
                <w:noProof/>
              </w:rPr>
              <w:t>Kirby, 2002b, Owen et al., 2010, Andrzejewski et al., 2018</w:t>
            </w:r>
            <w:r>
              <w:fldChar w:fldCharType="end"/>
            </w:r>
          </w:p>
        </w:tc>
      </w:tr>
      <w:tr w:rsidR="008A03AD" w:rsidRPr="00C87617" w14:paraId="08724327" w14:textId="77777777" w:rsidTr="000271A3">
        <w:trPr>
          <w:cnfStyle w:val="000000100000" w:firstRow="0" w:lastRow="0" w:firstColumn="0" w:lastColumn="0" w:oddVBand="0" w:evenVBand="0" w:oddHBand="1" w:evenHBand="0" w:firstRowFirstColumn="0" w:firstRowLastColumn="0" w:lastRowFirstColumn="0" w:lastRowLastColumn="0"/>
          <w:trHeight w:val="635"/>
        </w:trPr>
        <w:tc>
          <w:tcPr>
            <w:tcW w:w="2157" w:type="dxa"/>
          </w:tcPr>
          <w:p w14:paraId="34323F8E" w14:textId="77777777" w:rsidR="000271A3" w:rsidRDefault="000271A3" w:rsidP="00292A05">
            <w:r>
              <w:t>School-based pregnancy prevention education</w:t>
            </w:r>
          </w:p>
          <w:p w14:paraId="76E6F688" w14:textId="77777777" w:rsidR="000271A3" w:rsidRDefault="000271A3" w:rsidP="00292A05">
            <w:r>
              <w:t>(including awareness, motivation and skills training)</w:t>
            </w:r>
          </w:p>
          <w:p w14:paraId="3C56A1C7" w14:textId="2E02FF90" w:rsidR="008A03AD" w:rsidRDefault="008A03AD" w:rsidP="008A03AD">
            <w:commentRangeStart w:id="4"/>
            <w:r>
              <w:t>(including interventions promoting abstinence messages alongside safer sex)</w:t>
            </w:r>
            <w:commentRangeEnd w:id="4"/>
            <w:r>
              <w:rPr>
                <w:rStyle w:val="CommentReference"/>
              </w:rPr>
              <w:commentReference w:id="4"/>
            </w:r>
          </w:p>
        </w:tc>
        <w:tc>
          <w:tcPr>
            <w:tcW w:w="1765" w:type="dxa"/>
          </w:tcPr>
          <w:p w14:paraId="62891FC4" w14:textId="4C1EF478" w:rsidR="000271A3" w:rsidRDefault="000271A3" w:rsidP="00032DA9">
            <w:r>
              <w:t>Schools, classroom via teacher</w:t>
            </w:r>
          </w:p>
        </w:tc>
        <w:tc>
          <w:tcPr>
            <w:tcW w:w="1685" w:type="dxa"/>
          </w:tcPr>
          <w:p w14:paraId="5D46FD4F" w14:textId="3D02392D" w:rsidR="000271A3" w:rsidRDefault="000271A3" w:rsidP="00032DA9">
            <w:r>
              <w:t>USA 1981-2016</w:t>
            </w:r>
          </w:p>
          <w:p w14:paraId="41947F30" w14:textId="3012E40A" w:rsidR="000271A3" w:rsidRDefault="000271A3" w:rsidP="00032DA9">
            <w:r>
              <w:t>UK 2002-2008</w:t>
            </w:r>
          </w:p>
        </w:tc>
        <w:tc>
          <w:tcPr>
            <w:tcW w:w="1843" w:type="dxa"/>
          </w:tcPr>
          <w:p w14:paraId="78E03E3C" w14:textId="3B72CAD6" w:rsidR="000271A3" w:rsidRDefault="000271A3" w:rsidP="00032DA9">
            <w:r>
              <w:t>Universal</w:t>
            </w:r>
          </w:p>
        </w:tc>
        <w:tc>
          <w:tcPr>
            <w:tcW w:w="1481" w:type="dxa"/>
          </w:tcPr>
          <w:p w14:paraId="4DC06FEB" w14:textId="459CA6B3" w:rsidR="000271A3" w:rsidRDefault="000271A3" w:rsidP="00032DA9">
            <w:r>
              <w:t>Knowledge of risks, initiation of intercourse, contraception use rates, pregnancy rates, recent sexual intercourse</w:t>
            </w:r>
          </w:p>
        </w:tc>
        <w:tc>
          <w:tcPr>
            <w:tcW w:w="1989" w:type="dxa"/>
          </w:tcPr>
          <w:p w14:paraId="0CD4DB33" w14:textId="295FAE8E" w:rsidR="000271A3" w:rsidRDefault="008A03AD" w:rsidP="00A135C7">
            <w:r>
              <w:t>Reduction in pregnancies</w:t>
            </w:r>
            <w:r w:rsidR="000C7FAA">
              <w:t xml:space="preserve"> or births</w:t>
            </w:r>
            <w:r w:rsidR="004547F5">
              <w:t xml:space="preserve"> in some cases</w:t>
            </w:r>
            <w:r w:rsidR="001C4F96">
              <w:t>, no effect in many cases</w:t>
            </w:r>
          </w:p>
        </w:tc>
        <w:tc>
          <w:tcPr>
            <w:tcW w:w="2016" w:type="dxa"/>
          </w:tcPr>
          <w:p w14:paraId="42FCC09C" w14:textId="35705794" w:rsidR="000271A3" w:rsidRDefault="008A03AD" w:rsidP="008A03AD">
            <w:r>
              <w:t>Reduction in risk behaviours. Meta-analysis shows (highly heterogeneous) decrease in sexual activity;</w:t>
            </w:r>
            <w:r w:rsidR="000271A3">
              <w:t xml:space="preserve"> unlikely to increase events or prompt earlier initiation.</w:t>
            </w:r>
          </w:p>
          <w:p w14:paraId="6A926867" w14:textId="1D69309A" w:rsidR="000271A3" w:rsidRDefault="000271A3" w:rsidP="00B13925">
            <w:r>
              <w:t>Quality of programme (often unreported) and minority status of pupils may be determinants.</w:t>
            </w:r>
          </w:p>
        </w:tc>
        <w:tc>
          <w:tcPr>
            <w:tcW w:w="1860" w:type="dxa"/>
          </w:tcPr>
          <w:p w14:paraId="0DBC360D" w14:textId="651A09D9" w:rsidR="000271A3" w:rsidRPr="000C7FAA" w:rsidRDefault="000271A3" w:rsidP="008A03AD">
            <w:pPr>
              <w:rPr>
                <w:lang w:val="da-DK"/>
              </w:rPr>
            </w:pPr>
            <w:r>
              <w:fldChar w:fldCharType="begin">
                <w:fldData xml:space="preserve">PEVuZE5vdGU+PENpdGU+PEF1dGhvcj5CbGFuazwvQXV0aG9yPjxZZWFyPjIwMTA8L1llYXI+PFJl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</w:fldData>
              </w:fldChar>
            </w:r>
            <w:r w:rsidR="008A03AD" w:rsidRPr="000C7FAA">
              <w:rPr>
                <w:lang w:val="da-DK"/>
              </w:rPr>
              <w:instrText xml:space="preserve"> ADDIN EN.CITE </w:instrText>
            </w:r>
            <w:r w:rsidR="008A03AD">
              <w:fldChar w:fldCharType="begin">
                <w:fldData xml:space="preserve">PEVuZE5vdGU+PENpdGU+PEF1dGhvcj5CbGFuazwvQXV0aG9yPjxZZWFyPjIwMTA8L1llYXI+PFJl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</w:fldData>
              </w:fldChar>
            </w:r>
            <w:r w:rsidR="008A03AD" w:rsidRPr="000C7FAA">
              <w:rPr>
                <w:lang w:val="da-DK"/>
              </w:rPr>
              <w:instrText xml:space="preserve"> ADDIN EN.CITE.DATA </w:instrText>
            </w:r>
            <w:r w:rsidR="008A03AD">
              <w:fldChar w:fldCharType="end"/>
            </w:r>
            <w:r>
              <w:fldChar w:fldCharType="separate"/>
            </w:r>
            <w:r w:rsidR="008A03AD" w:rsidRPr="000C7FAA">
              <w:rPr>
                <w:noProof/>
                <w:lang w:val="da-DK"/>
              </w:rPr>
              <w:t xml:space="preserve">Blank et al., 2010, Iyer and Aggleton, 2015, Kirby, 2002b, Kirby et al., 1994, Lopez et al., 2016a, Marseille et al., 2018, Mason-Jones et al., 2016, Shackleton et al., 2016, Allen-Meares et al., 2013, Shepherd et al., 2010, Beltz et al., 2015, Cardoza et al., </w:t>
            </w:r>
            <w:r w:rsidR="008A03AD" w:rsidRPr="000C7FAA">
              <w:rPr>
                <w:noProof/>
                <w:lang w:val="da-DK"/>
              </w:rPr>
              <w:lastRenderedPageBreak/>
              <w:t>2012, Chin et al., 2012</w:t>
            </w:r>
            <w:r>
              <w:fldChar w:fldCharType="end"/>
            </w:r>
          </w:p>
        </w:tc>
      </w:tr>
      <w:tr w:rsidR="008A03AD" w:rsidRPr="00C87617" w14:paraId="707FAD85" w14:textId="77777777" w:rsidTr="000271A3">
        <w:trPr>
          <w:trHeight w:val="635"/>
        </w:trPr>
        <w:tc>
          <w:tcPr>
            <w:tcW w:w="2157" w:type="dxa"/>
          </w:tcPr>
          <w:p w14:paraId="47690FCE" w14:textId="77777777" w:rsidR="000271A3" w:rsidRDefault="000271A3" w:rsidP="00755462">
            <w:r>
              <w:lastRenderedPageBreak/>
              <w:t>School-based abstinence (only) education</w:t>
            </w:r>
          </w:p>
          <w:p w14:paraId="5C496497" w14:textId="4614EE09" w:rsidR="000271A3" w:rsidRDefault="000271A3" w:rsidP="00CA45CA">
            <w:pPr>
              <w:pStyle w:val="ListParagraph"/>
            </w:pPr>
            <w:r>
              <w:t>“exclusive purpose teaching the social, psychological, and health gains to be realized by abstaining from sexual activity” (</w:t>
            </w:r>
            <w:r>
              <w:fldChar w:fldCharType="begin"/>
            </w:r>
            <w:r>
              <w:instrText xml:space="preserve"> ADDIN EN.CITE &lt;EndNote&gt;&lt;Cite&gt;&lt;Author&gt;U.S. Government Social Security&lt;/Author&gt;&lt;Year&gt;1997&lt;/Year&gt;&lt;RecNum&gt;6897&lt;/RecNum&gt;&lt;DisplayText&gt;U.S. Government Social Security, 1997&lt;/DisplayText&gt;&lt;record&gt;&lt;rec-number&gt;6897&lt;/rec-number&gt;&lt;foreign-keys&gt;&lt;key app="EN" db-id="xw9w2ssd9trteie0tr35ww0i5wsrwea9txx9" timestamp="1539956844"&gt;6897&lt;/key&gt;&lt;/foreign-keys&gt;&lt;ref-type name="Legal Rule or Regulation"&gt;50&lt;/ref-type&gt;&lt;contributors&gt;&lt;authors&gt;&lt;author&gt;U.S. Government Social Security,&lt;/author&gt;&lt;/authors&gt;&lt;/contributors&gt;&lt;titles&gt;&lt;title&gt;Social Security Act, Title V Section 510&lt;/title&gt;&lt;/titles&gt;&lt;dates&gt;&lt;year&gt;1997&lt;/year&gt;&lt;pub-dates&gt;&lt;date&gt;2010-03-15&lt;/date&gt;&lt;/pub-dates&gt;&lt;/dates&gt;&lt;urls&gt;&lt;related-urls&gt;&lt;url&gt;https://www.ssa.gov/OP_Home/ssact/title05/0510.htm&lt;/url&gt;&lt;/related-urls&gt;&lt;/urls&gt;&lt;language&gt;eng&lt;/language&gt;&lt;/record&gt;&lt;/Cite&gt;&lt;/EndNote&gt;</w:instrText>
            </w:r>
            <w:r>
              <w:fldChar w:fldCharType="separate"/>
            </w:r>
            <w:r>
              <w:rPr>
                <w:noProof/>
              </w:rPr>
              <w:t>U.S. Government Social Security, 1997</w:t>
            </w:r>
            <w:r>
              <w:fldChar w:fldCharType="end"/>
            </w:r>
            <w:r>
              <w:t>)</w:t>
            </w:r>
          </w:p>
        </w:tc>
        <w:tc>
          <w:tcPr>
            <w:tcW w:w="1765" w:type="dxa"/>
          </w:tcPr>
          <w:p w14:paraId="06A4DC2F" w14:textId="4F952BF8" w:rsidR="000271A3" w:rsidRDefault="000271A3" w:rsidP="00032DA9">
            <w:r>
              <w:t>Schools, classroom via teacher</w:t>
            </w:r>
          </w:p>
        </w:tc>
        <w:tc>
          <w:tcPr>
            <w:tcW w:w="1685" w:type="dxa"/>
          </w:tcPr>
          <w:p w14:paraId="7D9FBD0E" w14:textId="5C5C4FD0" w:rsidR="000271A3" w:rsidRDefault="000271A3" w:rsidP="003A363E">
            <w:r>
              <w:t>USA 1980-2008</w:t>
            </w:r>
          </w:p>
        </w:tc>
        <w:tc>
          <w:tcPr>
            <w:tcW w:w="1843" w:type="dxa"/>
          </w:tcPr>
          <w:p w14:paraId="7424B4F3" w14:textId="43A05CAE" w:rsidR="000271A3" w:rsidRDefault="000271A3" w:rsidP="00032DA9">
            <w:r>
              <w:t>Universal</w:t>
            </w:r>
          </w:p>
        </w:tc>
        <w:tc>
          <w:tcPr>
            <w:tcW w:w="1481" w:type="dxa"/>
          </w:tcPr>
          <w:p w14:paraId="3F3EB9A6" w14:textId="06E3AAC1" w:rsidR="000271A3" w:rsidRDefault="000271A3" w:rsidP="00032DA9">
            <w:r>
              <w:t>Pregnancy rates, intention to have sex, attitudes towards teenage pregnancy, use of contraception and contraception-clinic</w:t>
            </w:r>
          </w:p>
        </w:tc>
        <w:tc>
          <w:tcPr>
            <w:tcW w:w="1989" w:type="dxa"/>
          </w:tcPr>
          <w:p w14:paraId="623BC76E" w14:textId="248D79EF" w:rsidR="000271A3" w:rsidRDefault="0033768A" w:rsidP="00032DA9">
            <w:r>
              <w:t>Often associated with higher rates of pregnancy.</w:t>
            </w:r>
          </w:p>
        </w:tc>
        <w:tc>
          <w:tcPr>
            <w:tcW w:w="2016" w:type="dxa"/>
          </w:tcPr>
          <w:p w14:paraId="6464FA62" w14:textId="7CE95481" w:rsidR="000271A3" w:rsidRDefault="000271A3" w:rsidP="008A03AD">
            <w:r>
              <w:t xml:space="preserve">Inconsistent findings. </w:t>
            </w:r>
            <w:r w:rsidR="0033768A">
              <w:t>Some programmes decrease sexual activity</w:t>
            </w:r>
            <w:r w:rsidR="008A03AD">
              <w:t>, with meta-analysis showing decrease when non-RCTs are included.</w:t>
            </w:r>
            <w:r w:rsidR="0033768A">
              <w:t xml:space="preserve"> </w:t>
            </w:r>
            <w:r w:rsidR="008A03AD">
              <w:t>N</w:t>
            </w:r>
            <w:r w:rsidR="0033768A">
              <w:t xml:space="preserve">o </w:t>
            </w:r>
            <w:r w:rsidR="008A03AD">
              <w:t xml:space="preserve">clear </w:t>
            </w:r>
            <w:r w:rsidR="0033768A">
              <w:t>effect seen in most cases</w:t>
            </w:r>
            <w:r w:rsidR="008A03AD">
              <w:t xml:space="preserve"> and in RCTs alone</w:t>
            </w:r>
            <w:r w:rsidR="0033768A">
              <w:t xml:space="preserve">. </w:t>
            </w:r>
            <w:r>
              <w:t xml:space="preserve">May have some or no effect on attitudes and intentions. </w:t>
            </w:r>
            <w:r w:rsidR="0033768A">
              <w:t>Lower rates of contraceptive use.</w:t>
            </w:r>
          </w:p>
        </w:tc>
        <w:tc>
          <w:tcPr>
            <w:tcW w:w="1860" w:type="dxa"/>
          </w:tcPr>
          <w:p w14:paraId="10E65CB8" w14:textId="2032EEAD" w:rsidR="000271A3" w:rsidRPr="000C7FAA" w:rsidRDefault="000271A3" w:rsidP="008A03AD">
            <w:pPr>
              <w:rPr>
                <w:lang w:val="da-DK"/>
              </w:rPr>
            </w:pPr>
            <w:r>
              <w:fldChar w:fldCharType="begin">
                <w:fldData xml:space="preserve">PEVuZE5vdGU+PENpdGU+PEF1dGhvcj5CbGFuazwvQXV0aG9yPjxZZWFyPjIwMTA8L1llYXI+PFJl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=
</w:fldData>
              </w:fldChar>
            </w:r>
            <w:r w:rsidR="008A03AD" w:rsidRPr="000C7FAA">
              <w:rPr>
                <w:lang w:val="da-DK"/>
              </w:rPr>
              <w:instrText xml:space="preserve"> ADDIN EN.CITE </w:instrText>
            </w:r>
            <w:r w:rsidR="008A03AD">
              <w:fldChar w:fldCharType="begin">
                <w:fldData xml:space="preserve">PEVuZE5vdGU+PENpdGU+PEF1dGhvcj5CbGFuazwvQXV0aG9yPjxZZWFyPjIwMTA8L1llYXI+PFJl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=
</w:fldData>
              </w:fldChar>
            </w:r>
            <w:r w:rsidR="008A03AD" w:rsidRPr="000C7FAA">
              <w:rPr>
                <w:lang w:val="da-DK"/>
              </w:rPr>
              <w:instrText xml:space="preserve"> ADDIN EN.CITE.DATA </w:instrText>
            </w:r>
            <w:r w:rsidR="008A03AD">
              <w:fldChar w:fldCharType="end"/>
            </w:r>
            <w:r>
              <w:fldChar w:fldCharType="separate"/>
            </w:r>
            <w:r w:rsidR="008A03AD" w:rsidRPr="000C7FAA">
              <w:rPr>
                <w:noProof/>
                <w:lang w:val="da-DK"/>
              </w:rPr>
              <w:t>Blank et al., 2010, Kirby, 2002b, Kirby et al., 1994, Underhill et al., 2007a, Bennett and Assefi, 2005, Beltz et al., 2015, Underhill et al., 2007b, Cardoza et al., 2012, Chin et al., 2012</w:t>
            </w:r>
            <w:r>
              <w:fldChar w:fldCharType="end"/>
            </w:r>
          </w:p>
        </w:tc>
      </w:tr>
      <w:tr w:rsidR="008A03AD" w:rsidRPr="00C87617" w14:paraId="3A57056D" w14:textId="77777777" w:rsidTr="000271A3">
        <w:trPr>
          <w:cnfStyle w:val="000000100000" w:firstRow="0" w:lastRow="0" w:firstColumn="0" w:lastColumn="0" w:oddVBand="0" w:evenVBand="0" w:oddHBand="1" w:evenHBand="0" w:firstRowFirstColumn="0" w:firstRowLastColumn="0" w:lastRowFirstColumn="0" w:lastRowLastColumn="0"/>
          <w:trHeight w:val="635"/>
        </w:trPr>
        <w:tc>
          <w:tcPr>
            <w:tcW w:w="2157" w:type="dxa"/>
          </w:tcPr>
          <w:p w14:paraId="4C33DDDD" w14:textId="57BE1015" w:rsidR="000271A3" w:rsidRDefault="000271A3" w:rsidP="00755462">
            <w:r>
              <w:t>Abstinence-plus?</w:t>
            </w:r>
          </w:p>
        </w:tc>
        <w:tc>
          <w:tcPr>
            <w:tcW w:w="1765" w:type="dxa"/>
          </w:tcPr>
          <w:p w14:paraId="7CD35128" w14:textId="13711BDB" w:rsidR="000271A3" w:rsidRDefault="000271A3" w:rsidP="00032DA9">
            <w:r>
              <w:t>Schools, classroom via teacher</w:t>
            </w:r>
          </w:p>
        </w:tc>
        <w:tc>
          <w:tcPr>
            <w:tcW w:w="1685" w:type="dxa"/>
          </w:tcPr>
          <w:p w14:paraId="51DD5E9F" w14:textId="7380BA26" w:rsidR="000271A3" w:rsidRDefault="000271A3" w:rsidP="003A363E">
            <w:r>
              <w:t>USA 1980-2008</w:t>
            </w:r>
          </w:p>
        </w:tc>
        <w:tc>
          <w:tcPr>
            <w:tcW w:w="1843" w:type="dxa"/>
          </w:tcPr>
          <w:p w14:paraId="3483D39A" w14:textId="214B3B88" w:rsidR="000271A3" w:rsidRDefault="000271A3" w:rsidP="00032DA9">
            <w:r>
              <w:t>Universal</w:t>
            </w:r>
          </w:p>
        </w:tc>
        <w:tc>
          <w:tcPr>
            <w:tcW w:w="1481" w:type="dxa"/>
          </w:tcPr>
          <w:p w14:paraId="40598C9E" w14:textId="77777777" w:rsidR="000271A3" w:rsidRDefault="000271A3" w:rsidP="00032DA9"/>
        </w:tc>
        <w:tc>
          <w:tcPr>
            <w:tcW w:w="1989" w:type="dxa"/>
          </w:tcPr>
          <w:p w14:paraId="7D28232D" w14:textId="77777777" w:rsidR="000271A3" w:rsidRDefault="000271A3" w:rsidP="00032DA9"/>
        </w:tc>
        <w:tc>
          <w:tcPr>
            <w:tcW w:w="2016" w:type="dxa"/>
          </w:tcPr>
          <w:p w14:paraId="467462CA" w14:textId="063367F7" w:rsidR="000271A3" w:rsidRDefault="000271A3" w:rsidP="00032DA9"/>
        </w:tc>
        <w:tc>
          <w:tcPr>
            <w:tcW w:w="1860" w:type="dxa"/>
          </w:tcPr>
          <w:p w14:paraId="79FEAD9B" w14:textId="06EF523E" w:rsidR="000271A3" w:rsidRPr="000C7FAA" w:rsidRDefault="000271A3" w:rsidP="008A03AD">
            <w:pPr>
              <w:rPr>
                <w:lang w:val="da-DK"/>
              </w:rPr>
            </w:pPr>
            <w:r>
              <w:fldChar w:fldCharType="begin">
                <w:fldData xml:space="preserve">PEVuZE5vdGU+PENpdGU+PEF1dGhvcj5VbmRlcmhpbGw8L0F1dGhvcj48WWVhcj4yMDA4PC9ZZWFy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</w:fldData>
              </w:fldChar>
            </w:r>
            <w:r w:rsidR="008A03AD" w:rsidRPr="000C7FAA">
              <w:rPr>
                <w:lang w:val="da-DK"/>
              </w:rPr>
              <w:instrText xml:space="preserve"> ADDIN EN.CITE </w:instrText>
            </w:r>
            <w:r w:rsidR="008A03AD">
              <w:fldChar w:fldCharType="begin">
                <w:fldData xml:space="preserve">PEVuZE5vdGU+PENpdGU+PEF1dGhvcj5VbmRlcmhpbGw8L0F1dGhvcj48WWVhcj4yMDA4PC9ZZWFy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</w:fldData>
              </w:fldChar>
            </w:r>
            <w:r w:rsidR="008A03AD" w:rsidRPr="000C7FAA">
              <w:rPr>
                <w:lang w:val="da-DK"/>
              </w:rPr>
              <w:instrText xml:space="preserve"> ADDIN EN.CITE.DATA </w:instrText>
            </w:r>
            <w:r w:rsidR="008A03AD">
              <w:fldChar w:fldCharType="end"/>
            </w:r>
            <w:r>
              <w:fldChar w:fldCharType="separate"/>
            </w:r>
            <w:r w:rsidR="008A03AD" w:rsidRPr="000C7FAA">
              <w:rPr>
                <w:noProof/>
                <w:lang w:val="da-DK"/>
              </w:rPr>
              <w:t>Underhill et al., 2008, Underhill et al., 2007c, Chin et al., 2012</w:t>
            </w:r>
            <w:r>
              <w:fldChar w:fldCharType="end"/>
            </w:r>
          </w:p>
        </w:tc>
      </w:tr>
      <w:tr w:rsidR="008A03AD" w14:paraId="5F74461E" w14:textId="77777777" w:rsidTr="000271A3">
        <w:trPr>
          <w:trHeight w:val="635"/>
        </w:trPr>
        <w:tc>
          <w:tcPr>
            <w:tcW w:w="2157" w:type="dxa"/>
          </w:tcPr>
          <w:p w14:paraId="29F53FC1" w14:textId="776C2B66" w:rsidR="000271A3" w:rsidRDefault="000271A3" w:rsidP="00032DA9">
            <w:r>
              <w:t>Intensive case management to prevent repeat pregnancies</w:t>
            </w:r>
          </w:p>
        </w:tc>
        <w:tc>
          <w:tcPr>
            <w:tcW w:w="1765" w:type="dxa"/>
          </w:tcPr>
          <w:p w14:paraId="409B88F5" w14:textId="6108254F" w:rsidR="000271A3" w:rsidRDefault="000271A3" w:rsidP="00032DA9">
            <w:r>
              <w:t>Schools, via a school-based social worker</w:t>
            </w:r>
          </w:p>
        </w:tc>
        <w:tc>
          <w:tcPr>
            <w:tcW w:w="1685" w:type="dxa"/>
          </w:tcPr>
          <w:p w14:paraId="29E20189" w14:textId="5CF68B81" w:rsidR="000271A3" w:rsidRDefault="000271A3" w:rsidP="00032DA9">
            <w:r>
              <w:t>USA 1995-2008</w:t>
            </w:r>
          </w:p>
        </w:tc>
        <w:tc>
          <w:tcPr>
            <w:tcW w:w="1843" w:type="dxa"/>
          </w:tcPr>
          <w:p w14:paraId="5E61B923" w14:textId="05758BCF" w:rsidR="000271A3" w:rsidRDefault="000271A3" w:rsidP="00032DA9">
            <w:r>
              <w:t>Adolescents with prior pregnancies</w:t>
            </w:r>
          </w:p>
        </w:tc>
        <w:tc>
          <w:tcPr>
            <w:tcW w:w="1481" w:type="dxa"/>
          </w:tcPr>
          <w:p w14:paraId="660861C8" w14:textId="672DE8A3" w:rsidR="000271A3" w:rsidRDefault="000271A3" w:rsidP="00032DA9">
            <w:r>
              <w:t>Births, contraception use, pregnancy rates</w:t>
            </w:r>
          </w:p>
        </w:tc>
        <w:tc>
          <w:tcPr>
            <w:tcW w:w="1989" w:type="dxa"/>
          </w:tcPr>
          <w:p w14:paraId="116CE8A8" w14:textId="77777777" w:rsidR="000271A3" w:rsidRDefault="000271A3" w:rsidP="00032DA9"/>
        </w:tc>
        <w:tc>
          <w:tcPr>
            <w:tcW w:w="2016" w:type="dxa"/>
          </w:tcPr>
          <w:p w14:paraId="6A9C2F56" w14:textId="7B414123" w:rsidR="000271A3" w:rsidRDefault="000271A3" w:rsidP="00032DA9">
            <w:r>
              <w:t>Decreased rates of repeat pregnancies and births</w:t>
            </w:r>
          </w:p>
        </w:tc>
        <w:tc>
          <w:tcPr>
            <w:tcW w:w="1860" w:type="dxa"/>
          </w:tcPr>
          <w:p w14:paraId="04D0F5D9" w14:textId="0A186345" w:rsidR="000271A3" w:rsidRDefault="000271A3" w:rsidP="00CA45CA">
            <w:r>
              <w:fldChar w:fldCharType="begin"/>
            </w:r>
            <w:r>
              <w:instrText xml:space="preserve"> ADDIN EN.CITE &lt;EndNote&gt;&lt;Cite&gt;&lt;Author&gt;Blank&lt;/Author&gt;&lt;Year&gt;2010&lt;/Year&gt;&lt;RecNum&gt;3454&lt;/RecNum&gt;&lt;DisplayText&gt;Blank et al., 2010&lt;/DisplayText&gt;&lt;record&gt;&lt;rec-number&gt;3454&lt;/rec-number&gt;&lt;foreign-keys&gt;&lt;key app="EN" db-id="rrxa5fwxats5z9evw9p5vet69atde9rfazs9" timestamp="1530012561"&gt;3454&lt;/key&gt;&lt;/foreign-keys&gt;&lt;ref-type name="Journal Article"&gt;17&lt;/ref-type&gt;&lt;contributors&gt;&lt;authors&gt;&lt;author&gt;Blank, L.&lt;/author&gt;&lt;author&gt;Baxter, S. K.&lt;/author&gt;&lt;author&gt;Payne, N.&lt;/author&gt;&lt;author&gt;Guillaume, L. R.&lt;/author&gt;&lt;author&gt;Pilgrim, H.&lt;/author&gt;&lt;/authors&gt;&lt;/contributors&gt;&lt;titles&gt;&lt;title&gt;Systematic Review and Narrative Synthesis of the Effectiveness of Contraceptive Service Interventions for Young People, Delivered in Educational Settings&lt;/title&gt;&lt;secondary-title&gt;Journal of Pediatric and Adolescent Gynecology&lt;/secondary-title&gt;&lt;/titles&gt;&lt;periodical&gt;&lt;full-title&gt;Journal of Pediatric and Adolescent Gynecology&lt;/full-title&gt;&lt;/periodical&gt;&lt;pages&gt;341-351&lt;/pages&gt;&lt;volume&gt;23&lt;/volume&gt;&lt;number&gt;6&lt;/number&gt;&lt;dates&gt;&lt;year&gt;2010&lt;/year&gt;&lt;/dates&gt;&lt;label&gt;School-based&lt;/label&gt;&lt;work-type&gt;Article&lt;/work-type&gt;&lt;urls&gt;&lt;related-urls&gt;&lt;url&gt;https://www.scopus.com/inward/record.uri?eid=2-s2.0-78149361783&amp;amp;doi=10.1016%2fj.jpag.2010.03.007&amp;amp;partnerID=40&amp;amp;md5=fc46136421e9f2d048e5d8f25b86cc79&lt;/url&gt;&lt;url&gt;https://ac.els-cdn.com/S1083318810001257/1-s2.0-S1083318810001257-main.pdf?_tid=8157f816-85aa-4dfd-88cf-2262ee409847&amp;amp;acdnat=1529919933_0806c3c8ab752907afae662128d8ddc5&lt;/url&gt;&lt;/related-urls&gt;&lt;/urls&gt;&lt;electronic-resource-num&gt;10.1016/j.jpag.2010.03.007&lt;/electronic-resource-num&gt;&lt;remote-database-name&gt;Scopus&lt;/remote-database-name&gt;&lt;/record&gt;&lt;/Cite&gt;&lt;/EndNote&gt;</w:instrText>
            </w:r>
            <w:r>
              <w:fldChar w:fldCharType="separate"/>
            </w:r>
            <w:r>
              <w:rPr>
                <w:noProof/>
              </w:rPr>
              <w:t>Blank et al., 2010</w:t>
            </w:r>
            <w:r>
              <w:fldChar w:fldCharType="end"/>
            </w:r>
          </w:p>
        </w:tc>
      </w:tr>
      <w:tr w:rsidR="008A03AD" w:rsidRPr="00C87617" w14:paraId="4A9B83D7" w14:textId="77777777" w:rsidTr="000271A3">
        <w:trPr>
          <w:cnfStyle w:val="000000100000" w:firstRow="0" w:lastRow="0" w:firstColumn="0" w:lastColumn="0" w:oddVBand="0" w:evenVBand="0" w:oddHBand="1" w:evenHBand="0" w:firstRowFirstColumn="0" w:firstRowLastColumn="0" w:lastRowFirstColumn="0" w:lastRowLastColumn="0"/>
          <w:trHeight w:val="635"/>
        </w:trPr>
        <w:tc>
          <w:tcPr>
            <w:tcW w:w="2157" w:type="dxa"/>
          </w:tcPr>
          <w:p w14:paraId="18A9C7F1" w14:textId="0104DDC5" w:rsidR="000271A3" w:rsidRDefault="000271A3" w:rsidP="00032DA9">
            <w:r>
              <w:lastRenderedPageBreak/>
              <w:t>Peer-led sex education</w:t>
            </w:r>
          </w:p>
        </w:tc>
        <w:tc>
          <w:tcPr>
            <w:tcW w:w="1765" w:type="dxa"/>
          </w:tcPr>
          <w:p w14:paraId="44683A73" w14:textId="1C049A4E" w:rsidR="000271A3" w:rsidRDefault="000271A3" w:rsidP="00032DA9">
            <w:r>
              <w:t>Peer contact through schools</w:t>
            </w:r>
          </w:p>
        </w:tc>
        <w:tc>
          <w:tcPr>
            <w:tcW w:w="1685" w:type="dxa"/>
          </w:tcPr>
          <w:p w14:paraId="575AFC87" w14:textId="77777777" w:rsidR="000271A3" w:rsidRDefault="000271A3" w:rsidP="00032DA9">
            <w:r>
              <w:t>UK 2008</w:t>
            </w:r>
          </w:p>
          <w:p w14:paraId="6D9715B5" w14:textId="039AC868" w:rsidR="000271A3" w:rsidRDefault="000271A3" w:rsidP="00032DA9">
            <w:r>
              <w:t>Italy 2005</w:t>
            </w:r>
          </w:p>
        </w:tc>
        <w:tc>
          <w:tcPr>
            <w:tcW w:w="1843" w:type="dxa"/>
          </w:tcPr>
          <w:p w14:paraId="5828A8FA" w14:textId="087A7367" w:rsidR="000271A3" w:rsidRDefault="000271A3" w:rsidP="00032DA9">
            <w:r>
              <w:t>Universal</w:t>
            </w:r>
          </w:p>
        </w:tc>
        <w:tc>
          <w:tcPr>
            <w:tcW w:w="1481" w:type="dxa"/>
          </w:tcPr>
          <w:p w14:paraId="2AE77223" w14:textId="0A7E2ED6" w:rsidR="000271A3" w:rsidRDefault="000271A3" w:rsidP="00032DA9">
            <w:r>
              <w:t>Pregnancy rates, condom use, knowledge of contraceptive use</w:t>
            </w:r>
          </w:p>
        </w:tc>
        <w:tc>
          <w:tcPr>
            <w:tcW w:w="1989" w:type="dxa"/>
          </w:tcPr>
          <w:p w14:paraId="0BAABB7D" w14:textId="77777777" w:rsidR="000271A3" w:rsidRDefault="000271A3" w:rsidP="00032DA9"/>
        </w:tc>
        <w:tc>
          <w:tcPr>
            <w:tcW w:w="2016" w:type="dxa"/>
          </w:tcPr>
          <w:p w14:paraId="0C127119" w14:textId="1EC1CB8E" w:rsidR="000271A3" w:rsidRDefault="000271A3" w:rsidP="00032DA9">
            <w:r>
              <w:t>Decreased rates of pregnancy (self-report), increased knowledge of sexual-risks (compared to teacher-led education)</w:t>
            </w:r>
          </w:p>
        </w:tc>
        <w:tc>
          <w:tcPr>
            <w:tcW w:w="1860" w:type="dxa"/>
          </w:tcPr>
          <w:p w14:paraId="3A899164" w14:textId="76BC0588" w:rsidR="000271A3" w:rsidRPr="00753C94" w:rsidRDefault="000271A3" w:rsidP="00CA45CA">
            <w:pPr>
              <w:rPr>
                <w:lang w:val="fr-FR"/>
              </w:rPr>
            </w:pPr>
            <w:r>
              <w:fldChar w:fldCharType="begin">
                <w:fldData xml:space="preserve">PEVuZE5vdGU+PENpdGU+PEF1dGhvcj5Mb3BlejwvQXV0aG9yPjxZZWFyPjIwMTY8L1llYXI+PFJl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=
</w:fldData>
              </w:fldChar>
            </w:r>
            <w:r w:rsidRPr="00753C94">
              <w:rPr>
                <w:lang w:val="fr-FR"/>
              </w:rPr>
              <w:instrText xml:space="preserve"> ADDIN EN.CITE </w:instrText>
            </w:r>
            <w:r>
              <w:fldChar w:fldCharType="begin">
                <w:fldData xml:space="preserve">PEVuZE5vdGU+PENpdGU+PEF1dGhvcj5Mb3BlejwvQXV0aG9yPjxZZWFyPjIwMTY8L1llYXI+PFJl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=
</w:fldData>
              </w:fldChar>
            </w:r>
            <w:r w:rsidRPr="00753C94">
              <w:rPr>
                <w:lang w:val="fr-FR"/>
              </w:rPr>
              <w:instrText xml:space="preserve"> ADDIN EN.CITE.DATA </w:instrText>
            </w:r>
            <w:r>
              <w:fldChar w:fldCharType="end"/>
            </w:r>
            <w:r>
              <w:fldChar w:fldCharType="separate"/>
            </w:r>
            <w:r w:rsidRPr="00753C94">
              <w:rPr>
                <w:noProof/>
                <w:lang w:val="fr-FR"/>
              </w:rPr>
              <w:t>Lopez et al., 2016a, Mason-Jones et al., 2016</w:t>
            </w:r>
            <w:r>
              <w:fldChar w:fldCharType="end"/>
            </w:r>
            <w:r w:rsidRPr="00753C94">
              <w:rPr>
                <w:lang w:val="fr-FR"/>
              </w:rPr>
              <w:t xml:space="preserve">, </w:t>
            </w:r>
            <w:r>
              <w:fldChar w:fldCharType="begin"/>
            </w:r>
            <w:r w:rsidRPr="00753C94">
              <w:rPr>
                <w:lang w:val="fr-FR"/>
              </w:rPr>
              <w:instrText xml:space="preserve"> ADDIN EN.CITE &lt;EndNote&gt;&lt;Cite&gt;&lt;Author&gt;Shepherd&lt;/Author&gt;&lt;Year&gt;2010&lt;/Year&gt;&lt;RecNum&gt;3317&lt;/RecNum&gt;&lt;DisplayText&gt;Shepherd et al., 2010&lt;/DisplayText&gt;&lt;record&gt;&lt;rec-number&gt;3317&lt;/rec-number&gt;&lt;foreign-keys&gt;&lt;key app="EN" db-id="rrxa5fwxats5z9evw9p5vet69atde9rfazs9" timestamp="1530012554"&gt;3317&lt;/key&gt;&lt;/foreign-keys&gt;&lt;ref-type name="Journal Article"&gt;17&lt;/ref-type&gt;&lt;contributors&gt;&lt;authors&gt;&lt;author&gt;Shepherd, J.&lt;/author&gt;&lt;author&gt;Kavanagh, J.&lt;/author&gt;&lt;author&gt;Picot, J.&lt;/author&gt;&lt;author&gt;Cooper, K.&lt;/author&gt;&lt;author&gt;Harden, A.&lt;/author&gt;&lt;author&gt;Barnett-Page, E.&lt;/author&gt;&lt;author&gt;Jones, J.&lt;/author&gt;&lt;author&gt;Clegg, A.&lt;/author&gt;&lt;author&gt;Hartwell, D.&lt;/author&gt;&lt;author&gt;Frampton, G. K.&lt;/author&gt;&lt;author&gt;Price, A.&lt;/author&gt;&lt;/authors&gt;&lt;/contributors&gt;&lt;titles&gt;&lt;title&gt;The effectiveness and cost-effectiveness of behavioural interventions for the prevention of sexually transmitted infections in young people aged 13-19: A systematic review and economic evaluation&lt;/title&gt;&lt;secondary-title&gt;Health Technology Assessment&lt;/secondary-title&gt;&lt;/titles&gt;&lt;periodical&gt;&lt;full-title&gt;Health Technology Assessment&lt;/full-title&gt;&lt;/periodical&gt;&lt;pages&gt;1-230&lt;/pages&gt;&lt;volume&gt;14&lt;/volume&gt;&lt;number&gt;7&lt;/number&gt;&lt;dates&gt;&lt;year&gt;2010&lt;/year&gt;&lt;/dates&gt;&lt;label&gt;School-based&lt;/label&gt;&lt;work-type&gt;Review&lt;/work-type&gt;&lt;urls&gt;&lt;related-urls&gt;&lt;url&gt;https://www.scopus.com/inward/record.uri?eid=2-s2.0-77950664712&amp;amp;doi=10.3310%2fhta14070&amp;amp;partnerID=40&amp;amp;md5=28b25318794868dd7ef4ec713b6c7c10&lt;/url&gt;&lt;/related-urls&gt;&lt;/urls&gt;&lt;electronic-resource-num&gt;10.3310/hta14070&lt;/electronic-resource-num&gt;&lt;remote-database-name&gt;Scopus&lt;/remote-database-name&gt;&lt;/record&gt;&lt;/Cite&gt;&lt;/EndNote&gt;</w:instrText>
            </w:r>
            <w:r>
              <w:fldChar w:fldCharType="separate"/>
            </w:r>
            <w:r w:rsidRPr="00753C94">
              <w:rPr>
                <w:noProof/>
                <w:lang w:val="fr-FR"/>
              </w:rPr>
              <w:t>Shepherd et al., 2010</w:t>
            </w:r>
            <w:r>
              <w:fldChar w:fldCharType="end"/>
            </w:r>
          </w:p>
        </w:tc>
      </w:tr>
      <w:tr w:rsidR="008A03AD" w14:paraId="0866F9F2" w14:textId="77777777" w:rsidTr="000271A3">
        <w:trPr>
          <w:trHeight w:val="635"/>
        </w:trPr>
        <w:tc>
          <w:tcPr>
            <w:tcW w:w="2157" w:type="dxa"/>
          </w:tcPr>
          <w:p w14:paraId="476F3533" w14:textId="17132717" w:rsidR="000271A3" w:rsidRDefault="000271A3" w:rsidP="00032DA9">
            <w:r>
              <w:t>Infant simulator programmes</w:t>
            </w:r>
          </w:p>
        </w:tc>
        <w:tc>
          <w:tcPr>
            <w:tcW w:w="1765" w:type="dxa"/>
          </w:tcPr>
          <w:p w14:paraId="1058CFA1" w14:textId="67E57747" w:rsidR="000271A3" w:rsidRDefault="000271A3" w:rsidP="00032DA9">
            <w:r>
              <w:t>School distributed, connected to lessons</w:t>
            </w:r>
          </w:p>
        </w:tc>
        <w:tc>
          <w:tcPr>
            <w:tcW w:w="1685" w:type="dxa"/>
          </w:tcPr>
          <w:p w14:paraId="3A220EC2" w14:textId="7380E861" w:rsidR="000271A3" w:rsidRDefault="000271A3" w:rsidP="00032DA9">
            <w:r>
              <w:t>USA</w:t>
            </w:r>
            <w:r w:rsidR="0033768A">
              <w:t xml:space="preserve"> 2006</w:t>
            </w:r>
          </w:p>
        </w:tc>
        <w:tc>
          <w:tcPr>
            <w:tcW w:w="1843" w:type="dxa"/>
          </w:tcPr>
          <w:p w14:paraId="479CF5F4" w14:textId="64BBCF0B" w:rsidR="000271A3" w:rsidRDefault="000271A3" w:rsidP="00032DA9">
            <w:r>
              <w:t>Universal</w:t>
            </w:r>
          </w:p>
        </w:tc>
        <w:tc>
          <w:tcPr>
            <w:tcW w:w="1481" w:type="dxa"/>
          </w:tcPr>
          <w:p w14:paraId="6B94646F" w14:textId="77777777" w:rsidR="000271A3" w:rsidRDefault="000271A3" w:rsidP="00032DA9"/>
        </w:tc>
        <w:tc>
          <w:tcPr>
            <w:tcW w:w="1989" w:type="dxa"/>
          </w:tcPr>
          <w:p w14:paraId="1F82A1C6" w14:textId="77777777" w:rsidR="000271A3" w:rsidRDefault="000271A3" w:rsidP="00032DA9"/>
        </w:tc>
        <w:tc>
          <w:tcPr>
            <w:tcW w:w="2016" w:type="dxa"/>
          </w:tcPr>
          <w:p w14:paraId="36DDEB83" w14:textId="64E0C8EF" w:rsidR="000271A3" w:rsidRDefault="000271A3" w:rsidP="00032DA9">
            <w:r>
              <w:t xml:space="preserve">Increased </w:t>
            </w:r>
            <w:r w:rsidR="0033768A">
              <w:t>awareness and self-reported motivation to reduce risk, increased use of contraceptives</w:t>
            </w:r>
          </w:p>
        </w:tc>
        <w:tc>
          <w:tcPr>
            <w:tcW w:w="1860" w:type="dxa"/>
          </w:tcPr>
          <w:p w14:paraId="7AA0DDB9" w14:textId="06975BD0" w:rsidR="000271A3" w:rsidRDefault="0033768A" w:rsidP="0033768A">
            <w:r>
              <w:fldChar w:fldCharType="begin"/>
            </w:r>
            <w:r>
              <w:instrText xml:space="preserve"> ADDIN EN.CITE &lt;EndNote&gt;&lt;Cite&gt;&lt;Author&gt;Cardoza&lt;/Author&gt;&lt;Year&gt;2012&lt;/Year&gt;&lt;RecNum&gt;3452&lt;/RecNum&gt;&lt;DisplayText&gt;Cardoza et al., 2012&lt;/DisplayText&gt;&lt;record&gt;&lt;rec-number&gt;3452&lt;/rec-number&gt;&lt;foreign-keys&gt;&lt;key app="EN" db-id="rrxa5fwxats5z9evw9p5vet69atde9rfazs9" timestamp="1530012561"&gt;3452&lt;/key&gt;&lt;/foreign-keys&gt;&lt;ref-type name="Journal Article"&gt;17&lt;/ref-type&gt;&lt;contributors&gt;&lt;authors&gt;&lt;author&gt;Cardoza, V. J.&lt;/author&gt;&lt;author&gt;Documét, P. I.&lt;/author&gt;&lt;author&gt;Fryer, C. S.&lt;/author&gt;&lt;author&gt;Gold, M. A.&lt;/author&gt;&lt;author&gt;Butler, J.&lt;/author&gt;&lt;/authors&gt;&lt;/contributors&gt;&lt;titles&gt;&lt;title&gt;Sexual Health Behavior Interventions for U.S. Latino Adolescents: A Systematic Review of the Literature&lt;/title&gt;&lt;secondary-title&gt;Journal of Pediatric and Adolescent Gynecology&lt;/secondary-title&gt;&lt;/titles&gt;&lt;periodical&gt;&lt;full-title&gt;Journal of Pediatric and Adolescent Gynecology&lt;/full-title&gt;&lt;/periodical&gt;&lt;pages&gt;136-149&lt;/pages&gt;&lt;volume&gt;25&lt;/volume&gt;&lt;number&gt;2&lt;/number&gt;&lt;dates&gt;&lt;year&gt;2012&lt;/year&gt;&lt;/dates&gt;&lt;label&gt;Multiple interventions&lt;/label&gt;&lt;work-type&gt;Article&lt;/work-type&gt;&lt;urls&gt;&lt;related-urls&gt;&lt;url&gt;https://www.scopus.com/inward/record.uri?eid=2-s2.0-84858279117&amp;amp;doi=10.1016%2fj.jpag.2011.09.011&amp;amp;partnerID=40&amp;amp;md5=c821572fb84538482d79c0a672e4eee7&lt;/url&gt;&lt;url&gt;https://ac.els-cdn.com/S1083318811003834/1-s2.0-S1083318811003834-main.pdf?_tid=9e397c2e-f4df-4c2e-80e0-9ea222fab43a&amp;amp;acdnat=1529919946_52c5a404df90b2750f1dc70318d01753&lt;/url&gt;&lt;/related-urls&gt;&lt;/urls&gt;&lt;electronic-resource-num&gt;10.1016/j.jpag.2011.09.011&lt;/electronic-resource-num&gt;&lt;remote-database-name&gt;Scopus&lt;/remote-database-name&gt;&lt;/record&gt;&lt;/Cite&gt;&lt;/EndNote&gt;</w:instrText>
            </w:r>
            <w:r>
              <w:fldChar w:fldCharType="separate"/>
            </w:r>
            <w:r>
              <w:rPr>
                <w:noProof/>
              </w:rPr>
              <w:t>Cardoza et al., 2012</w:t>
            </w:r>
            <w:r>
              <w:fldChar w:fldCharType="end"/>
            </w:r>
          </w:p>
        </w:tc>
      </w:tr>
      <w:tr w:rsidR="008A03AD" w:rsidRPr="00C87617" w14:paraId="4555C2F6" w14:textId="77777777" w:rsidTr="000271A3">
        <w:trPr>
          <w:cnfStyle w:val="000000100000" w:firstRow="0" w:lastRow="0" w:firstColumn="0" w:lastColumn="0" w:oddVBand="0" w:evenVBand="0" w:oddHBand="1" w:evenHBand="0" w:firstRowFirstColumn="0" w:firstRowLastColumn="0" w:lastRowFirstColumn="0" w:lastRowLastColumn="0"/>
          <w:trHeight w:val="635"/>
        </w:trPr>
        <w:tc>
          <w:tcPr>
            <w:tcW w:w="2157" w:type="dxa"/>
          </w:tcPr>
          <w:p w14:paraId="46BED1E4" w14:textId="1BC2CBA1" w:rsidR="000271A3" w:rsidRDefault="000271A3" w:rsidP="003F42E5">
            <w:r>
              <w:t>STI-prevention-focussed education (not linked to pregnancy)</w:t>
            </w:r>
          </w:p>
        </w:tc>
        <w:tc>
          <w:tcPr>
            <w:tcW w:w="1765" w:type="dxa"/>
          </w:tcPr>
          <w:p w14:paraId="2186EA67" w14:textId="115DFC5C" w:rsidR="000271A3" w:rsidRDefault="000271A3" w:rsidP="00032DA9">
            <w:r>
              <w:t>Schools, classroom via teacher</w:t>
            </w:r>
          </w:p>
        </w:tc>
        <w:tc>
          <w:tcPr>
            <w:tcW w:w="1685" w:type="dxa"/>
          </w:tcPr>
          <w:p w14:paraId="2EC2CE1B" w14:textId="06AC8116" w:rsidR="000271A3" w:rsidRDefault="000271A3" w:rsidP="00032DA9">
            <w:r>
              <w:t>USA 1995</w:t>
            </w:r>
            <w:r w:rsidR="0033768A">
              <w:t>-2006</w:t>
            </w:r>
          </w:p>
          <w:p w14:paraId="4FDB2B56" w14:textId="078E9318" w:rsidR="000271A3" w:rsidRDefault="000271A3" w:rsidP="00032DA9">
            <w:r>
              <w:t>Netherlands 1996</w:t>
            </w:r>
          </w:p>
        </w:tc>
        <w:tc>
          <w:tcPr>
            <w:tcW w:w="1843" w:type="dxa"/>
          </w:tcPr>
          <w:p w14:paraId="261A6BBE" w14:textId="29B27859" w:rsidR="000271A3" w:rsidRDefault="000271A3" w:rsidP="00032DA9">
            <w:r>
              <w:t>Universal</w:t>
            </w:r>
          </w:p>
        </w:tc>
        <w:tc>
          <w:tcPr>
            <w:tcW w:w="1481" w:type="dxa"/>
          </w:tcPr>
          <w:p w14:paraId="5EA42845" w14:textId="5490520E" w:rsidR="000271A3" w:rsidRDefault="000271A3" w:rsidP="00FC4170">
            <w:r>
              <w:t>Frequency of sex, number of sexual partners, age at first sexual intercourse, rates of condom use</w:t>
            </w:r>
          </w:p>
        </w:tc>
        <w:tc>
          <w:tcPr>
            <w:tcW w:w="1989" w:type="dxa"/>
          </w:tcPr>
          <w:p w14:paraId="3FDC56A5" w14:textId="77777777" w:rsidR="000271A3" w:rsidRDefault="000271A3" w:rsidP="00032DA9"/>
        </w:tc>
        <w:tc>
          <w:tcPr>
            <w:tcW w:w="2016" w:type="dxa"/>
          </w:tcPr>
          <w:p w14:paraId="5AA9CD82" w14:textId="28863642" w:rsidR="000271A3" w:rsidRDefault="000271A3" w:rsidP="00032DA9">
            <w:r>
              <w:t>Strong evidence of no increase in sexual activity, decrease in sexual risk behaviours and increase in condom use.</w:t>
            </w:r>
          </w:p>
        </w:tc>
        <w:tc>
          <w:tcPr>
            <w:tcW w:w="1860" w:type="dxa"/>
          </w:tcPr>
          <w:p w14:paraId="3F3DEA64" w14:textId="17D2F5C8" w:rsidR="000271A3" w:rsidRPr="000C7FAA" w:rsidRDefault="000271A3" w:rsidP="006636BB">
            <w:pPr>
              <w:rPr>
                <w:lang w:val="da-DK"/>
              </w:rPr>
            </w:pPr>
            <w:r>
              <w:fldChar w:fldCharType="begin">
                <w:fldData xml:space="preserve">PEVuZE5vdGU+PENpdGU+PEF1dGhvcj5LaXJieTwvQXV0aG9yPjxZZWFyPjIwMDI8L1llYXI+PFJl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</w:fldData>
              </w:fldChar>
            </w:r>
            <w:r w:rsidRPr="000C7FAA">
              <w:rPr>
                <w:lang w:val="da-DK"/>
              </w:rPr>
              <w:instrText xml:space="preserve"> ADDIN EN.CITE </w:instrText>
            </w:r>
            <w:r>
              <w:fldChar w:fldCharType="begin">
                <w:fldData xml:space="preserve">PEVuZE5vdGU+PENpdGU+PEF1dGhvcj5LaXJieTwvQXV0aG9yPjxZZWFyPjIwMDI8L1llYXI+PFJl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</w:fldData>
              </w:fldChar>
            </w:r>
            <w:r w:rsidRPr="000C7FAA">
              <w:rPr>
                <w:lang w:val="da-DK"/>
              </w:rPr>
              <w:instrText xml:space="preserve"> ADDIN EN.CITE.DATA </w:instrText>
            </w:r>
            <w:r>
              <w:fldChar w:fldCharType="end"/>
            </w:r>
            <w:r>
              <w:fldChar w:fldCharType="separate"/>
            </w:r>
            <w:r w:rsidRPr="000C7FAA">
              <w:rPr>
                <w:noProof/>
                <w:lang w:val="da-DK"/>
              </w:rPr>
              <w:t>Kirby, 2002a, Kirby et al., 1994, Shepherd et al., 2010, Cardoza et al., 2012</w:t>
            </w:r>
            <w:r>
              <w:fldChar w:fldCharType="end"/>
            </w:r>
          </w:p>
        </w:tc>
      </w:tr>
    </w:tbl>
    <w:p w14:paraId="5C159814" w14:textId="152E2BFB" w:rsidR="00977953" w:rsidRPr="000C7FAA" w:rsidRDefault="00977953" w:rsidP="00977953">
      <w:pPr>
        <w:pStyle w:val="BodyText"/>
        <w:rPr>
          <w:lang w:val="da-DK"/>
        </w:rPr>
      </w:pPr>
    </w:p>
    <w:p w14:paraId="21AFE8A3" w14:textId="628F06AA" w:rsidR="003979DB" w:rsidRPr="003979DB" w:rsidRDefault="003979DB" w:rsidP="003979DB">
      <w:pPr>
        <w:pStyle w:val="Heading1"/>
        <w:rPr>
          <w:b w:val="0"/>
          <w:bCs/>
          <w:i/>
          <w:iCs/>
          <w:sz w:val="24"/>
          <w:szCs w:val="24"/>
        </w:rPr>
      </w:pPr>
      <w:r>
        <w:t>Health clinic based interventions</w:t>
      </w:r>
      <w:r>
        <w:br/>
      </w:r>
      <w:r>
        <w:rPr>
          <w:b w:val="0"/>
          <w:bCs/>
          <w:i/>
          <w:iCs/>
          <w:sz w:val="24"/>
          <w:szCs w:val="24"/>
        </w:rPr>
        <w:t>(These may include school-based clinic interventions – as above – however, they are distinguished here as their location is not likely to be a key element in delivery, as opposed to the school-specific interventions)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EC7B0C" w14:paraId="7806BC31"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7AD4094C" w14:textId="0288CBF8" w:rsidR="003979DB" w:rsidRDefault="003979DB" w:rsidP="00032DA9">
            <w:r>
              <w:t>Description of intervention</w:t>
            </w:r>
          </w:p>
        </w:tc>
        <w:tc>
          <w:tcPr>
            <w:tcW w:w="2088" w:type="dxa"/>
          </w:tcPr>
          <w:p w14:paraId="3375AF7B" w14:textId="77777777" w:rsidR="003979DB" w:rsidRDefault="003979DB" w:rsidP="00032DA9">
            <w:r>
              <w:t>Context of delivery</w:t>
            </w:r>
          </w:p>
        </w:tc>
        <w:tc>
          <w:tcPr>
            <w:tcW w:w="1834" w:type="dxa"/>
          </w:tcPr>
          <w:p w14:paraId="44D9D9B9" w14:textId="77777777" w:rsidR="003979DB" w:rsidRDefault="003979DB" w:rsidP="00032DA9">
            <w:r>
              <w:t>Country and period of publication of papers used</w:t>
            </w:r>
          </w:p>
        </w:tc>
        <w:tc>
          <w:tcPr>
            <w:tcW w:w="2118" w:type="dxa"/>
          </w:tcPr>
          <w:p w14:paraId="74827874" w14:textId="77777777" w:rsidR="003979DB" w:rsidRDefault="003979DB" w:rsidP="00032DA9">
            <w:r>
              <w:t>Targeted groups</w:t>
            </w:r>
          </w:p>
        </w:tc>
        <w:tc>
          <w:tcPr>
            <w:tcW w:w="2219" w:type="dxa"/>
          </w:tcPr>
          <w:p w14:paraId="4C53E9B5" w14:textId="77777777" w:rsidR="003979DB" w:rsidRDefault="003979DB" w:rsidP="00032DA9">
            <w:r>
              <w:t>Outcomes tested</w:t>
            </w:r>
          </w:p>
        </w:tc>
        <w:tc>
          <w:tcPr>
            <w:tcW w:w="2261" w:type="dxa"/>
          </w:tcPr>
          <w:p w14:paraId="4A39B06D" w14:textId="77777777" w:rsidR="003979DB" w:rsidRDefault="003979DB" w:rsidP="00032DA9">
            <w:commentRangeStart w:id="5"/>
            <w:r>
              <w:t>Evidence of effectiveness</w:t>
            </w:r>
            <w:commentRangeEnd w:id="5"/>
            <w:r w:rsidR="009C2E38">
              <w:rPr>
                <w:rStyle w:val="CommentReference"/>
                <w:b w:val="0"/>
                <w:bCs w:val="0"/>
              </w:rPr>
              <w:commentReference w:id="5"/>
            </w:r>
          </w:p>
        </w:tc>
        <w:tc>
          <w:tcPr>
            <w:tcW w:w="2058" w:type="dxa"/>
          </w:tcPr>
          <w:p w14:paraId="2232201D" w14:textId="77777777" w:rsidR="003979DB" w:rsidRDefault="003979DB" w:rsidP="00032DA9">
            <w:r>
              <w:t>Papers</w:t>
            </w:r>
          </w:p>
        </w:tc>
      </w:tr>
      <w:tr w:rsidR="00EC7B0C" w:rsidRPr="00C87617" w14:paraId="302C93B5"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47378DB0" w14:textId="0F912962" w:rsidR="003979DB" w:rsidRDefault="003979DB" w:rsidP="003979DB">
            <w:r>
              <w:lastRenderedPageBreak/>
              <w:t>Counselling and health advice for at-risk individuals</w:t>
            </w:r>
          </w:p>
        </w:tc>
        <w:tc>
          <w:tcPr>
            <w:tcW w:w="2088" w:type="dxa"/>
          </w:tcPr>
          <w:p w14:paraId="3943807D" w14:textId="7F17B65A" w:rsidR="003979DB" w:rsidRDefault="003979DB" w:rsidP="00032DA9">
            <w:r>
              <w:t>Health clinic, one-to-one appointment</w:t>
            </w:r>
          </w:p>
        </w:tc>
        <w:tc>
          <w:tcPr>
            <w:tcW w:w="1834" w:type="dxa"/>
          </w:tcPr>
          <w:p w14:paraId="6DA5164C" w14:textId="09402A18" w:rsidR="003979DB" w:rsidRDefault="003979DB" w:rsidP="00032DA9">
            <w:r>
              <w:t>USA</w:t>
            </w:r>
            <w:r w:rsidR="00901C04">
              <w:t xml:space="preserve"> 1990-2012</w:t>
            </w:r>
          </w:p>
        </w:tc>
        <w:tc>
          <w:tcPr>
            <w:tcW w:w="2118" w:type="dxa"/>
          </w:tcPr>
          <w:p w14:paraId="7155481C" w14:textId="742434E9" w:rsidR="003979DB" w:rsidRDefault="003979DB" w:rsidP="00032DA9">
            <w:r>
              <w:t>Screened individuals (e.g. STI-positive</w:t>
            </w:r>
            <w:r w:rsidR="00EC7B0C">
              <w:t>, identified as sexually active</w:t>
            </w:r>
            <w:r>
              <w:t>)</w:t>
            </w:r>
          </w:p>
        </w:tc>
        <w:tc>
          <w:tcPr>
            <w:tcW w:w="2219" w:type="dxa"/>
          </w:tcPr>
          <w:p w14:paraId="6FBC4697" w14:textId="4A5F7A1C" w:rsidR="003979DB" w:rsidRDefault="003979DB" w:rsidP="00032DA9">
            <w:r>
              <w:t>Condom</w:t>
            </w:r>
            <w:r w:rsidR="00901C04">
              <w:t xml:space="preserve"> and contraceptive</w:t>
            </w:r>
            <w:r>
              <w:t xml:space="preserve"> use</w:t>
            </w:r>
          </w:p>
        </w:tc>
        <w:tc>
          <w:tcPr>
            <w:tcW w:w="2261" w:type="dxa"/>
          </w:tcPr>
          <w:p w14:paraId="24ED08C4" w14:textId="4FC23232" w:rsidR="003979DB" w:rsidRDefault="003979DB" w:rsidP="00032DA9">
            <w:r>
              <w:t xml:space="preserve">Increased condom </w:t>
            </w:r>
            <w:r w:rsidR="00901C04">
              <w:t xml:space="preserve">and contraceptive </w:t>
            </w:r>
            <w:r>
              <w:t>use</w:t>
            </w:r>
          </w:p>
        </w:tc>
        <w:tc>
          <w:tcPr>
            <w:tcW w:w="2058" w:type="dxa"/>
          </w:tcPr>
          <w:p w14:paraId="34760F0F" w14:textId="7C86BA5B" w:rsidR="003979DB" w:rsidRPr="000C7FAA" w:rsidRDefault="00CA45CA" w:rsidP="007B58A6">
            <w:pPr>
              <w:rPr>
                <w:lang w:val="da-DK"/>
              </w:rPr>
            </w:pPr>
            <w:r>
              <w:fldChar w:fldCharType="begin">
                <w:fldData xml:space="preserve">PEVuZE5vdGU+PENpdGU+PEF1dGhvcj5LaXJieTwvQXV0aG9yPjxZZWFyPjIwMDI8L1llYXI+PFJl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</w:fldData>
              </w:fldChar>
            </w:r>
            <w:r w:rsidR="007B58A6" w:rsidRPr="000C7FAA">
              <w:rPr>
                <w:lang w:val="da-DK"/>
              </w:rPr>
              <w:instrText xml:space="preserve"> ADDIN EN.CITE </w:instrText>
            </w:r>
            <w:r w:rsidR="007B58A6">
              <w:fldChar w:fldCharType="begin">
                <w:fldData xml:space="preserve">PEVuZE5vdGU+PENpdGU+PEF1dGhvcj5LaXJieTwvQXV0aG9yPjxZZWFyPjIwMDI8L1llYXI+PFJl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</w:fldData>
              </w:fldChar>
            </w:r>
            <w:r w:rsidR="007B58A6" w:rsidRPr="000C7FAA">
              <w:rPr>
                <w:lang w:val="da-DK"/>
              </w:rPr>
              <w:instrText xml:space="preserve"> ADDIN EN.CITE.DATA </w:instrText>
            </w:r>
            <w:r w:rsidR="007B58A6">
              <w:fldChar w:fldCharType="end"/>
            </w:r>
            <w:r>
              <w:fldChar w:fldCharType="separate"/>
            </w:r>
            <w:r w:rsidR="007B58A6" w:rsidRPr="000C7FAA">
              <w:rPr>
                <w:noProof/>
                <w:lang w:val="da-DK"/>
              </w:rPr>
              <w:t>Kirby, 2002a, Lopez et al., 2016b, Cooper et al., 2014, Lin et al., 2008, Moos et al., 2003, Wilson et al., 2015, Zapata et al., 2015, Barham et al., 2007, Brittain et al., 2015b</w:t>
            </w:r>
            <w:r>
              <w:fldChar w:fldCharType="end"/>
            </w:r>
          </w:p>
        </w:tc>
      </w:tr>
      <w:tr w:rsidR="00EC7B0C" w:rsidRPr="00C87617" w14:paraId="34AE1179" w14:textId="77777777" w:rsidTr="00A61411">
        <w:trPr>
          <w:trHeight w:val="635"/>
        </w:trPr>
        <w:tc>
          <w:tcPr>
            <w:tcW w:w="2218" w:type="dxa"/>
          </w:tcPr>
          <w:p w14:paraId="5D10EA33" w14:textId="77777777" w:rsidR="00EB3E20" w:rsidRDefault="008E2D63" w:rsidP="003979DB">
            <w:r>
              <w:t>Provision of contraception and contraception advice</w:t>
            </w:r>
          </w:p>
          <w:p w14:paraId="335DAEB3" w14:textId="285FC603" w:rsidR="008E2D63" w:rsidRDefault="00EB3E20" w:rsidP="00EB3E20">
            <w:pPr>
              <w:pStyle w:val="ListParagraph"/>
            </w:pPr>
            <w:r>
              <w:t>Including efforts to improve continuation of contraceptive use</w:t>
            </w:r>
          </w:p>
        </w:tc>
        <w:tc>
          <w:tcPr>
            <w:tcW w:w="2088" w:type="dxa"/>
          </w:tcPr>
          <w:p w14:paraId="2C03E39E" w14:textId="1CDC5169" w:rsidR="008E2D63" w:rsidRDefault="008E2D63" w:rsidP="00032DA9">
            <w:r>
              <w:t>Health clinic</w:t>
            </w:r>
          </w:p>
        </w:tc>
        <w:tc>
          <w:tcPr>
            <w:tcW w:w="1834" w:type="dxa"/>
            <w:shd w:val="clear" w:color="auto" w:fill="F7CAAC" w:themeFill="accent2" w:themeFillTint="66"/>
          </w:tcPr>
          <w:p w14:paraId="66FE3B75" w14:textId="781A999F" w:rsidR="004A1DBE" w:rsidRDefault="008E2D63" w:rsidP="004A1DBE">
            <w:r>
              <w:t xml:space="preserve">USA </w:t>
            </w:r>
            <w:r w:rsidR="004A1DBE">
              <w:t>1990</w:t>
            </w:r>
            <w:r>
              <w:t>-2006</w:t>
            </w:r>
          </w:p>
          <w:p w14:paraId="26270FE2" w14:textId="62AD82C2" w:rsidR="004A1DBE" w:rsidRDefault="004A1DBE" w:rsidP="004A1DBE">
            <w:r>
              <w:t>UK 1999-2001</w:t>
            </w:r>
          </w:p>
          <w:p w14:paraId="436E44A6" w14:textId="77777777" w:rsidR="004A1DBE" w:rsidRDefault="004A1DBE" w:rsidP="004A1DBE">
            <w:r>
              <w:t>Sweden 2008</w:t>
            </w:r>
          </w:p>
          <w:p w14:paraId="2C3FEF07" w14:textId="1D55C5F9" w:rsidR="008E2D63" w:rsidRDefault="004A1DBE" w:rsidP="004A1DBE">
            <w:r>
              <w:t>Canada 1996</w:t>
            </w:r>
          </w:p>
        </w:tc>
        <w:tc>
          <w:tcPr>
            <w:tcW w:w="2118" w:type="dxa"/>
            <w:shd w:val="clear" w:color="auto" w:fill="F7CAAC" w:themeFill="accent2" w:themeFillTint="66"/>
          </w:tcPr>
          <w:p w14:paraId="2BC1B616" w14:textId="1D69EB4F" w:rsidR="008E2D63" w:rsidRDefault="005E41F3" w:rsidP="00032DA9">
            <w:r>
              <w:t>Universal (</w:t>
            </w:r>
            <w:r w:rsidR="007B58A6">
              <w:t xml:space="preserve">offered to all health-clinic using adolescents, </w:t>
            </w:r>
            <w:r>
              <w:t>contingent on uptake)</w:t>
            </w:r>
          </w:p>
        </w:tc>
        <w:tc>
          <w:tcPr>
            <w:tcW w:w="2219" w:type="dxa"/>
            <w:shd w:val="clear" w:color="auto" w:fill="F7CAAC" w:themeFill="accent2" w:themeFillTint="66"/>
          </w:tcPr>
          <w:p w14:paraId="41733BF7" w14:textId="2DE5E7D3" w:rsidR="008E2D63" w:rsidRDefault="005E41F3" w:rsidP="005E41F3">
            <w:r>
              <w:t>Condom use</w:t>
            </w:r>
          </w:p>
        </w:tc>
        <w:tc>
          <w:tcPr>
            <w:tcW w:w="2261" w:type="dxa"/>
            <w:shd w:val="clear" w:color="auto" w:fill="F7CAAC" w:themeFill="accent2" w:themeFillTint="66"/>
          </w:tcPr>
          <w:p w14:paraId="7CD041A0" w14:textId="385FA4C7" w:rsidR="008E2D63" w:rsidRDefault="00A61411" w:rsidP="00A61411">
            <w:r>
              <w:t>Assurance of confidentiality may improve service use</w:t>
            </w:r>
          </w:p>
        </w:tc>
        <w:tc>
          <w:tcPr>
            <w:tcW w:w="2058" w:type="dxa"/>
          </w:tcPr>
          <w:p w14:paraId="5C72A197" w14:textId="6B68223C" w:rsidR="008E2D63" w:rsidRPr="000C7FAA" w:rsidRDefault="00A61411" w:rsidP="007B58A6">
            <w:pPr>
              <w:rPr>
                <w:lang w:val="da-DK"/>
              </w:rPr>
            </w:pPr>
            <w:r>
              <w:fldChar w:fldCharType="begin">
                <w:fldData xml:space="preserve">PEVuZE5vdGU+PENpdGU+PEF1dGhvcj5CbGFuazwvQXV0aG9yPjxZZWFyPjIwMTI8L1llYXI+PFJl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</w:fldData>
              </w:fldChar>
            </w:r>
            <w:r w:rsidR="007B58A6" w:rsidRPr="000C7FAA">
              <w:rPr>
                <w:lang w:val="da-DK"/>
              </w:rPr>
              <w:instrText xml:space="preserve"> ADDIN EN.CITE </w:instrText>
            </w:r>
            <w:r w:rsidR="007B58A6">
              <w:fldChar w:fldCharType="begin">
                <w:fldData xml:space="preserve">PEVuZE5vdGU+PENpdGU+PEF1dGhvcj5CbGFuazwvQXV0aG9yPjxZZWFyPjIwMTI8L1llYXI+PFJl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</w:fldData>
              </w:fldChar>
            </w:r>
            <w:r w:rsidR="007B58A6" w:rsidRPr="000C7FAA">
              <w:rPr>
                <w:lang w:val="da-DK"/>
              </w:rPr>
              <w:instrText xml:space="preserve"> ADDIN EN.CITE.DATA </w:instrText>
            </w:r>
            <w:r w:rsidR="007B58A6">
              <w:fldChar w:fldCharType="end"/>
            </w:r>
            <w:r>
              <w:fldChar w:fldCharType="separate"/>
            </w:r>
            <w:r w:rsidR="007B58A6" w:rsidRPr="000C7FAA">
              <w:rPr>
                <w:noProof/>
                <w:lang w:val="da-DK"/>
              </w:rPr>
              <w:t>Blank et al., 2012, Brittain et al., 2015a, Cooper et al., 2014, Steenland et al., 2013, Walker and Townsend, 1999, (referencing Peersman et al., 1996)</w:t>
            </w:r>
            <w:r>
              <w:fldChar w:fldCharType="end"/>
            </w:r>
          </w:p>
        </w:tc>
      </w:tr>
      <w:tr w:rsidR="001C6253" w14:paraId="67779DDC" w14:textId="77777777" w:rsidTr="001C6253">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1B6DDD8F" w14:textId="644C567F" w:rsidR="001C6253" w:rsidRDefault="007B58A6" w:rsidP="007B58A6">
            <w:r>
              <w:t>Peer contact services at clinics</w:t>
            </w:r>
          </w:p>
          <w:p w14:paraId="11EDFA21" w14:textId="4AEDEF5C" w:rsidR="001C6253" w:rsidRDefault="007B58A6" w:rsidP="007B58A6">
            <w:pPr>
              <w:pStyle w:val="ListParagraph"/>
            </w:pPr>
            <w:r>
              <w:t>Information and advice at in-clinic meetings</w:t>
            </w:r>
          </w:p>
          <w:p w14:paraId="2D9D5B0F" w14:textId="77777777" w:rsidR="001C6253" w:rsidRDefault="001C6253" w:rsidP="001C6253">
            <w:pPr>
              <w:pStyle w:val="ListParagraph"/>
            </w:pPr>
            <w:r>
              <w:t>Follow-up contact after clinic visits</w:t>
            </w:r>
          </w:p>
          <w:p w14:paraId="090F7330" w14:textId="5EAB4A9A" w:rsidR="001C6253" w:rsidRDefault="001C6253" w:rsidP="001C6253">
            <w:pPr>
              <w:pStyle w:val="ListParagraph"/>
            </w:pPr>
            <w:r>
              <w:t>Outreach services</w:t>
            </w:r>
          </w:p>
        </w:tc>
        <w:tc>
          <w:tcPr>
            <w:tcW w:w="2088" w:type="dxa"/>
          </w:tcPr>
          <w:p w14:paraId="30C2A219" w14:textId="77BEE513" w:rsidR="001C6253" w:rsidRDefault="001C6253" w:rsidP="00032DA9">
            <w:r>
              <w:t>Health clinic</w:t>
            </w:r>
          </w:p>
        </w:tc>
        <w:tc>
          <w:tcPr>
            <w:tcW w:w="1834" w:type="dxa"/>
            <w:shd w:val="clear" w:color="auto" w:fill="auto"/>
          </w:tcPr>
          <w:p w14:paraId="35D1729F" w14:textId="210A224C" w:rsidR="001C6253" w:rsidRDefault="001C6253" w:rsidP="004A1DBE">
            <w:r>
              <w:t>USA 2005</w:t>
            </w:r>
          </w:p>
        </w:tc>
        <w:tc>
          <w:tcPr>
            <w:tcW w:w="2118" w:type="dxa"/>
            <w:shd w:val="clear" w:color="auto" w:fill="auto"/>
          </w:tcPr>
          <w:p w14:paraId="3F2719ED" w14:textId="576C797B" w:rsidR="001C6253" w:rsidRDefault="001C6253" w:rsidP="00032DA9">
            <w:r>
              <w:t>Clinic users with sexual healthcare needs</w:t>
            </w:r>
          </w:p>
        </w:tc>
        <w:tc>
          <w:tcPr>
            <w:tcW w:w="2219" w:type="dxa"/>
            <w:shd w:val="clear" w:color="auto" w:fill="auto"/>
          </w:tcPr>
          <w:p w14:paraId="5A1A5C9B" w14:textId="38AC8CA3" w:rsidR="001C6253" w:rsidRDefault="001C6253" w:rsidP="007B58A6">
            <w:r>
              <w:t>Contraception use (consiste</w:t>
            </w:r>
            <w:r w:rsidR="007B58A6">
              <w:t>ncy, effectiveness of methods)</w:t>
            </w:r>
          </w:p>
        </w:tc>
        <w:tc>
          <w:tcPr>
            <w:tcW w:w="2261" w:type="dxa"/>
            <w:shd w:val="clear" w:color="auto" w:fill="auto"/>
          </w:tcPr>
          <w:p w14:paraId="405F9966" w14:textId="4002C973" w:rsidR="001C6253" w:rsidRDefault="001C6253" w:rsidP="007B58A6">
            <w:r>
              <w:t>Increase in contraceptive use</w:t>
            </w:r>
            <w:r w:rsidR="007B58A6">
              <w:t xml:space="preserve"> overall</w:t>
            </w:r>
            <w:r>
              <w:t>, uptake of more effective method</w:t>
            </w:r>
            <w:r w:rsidR="007B58A6">
              <w:t>s (alongside decrease in condom use)</w:t>
            </w:r>
          </w:p>
        </w:tc>
        <w:tc>
          <w:tcPr>
            <w:tcW w:w="2058" w:type="dxa"/>
          </w:tcPr>
          <w:p w14:paraId="2E8CB7E5" w14:textId="7CDF2094" w:rsidR="001C6253" w:rsidRDefault="007B58A6" w:rsidP="007B58A6">
            <w:r>
              <w:fldChar w:fldCharType="begin"/>
            </w:r>
            <w:r>
              <w:instrText xml:space="preserve"> ADDIN EN.CITE &lt;EndNote&gt;&lt;Cite&gt;&lt;Author&gt;Brittain&lt;/Author&gt;&lt;Year&gt;2015&lt;/Year&gt;&lt;RecNum&gt;3505&lt;/RecNum&gt;&lt;DisplayText&gt;Brittain et al., 2015b&lt;/DisplayText&gt;&lt;record&gt;&lt;rec-number&gt;3505&lt;/rec-number&gt;&lt;foreign-keys&gt;&lt;key app="EN" db-id="rrxa5fwxats5z9evw9p5vet69atde9rfazs9" timestamp="1530012565"&gt;3505&lt;/key&gt;&lt;/foreign-keys&gt;&lt;ref-type name="Journal Article"&gt;17&lt;/ref-type&gt;&lt;contributors&gt;&lt;authors&gt;&lt;author&gt;Brittain, A. W.&lt;/author&gt;&lt;author&gt;Williams, J. R.&lt;/author&gt;&lt;author&gt;Zapata, L. B.&lt;/author&gt;&lt;author&gt;Pazol, K.&lt;/author&gt;&lt;author&gt;Romero, L. M.&lt;/author&gt;&lt;author&gt;Weik, T. S.&lt;/author&gt;&lt;/authors&gt;&lt;/contributors&gt;&lt;titles&gt;&lt;title&gt;Youth-Friendly Family Planning Services for Young People: A Systematic Review&lt;/title&gt;&lt;secondary-title&gt;American Journal of Preventive Medicine&lt;/secondary-title&gt;&lt;/titles&gt;&lt;periodical&gt;&lt;full-title&gt;American Journal of Preventive Medicine&lt;/full-title&gt;&lt;/periodical&gt;&lt;pages&gt;S73-S84&lt;/pages&gt;&lt;volume&gt;49&lt;/volume&gt;&lt;number&gt;2&lt;/number&gt;&lt;dates&gt;&lt;year&gt;2015&lt;/year&gt;&lt;/dates&gt;&lt;label&gt;Multiple interventions&lt;/label&gt;&lt;work-type&gt;Article&lt;/work-type&gt;&lt;urls&gt;&lt;related-urls&gt;&lt;url&gt;https://www.scopus.com/inward/record.uri?eid=2-s2.0-84937458634&amp;amp;doi=10.1016%2fj.amepre.2015.03.019&amp;amp;partnerID=40&amp;amp;md5=aca166f2ddc82fca23dfa84c3992ebdf&lt;/url&gt;&lt;url&gt;https://ac.els-cdn.com/S0749379715001397/1-s2.0-S0749379715001397-main.pdf?_tid=0dce45b6-abc0-49a2-b901-8303c8b7290e&amp;amp;acdnat=1529919267_47a74e5555c330edc56d7d56c086a0cb&lt;/url&gt;&lt;/related-urls&gt;&lt;/urls&gt;&lt;electronic-resource-num&gt;10.1016/j.amepre.2015.03.019&lt;/electronic-resource-num&gt;&lt;remote-database-name&gt;Scopus&lt;/remote-database-name&gt;&lt;/record&gt;&lt;/Cite&gt;&lt;/EndNote&gt;</w:instrText>
            </w:r>
            <w:r>
              <w:fldChar w:fldCharType="separate"/>
            </w:r>
            <w:r>
              <w:rPr>
                <w:noProof/>
              </w:rPr>
              <w:t>Brittain et al., 2015b</w:t>
            </w:r>
            <w:r>
              <w:fldChar w:fldCharType="end"/>
            </w:r>
          </w:p>
        </w:tc>
      </w:tr>
    </w:tbl>
    <w:p w14:paraId="1FB6B7AC" w14:textId="77777777" w:rsidR="003979DB" w:rsidRPr="003979DB" w:rsidRDefault="003979DB" w:rsidP="003979DB">
      <w:pPr>
        <w:pStyle w:val="BodyText"/>
      </w:pPr>
    </w:p>
    <w:p w14:paraId="64E61F1E" w14:textId="13438CF5" w:rsidR="003979DB" w:rsidRDefault="00DA48B0" w:rsidP="00DA48B0">
      <w:pPr>
        <w:pStyle w:val="Heading1"/>
      </w:pPr>
      <w:r>
        <w:lastRenderedPageBreak/>
        <w:t>Community engagement interventions</w:t>
      </w:r>
    </w:p>
    <w:tbl>
      <w:tblPr>
        <w:tblStyle w:val="PlainTable4"/>
        <w:tblW w:w="0" w:type="auto"/>
        <w:tblLook w:val="0420" w:firstRow="1" w:lastRow="0" w:firstColumn="0" w:lastColumn="0" w:noHBand="0" w:noVBand="1"/>
      </w:tblPr>
      <w:tblGrid>
        <w:gridCol w:w="1982"/>
        <w:gridCol w:w="1899"/>
        <w:gridCol w:w="1705"/>
        <w:gridCol w:w="2004"/>
        <w:gridCol w:w="1999"/>
        <w:gridCol w:w="1485"/>
        <w:gridCol w:w="2061"/>
        <w:gridCol w:w="1661"/>
      </w:tblGrid>
      <w:tr w:rsidR="006636BB" w14:paraId="3919A51B" w14:textId="77777777" w:rsidTr="006636BB">
        <w:trPr>
          <w:cnfStyle w:val="100000000000" w:firstRow="1" w:lastRow="0" w:firstColumn="0" w:lastColumn="0" w:oddVBand="0" w:evenVBand="0" w:oddHBand="0" w:evenHBand="0" w:firstRowFirstColumn="0" w:firstRowLastColumn="0" w:lastRowFirstColumn="0" w:lastRowLastColumn="0"/>
          <w:trHeight w:val="635"/>
        </w:trPr>
        <w:tc>
          <w:tcPr>
            <w:tcW w:w="1979" w:type="dxa"/>
          </w:tcPr>
          <w:p w14:paraId="42E91D3A" w14:textId="77777777" w:rsidR="006636BB" w:rsidRDefault="006636BB" w:rsidP="006636BB">
            <w:r>
              <w:t>Description of intervention</w:t>
            </w:r>
          </w:p>
        </w:tc>
        <w:tc>
          <w:tcPr>
            <w:tcW w:w="1899" w:type="dxa"/>
          </w:tcPr>
          <w:p w14:paraId="04132107" w14:textId="77777777" w:rsidR="006636BB" w:rsidRDefault="006636BB" w:rsidP="006636BB">
            <w:r>
              <w:t>Context of delivery</w:t>
            </w:r>
          </w:p>
        </w:tc>
        <w:tc>
          <w:tcPr>
            <w:tcW w:w="1705" w:type="dxa"/>
          </w:tcPr>
          <w:p w14:paraId="6CE6ACAF" w14:textId="77777777" w:rsidR="006636BB" w:rsidRDefault="006636BB" w:rsidP="006636BB">
            <w:r>
              <w:t>Country and period of publication of papers used</w:t>
            </w:r>
          </w:p>
        </w:tc>
        <w:tc>
          <w:tcPr>
            <w:tcW w:w="2004" w:type="dxa"/>
          </w:tcPr>
          <w:p w14:paraId="687B96AE" w14:textId="77777777" w:rsidR="006636BB" w:rsidRDefault="006636BB" w:rsidP="006636BB">
            <w:r>
              <w:t>Targeted groups</w:t>
            </w:r>
          </w:p>
        </w:tc>
        <w:tc>
          <w:tcPr>
            <w:tcW w:w="2000" w:type="dxa"/>
          </w:tcPr>
          <w:p w14:paraId="68507AA2" w14:textId="77777777" w:rsidR="006636BB" w:rsidRDefault="006636BB" w:rsidP="006636BB">
            <w:r>
              <w:t>Outcomes tested</w:t>
            </w:r>
          </w:p>
        </w:tc>
        <w:tc>
          <w:tcPr>
            <w:tcW w:w="1485" w:type="dxa"/>
          </w:tcPr>
          <w:p w14:paraId="1352B5F5" w14:textId="0D34011A" w:rsidR="006636BB" w:rsidRDefault="006636BB" w:rsidP="006636BB">
            <w:r>
              <w:t>Evidence –pregnancy</w:t>
            </w:r>
          </w:p>
        </w:tc>
        <w:tc>
          <w:tcPr>
            <w:tcW w:w="2062" w:type="dxa"/>
          </w:tcPr>
          <w:p w14:paraId="727D887E" w14:textId="26F0617D" w:rsidR="006636BB" w:rsidRDefault="006636BB" w:rsidP="006636BB">
            <w:r>
              <w:t>Evidence – other mediators</w:t>
            </w:r>
          </w:p>
        </w:tc>
        <w:tc>
          <w:tcPr>
            <w:tcW w:w="1662" w:type="dxa"/>
          </w:tcPr>
          <w:p w14:paraId="54EA3C56" w14:textId="77777777" w:rsidR="006636BB" w:rsidRDefault="006636BB" w:rsidP="006636BB">
            <w:r>
              <w:t>Papers</w:t>
            </w:r>
          </w:p>
        </w:tc>
      </w:tr>
      <w:tr w:rsidR="006636BB" w14:paraId="66A8CAC8" w14:textId="77777777" w:rsidTr="006636BB">
        <w:trPr>
          <w:cnfStyle w:val="000000100000" w:firstRow="0" w:lastRow="0" w:firstColumn="0" w:lastColumn="0" w:oddVBand="0" w:evenVBand="0" w:oddHBand="1" w:evenHBand="0" w:firstRowFirstColumn="0" w:firstRowLastColumn="0" w:lastRowFirstColumn="0" w:lastRowLastColumn="0"/>
          <w:trHeight w:val="635"/>
        </w:trPr>
        <w:tc>
          <w:tcPr>
            <w:tcW w:w="1979" w:type="dxa"/>
          </w:tcPr>
          <w:p w14:paraId="2DC86B05" w14:textId="564C2A02" w:rsidR="006636BB" w:rsidRDefault="006636BB" w:rsidP="00032DA9">
            <w:r>
              <w:t>Community volunteering programmes with personal development goals</w:t>
            </w:r>
          </w:p>
        </w:tc>
        <w:tc>
          <w:tcPr>
            <w:tcW w:w="1899" w:type="dxa"/>
          </w:tcPr>
          <w:p w14:paraId="7CBE75CE" w14:textId="13AEA006" w:rsidR="006636BB" w:rsidRDefault="006636BB" w:rsidP="00032DA9">
            <w:r>
              <w:t>Community-based opportunities (linked to schools)</w:t>
            </w:r>
          </w:p>
        </w:tc>
        <w:tc>
          <w:tcPr>
            <w:tcW w:w="1705" w:type="dxa"/>
          </w:tcPr>
          <w:p w14:paraId="31BA5B9E" w14:textId="52CDCD4B" w:rsidR="006636BB" w:rsidRDefault="006636BB" w:rsidP="00032DA9">
            <w:r>
              <w:t>USA 1992-2000</w:t>
            </w:r>
          </w:p>
        </w:tc>
        <w:tc>
          <w:tcPr>
            <w:tcW w:w="2004" w:type="dxa"/>
          </w:tcPr>
          <w:p w14:paraId="555998EF" w14:textId="706E665C" w:rsidR="006636BB" w:rsidRDefault="006636BB" w:rsidP="00032DA9">
            <w:r>
              <w:t>Universal</w:t>
            </w:r>
          </w:p>
        </w:tc>
        <w:tc>
          <w:tcPr>
            <w:tcW w:w="2000" w:type="dxa"/>
          </w:tcPr>
          <w:p w14:paraId="694CEF2D" w14:textId="1EB6117B" w:rsidR="006636BB" w:rsidRDefault="006636BB" w:rsidP="00032DA9">
            <w:r>
              <w:t>Rates of sexual activity, rates of pregnancy</w:t>
            </w:r>
          </w:p>
        </w:tc>
        <w:tc>
          <w:tcPr>
            <w:tcW w:w="1485" w:type="dxa"/>
          </w:tcPr>
          <w:p w14:paraId="63736827" w14:textId="6870B8A6" w:rsidR="006636BB" w:rsidRDefault="006636BB" w:rsidP="00032DA9">
            <w:r>
              <w:t>Lowe</w:t>
            </w:r>
            <w:r w:rsidR="00791F67">
              <w:t>r</w:t>
            </w:r>
            <w:r>
              <w:t xml:space="preserve"> rates of pregnancy during period of voluntary placement</w:t>
            </w:r>
          </w:p>
        </w:tc>
        <w:tc>
          <w:tcPr>
            <w:tcW w:w="2062" w:type="dxa"/>
          </w:tcPr>
          <w:p w14:paraId="47806FD5" w14:textId="5D939DC9" w:rsidR="006636BB" w:rsidRDefault="006636BB" w:rsidP="006636BB">
            <w:r>
              <w:t>Lower rates of sexual activity during period of voluntary placement</w:t>
            </w:r>
          </w:p>
        </w:tc>
        <w:tc>
          <w:tcPr>
            <w:tcW w:w="1662" w:type="dxa"/>
          </w:tcPr>
          <w:p w14:paraId="254F1A18" w14:textId="6D2F27C3" w:rsidR="006636BB" w:rsidRDefault="006636BB" w:rsidP="00CA45CA">
            <w:r>
              <w:fldChar w:fldCharType="begin"/>
            </w:r>
            <w:r>
              <w:instrText xml:space="preserve"> ADDIN EN.CITE &lt;EndNote&gt;&lt;Cite&gt;&lt;Author&gt;Kirby&lt;/Author&gt;&lt;Year&gt;2002&lt;/Year&gt;&lt;RecNum&gt;3910&lt;/RecNum&gt;&lt;DisplayText&gt;Kirby, 2002a&lt;/DisplayText&gt;&lt;record&gt;&lt;rec-number&gt;3910&lt;/rec-number&gt;&lt;foreign-keys&gt;&lt;key app="EN" db-id="rrxa5fwxats5z9evw9p5vet69atde9rfazs9" timestamp="1540213880"&gt;3910&lt;/key&gt;&lt;/foreign-keys&gt;&lt;ref-type name="Journal Article"&gt;17&lt;/ref-type&gt;&lt;contributors&gt;&lt;authors&gt;&lt;author&gt;Kirby, D.&lt;/author&gt;&lt;/authors&gt;&lt;/contributors&gt;&lt;titles&gt;&lt;title&gt;Effective approaches to reducing adolescent unprotected sex, pregnancy, and childbearing&lt;/title&gt;&lt;secondary-title&gt;Journal of Sex Research&lt;/secondary-title&gt;&lt;/titles&gt;&lt;periodical&gt;&lt;full-title&gt;Journal of Sex Research&lt;/full-title&gt;&lt;/periodical&gt;&lt;pages&gt;51-57&lt;/pages&gt;&lt;volume&gt;39&lt;/volume&gt;&lt;dates&gt;&lt;year&gt;2002&lt;/year&gt;&lt;/dates&gt;&lt;publisher&gt;Taylor &amp;amp; Francis Group&lt;/publisher&gt;&lt;label&gt;Multiple interventions&lt;/label&gt;&lt;urls&gt;&lt;related-urls&gt;&lt;url&gt;http://www.tandfonline.com/doi/pdf/10.1080/00224490209552120?needAccess=true&lt;/url&gt;&lt;/related-urls&gt;&lt;/urls&gt;&lt;electronic-resource-num&gt;10.1080/00224490209552120&lt;/electronic-resource-num&gt;&lt;/record&gt;&lt;/Cite&gt;&lt;/EndNote&gt;</w:instrText>
            </w:r>
            <w:r>
              <w:fldChar w:fldCharType="separate"/>
            </w:r>
            <w:r>
              <w:rPr>
                <w:noProof/>
              </w:rPr>
              <w:t>Kirby, 2002a</w:t>
            </w:r>
            <w:r>
              <w:fldChar w:fldCharType="end"/>
            </w:r>
          </w:p>
        </w:tc>
      </w:tr>
      <w:tr w:rsidR="006636BB" w14:paraId="0C54489C" w14:textId="77777777" w:rsidTr="006636BB">
        <w:trPr>
          <w:trHeight w:val="635"/>
        </w:trPr>
        <w:tc>
          <w:tcPr>
            <w:tcW w:w="1979" w:type="dxa"/>
          </w:tcPr>
          <w:p w14:paraId="44149306" w14:textId="437972F6" w:rsidR="006636BB" w:rsidRDefault="006636BB" w:rsidP="00032DA9">
            <w:commentRangeStart w:id="6"/>
            <w:r>
              <w:t>[CAS-Carrera] ‘Holistic’ personal development</w:t>
            </w:r>
            <w:commentRangeEnd w:id="6"/>
            <w:r w:rsidR="000271A3">
              <w:rPr>
                <w:rStyle w:val="CommentReference"/>
              </w:rPr>
              <w:commentReference w:id="6"/>
            </w:r>
          </w:p>
        </w:tc>
        <w:tc>
          <w:tcPr>
            <w:tcW w:w="1899" w:type="dxa"/>
          </w:tcPr>
          <w:p w14:paraId="64592777" w14:textId="77777777" w:rsidR="006636BB" w:rsidRDefault="006636BB" w:rsidP="00032DA9"/>
        </w:tc>
        <w:tc>
          <w:tcPr>
            <w:tcW w:w="1705" w:type="dxa"/>
          </w:tcPr>
          <w:p w14:paraId="4B4BFBB6" w14:textId="4149341D" w:rsidR="006636BB" w:rsidRDefault="006636BB" w:rsidP="00032DA9">
            <w:r>
              <w:t>USA 2000</w:t>
            </w:r>
          </w:p>
        </w:tc>
        <w:tc>
          <w:tcPr>
            <w:tcW w:w="2004" w:type="dxa"/>
          </w:tcPr>
          <w:p w14:paraId="3D045C25" w14:textId="3389F65F" w:rsidR="006636BB" w:rsidRDefault="006636BB" w:rsidP="00032DA9">
            <w:r>
              <w:t>Disadvantaged individuals</w:t>
            </w:r>
          </w:p>
        </w:tc>
        <w:tc>
          <w:tcPr>
            <w:tcW w:w="2000" w:type="dxa"/>
          </w:tcPr>
          <w:p w14:paraId="6B4FC7E9" w14:textId="7C4F841F" w:rsidR="006636BB" w:rsidRDefault="006636BB" w:rsidP="00A77126">
            <w:r>
              <w:t>Rates of pregnancy and birth, rates of contraceptive use, age at first sexual intercourse</w:t>
            </w:r>
          </w:p>
        </w:tc>
        <w:tc>
          <w:tcPr>
            <w:tcW w:w="1485" w:type="dxa"/>
          </w:tcPr>
          <w:p w14:paraId="4273DA44" w14:textId="77777777" w:rsidR="006636BB" w:rsidRDefault="006636BB" w:rsidP="00A77126"/>
        </w:tc>
        <w:tc>
          <w:tcPr>
            <w:tcW w:w="2062" w:type="dxa"/>
          </w:tcPr>
          <w:p w14:paraId="6EB538FE" w14:textId="5D2A7FC0" w:rsidR="006636BB" w:rsidRDefault="006636BB" w:rsidP="00A77126">
            <w:r>
              <w:t>A randomised controlled trial of the CAS-Carrera program showed reductions in pregnancies and births, increase in contraceptive use, and age at first sexual intercourse</w:t>
            </w:r>
          </w:p>
        </w:tc>
        <w:tc>
          <w:tcPr>
            <w:tcW w:w="1662" w:type="dxa"/>
          </w:tcPr>
          <w:p w14:paraId="39585226" w14:textId="76D68882" w:rsidR="006636BB" w:rsidRDefault="006636BB" w:rsidP="00CA45CA">
            <w:r>
              <w:fldChar w:fldCharType="begin"/>
            </w:r>
            <w:r>
              <w:instrText xml:space="preserve"> ADDIN EN.CITE &lt;EndNote&gt;&lt;Cite&gt;&lt;Author&gt;Kirby&lt;/Author&gt;&lt;Year&gt;2002&lt;/Year&gt;&lt;RecNum&gt;3910&lt;/RecNum&gt;&lt;DisplayText&gt;Kirby, 2002a&lt;/DisplayText&gt;&lt;record&gt;&lt;rec-number&gt;3910&lt;/rec-number&gt;&lt;foreign-keys&gt;&lt;key app="EN" db-id="rrxa5fwxats5z9evw9p5vet69atde9rfazs9" timestamp="1540213880"&gt;3910&lt;/key&gt;&lt;/foreign-keys&gt;&lt;ref-type name="Journal Article"&gt;17&lt;/ref-type&gt;&lt;contributors&gt;&lt;authors&gt;&lt;author&gt;Kirby, D.&lt;/author&gt;&lt;/authors&gt;&lt;/contributors&gt;&lt;titles&gt;&lt;title&gt;Effective approaches to reducing adolescent unprotected sex, pregnancy, and childbearing&lt;/title&gt;&lt;secondary-title&gt;Journal of Sex Research&lt;/secondary-title&gt;&lt;/titles&gt;&lt;periodical&gt;&lt;full-title&gt;Journal of Sex Research&lt;/full-title&gt;&lt;/periodical&gt;&lt;pages&gt;51-57&lt;/pages&gt;&lt;volume&gt;39&lt;/volume&gt;&lt;dates&gt;&lt;year&gt;2002&lt;/year&gt;&lt;/dates&gt;&lt;publisher&gt;Taylor &amp;amp; Francis Group&lt;/publisher&gt;&lt;label&gt;Multiple interventions&lt;/label&gt;&lt;urls&gt;&lt;related-urls&gt;&lt;url&gt;http://www.tandfonline.com/doi/pdf/10.1080/00224490209552120?needAccess=true&lt;/url&gt;&lt;/related-urls&gt;&lt;/urls&gt;&lt;electronic-resource-num&gt;10.1080/00224490209552120&lt;/electronic-resource-num&gt;&lt;/record&gt;&lt;/Cite&gt;&lt;/EndNote&gt;</w:instrText>
            </w:r>
            <w:r>
              <w:fldChar w:fldCharType="separate"/>
            </w:r>
            <w:r>
              <w:rPr>
                <w:noProof/>
              </w:rPr>
              <w:t>Kirby, 2002a</w:t>
            </w:r>
            <w:r>
              <w:fldChar w:fldCharType="end"/>
            </w:r>
          </w:p>
        </w:tc>
      </w:tr>
      <w:tr w:rsidR="006636BB" w14:paraId="11FCFAEB" w14:textId="77777777" w:rsidTr="006636BB">
        <w:trPr>
          <w:cnfStyle w:val="000000100000" w:firstRow="0" w:lastRow="0" w:firstColumn="0" w:lastColumn="0" w:oddVBand="0" w:evenVBand="0" w:oddHBand="1" w:evenHBand="0" w:firstRowFirstColumn="0" w:firstRowLastColumn="0" w:lastRowFirstColumn="0" w:lastRowLastColumn="0"/>
          <w:trHeight w:val="635"/>
        </w:trPr>
        <w:tc>
          <w:tcPr>
            <w:tcW w:w="1979" w:type="dxa"/>
          </w:tcPr>
          <w:p w14:paraId="74D5EFD0" w14:textId="401F8C7B" w:rsidR="006636BB" w:rsidRDefault="006636BB" w:rsidP="006636BB">
            <w:r>
              <w:t>Community sexual health awareness event</w:t>
            </w:r>
          </w:p>
        </w:tc>
        <w:tc>
          <w:tcPr>
            <w:tcW w:w="1899" w:type="dxa"/>
          </w:tcPr>
          <w:p w14:paraId="4E5E073B" w14:textId="179CFCE8" w:rsidR="006636BB" w:rsidRDefault="006636BB" w:rsidP="00032DA9">
            <w:r>
              <w:t>Community-based</w:t>
            </w:r>
          </w:p>
        </w:tc>
        <w:tc>
          <w:tcPr>
            <w:tcW w:w="1705" w:type="dxa"/>
          </w:tcPr>
          <w:p w14:paraId="08484844" w14:textId="7CE076D3" w:rsidR="006636BB" w:rsidRDefault="006636BB" w:rsidP="00032DA9">
            <w:r>
              <w:t>USA</w:t>
            </w:r>
          </w:p>
        </w:tc>
        <w:tc>
          <w:tcPr>
            <w:tcW w:w="2004" w:type="dxa"/>
          </w:tcPr>
          <w:p w14:paraId="58090669" w14:textId="5D5A00A3" w:rsidR="006636BB" w:rsidRDefault="006636BB" w:rsidP="00032DA9">
            <w:r>
              <w:t>Universal (local community)</w:t>
            </w:r>
          </w:p>
        </w:tc>
        <w:tc>
          <w:tcPr>
            <w:tcW w:w="2000" w:type="dxa"/>
          </w:tcPr>
          <w:p w14:paraId="6D47BC57" w14:textId="77777777" w:rsidR="006636BB" w:rsidRDefault="006636BB" w:rsidP="00A77126"/>
        </w:tc>
        <w:tc>
          <w:tcPr>
            <w:tcW w:w="1485" w:type="dxa"/>
          </w:tcPr>
          <w:p w14:paraId="690DA572" w14:textId="14999DE0" w:rsidR="006636BB" w:rsidRDefault="000271A3" w:rsidP="00A77126">
            <w:r>
              <w:t>Lower rates of pregnancy amongst intervention groups</w:t>
            </w:r>
          </w:p>
        </w:tc>
        <w:tc>
          <w:tcPr>
            <w:tcW w:w="2062" w:type="dxa"/>
          </w:tcPr>
          <w:p w14:paraId="74113968" w14:textId="5681B457" w:rsidR="006636BB" w:rsidRDefault="000271A3" w:rsidP="00A77126">
            <w:r>
              <w:t>Increased sexual health knowledge, later initiation of sexual activity, increase in contraceptive use</w:t>
            </w:r>
          </w:p>
        </w:tc>
        <w:tc>
          <w:tcPr>
            <w:tcW w:w="1662" w:type="dxa"/>
          </w:tcPr>
          <w:p w14:paraId="53D448E2" w14:textId="79A4311C" w:rsidR="006636BB" w:rsidRDefault="000271A3" w:rsidP="000271A3">
            <w:r>
              <w:fldChar w:fldCharType="begin"/>
            </w:r>
            <w:r>
              <w:instrText xml:space="preserve"> ADDIN EN.CITE &lt;EndNote&gt;&lt;Cite&gt;&lt;Author&gt;Cardoza&lt;/Author&gt;&lt;Year&gt;2012&lt;/Year&gt;&lt;RecNum&gt;3452&lt;/RecNum&gt;&lt;DisplayText&gt;Cardoza et al., 2012&lt;/DisplayText&gt;&lt;record&gt;&lt;rec-number&gt;3452&lt;/rec-number&gt;&lt;foreign-keys&gt;&lt;key app="EN" db-id="rrxa5fwxats5z9evw9p5vet69atde9rfazs9" timestamp="1530012561"&gt;3452&lt;/key&gt;&lt;/foreign-keys&gt;&lt;ref-type name="Journal Article"&gt;17&lt;/ref-type&gt;&lt;contributors&gt;&lt;authors&gt;&lt;author&gt;Cardoza, V. J.&lt;/author&gt;&lt;author&gt;Documét, P. I.&lt;/author&gt;&lt;author&gt;Fryer, C. S.&lt;/author&gt;&lt;author&gt;Gold, M. A.&lt;/author&gt;&lt;author&gt;Butler, J.&lt;/author&gt;&lt;/authors&gt;&lt;/contributors&gt;&lt;titles&gt;&lt;title&gt;Sexual Health Behavior Interventions for U.S. Latino Adolescents: A Systematic Review of the Literature&lt;/title&gt;&lt;secondary-title&gt;Journal of Pediatric and Adolescent Gynecology&lt;/secondary-title&gt;&lt;/titles&gt;&lt;periodical&gt;&lt;full-title&gt;Journal of Pediatric and Adolescent Gynecology&lt;/full-title&gt;&lt;/periodical&gt;&lt;pages&gt;136-149&lt;/pages&gt;&lt;volume&gt;25&lt;/volume&gt;&lt;number&gt;2&lt;/number&gt;&lt;dates&gt;&lt;year&gt;2012&lt;/year&gt;&lt;/dates&gt;&lt;label&gt;Multiple interventions&lt;/label&gt;&lt;work-type&gt;Article&lt;/work-type&gt;&lt;urls&gt;&lt;related-urls&gt;&lt;url&gt;https://www.scopus.com/inward/record.uri?eid=2-s2.0-84858279117&amp;amp;doi=10.1016%2fj.jpag.2011.09.011&amp;amp;partnerID=40&amp;amp;md5=c821572fb84538482d79c0a672e4eee7&lt;/url&gt;&lt;url&gt;https://ac.els-cdn.com/S1083318811003834/1-s2.0-S1083318811003834-main.pdf?_tid=9e397c2e-f4df-4c2e-80e0-9ea222fab43a&amp;amp;acdnat=1529919946_52c5a404df90b2750f1dc70318d01753&lt;/url&gt;&lt;/related-urls&gt;&lt;/urls&gt;&lt;electronic-resource-num&gt;10.1016/j.jpag.2011.09.011&lt;/electronic-resource-num&gt;&lt;remote-database-name&gt;Scopus&lt;/remote-database-name&gt;&lt;/record&gt;&lt;/Cite&gt;&lt;/EndNote&gt;</w:instrText>
            </w:r>
            <w:r>
              <w:fldChar w:fldCharType="separate"/>
            </w:r>
            <w:r>
              <w:rPr>
                <w:noProof/>
              </w:rPr>
              <w:t>Cardoza et al., 2012</w:t>
            </w:r>
            <w:r>
              <w:fldChar w:fldCharType="end"/>
            </w:r>
          </w:p>
        </w:tc>
      </w:tr>
    </w:tbl>
    <w:p w14:paraId="21833DDD" w14:textId="49B608A3" w:rsidR="00DA48B0" w:rsidRDefault="00DA48B0" w:rsidP="00DA48B0">
      <w:pPr>
        <w:pStyle w:val="BodyText"/>
      </w:pPr>
    </w:p>
    <w:p w14:paraId="67762D1B" w14:textId="65CDEEF2" w:rsidR="00AA17C5" w:rsidRDefault="00AA17C5" w:rsidP="00AA17C5">
      <w:pPr>
        <w:pStyle w:val="Heading1"/>
      </w:pPr>
      <w:r>
        <w:lastRenderedPageBreak/>
        <w:t>Technology-based interventions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AA17C5" w14:paraId="77AB30EA"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53417BEB" w14:textId="77777777" w:rsidR="00AA17C5" w:rsidRDefault="00AA17C5" w:rsidP="00032DA9">
            <w:r>
              <w:t>Description of intervention</w:t>
            </w:r>
          </w:p>
        </w:tc>
        <w:tc>
          <w:tcPr>
            <w:tcW w:w="2088" w:type="dxa"/>
          </w:tcPr>
          <w:p w14:paraId="123BC1DD" w14:textId="77777777" w:rsidR="00AA17C5" w:rsidRDefault="00AA17C5" w:rsidP="00032DA9">
            <w:r>
              <w:t>Context of delivery</w:t>
            </w:r>
          </w:p>
        </w:tc>
        <w:tc>
          <w:tcPr>
            <w:tcW w:w="1834" w:type="dxa"/>
          </w:tcPr>
          <w:p w14:paraId="1988E672" w14:textId="77777777" w:rsidR="00AA17C5" w:rsidRDefault="00AA17C5" w:rsidP="00032DA9">
            <w:r>
              <w:t>Country and period of publication of papers used</w:t>
            </w:r>
          </w:p>
        </w:tc>
        <w:tc>
          <w:tcPr>
            <w:tcW w:w="2118" w:type="dxa"/>
          </w:tcPr>
          <w:p w14:paraId="33FD6EDE" w14:textId="77777777" w:rsidR="00AA17C5" w:rsidRDefault="00AA17C5" w:rsidP="00032DA9">
            <w:r>
              <w:t>Targeted groups</w:t>
            </w:r>
          </w:p>
        </w:tc>
        <w:tc>
          <w:tcPr>
            <w:tcW w:w="2219" w:type="dxa"/>
          </w:tcPr>
          <w:p w14:paraId="1C93111E" w14:textId="77777777" w:rsidR="00AA17C5" w:rsidRDefault="00AA17C5" w:rsidP="00032DA9">
            <w:r>
              <w:t>Outcomes tested</w:t>
            </w:r>
          </w:p>
        </w:tc>
        <w:tc>
          <w:tcPr>
            <w:tcW w:w="2261" w:type="dxa"/>
          </w:tcPr>
          <w:p w14:paraId="510476E7" w14:textId="77777777" w:rsidR="00AA17C5" w:rsidRDefault="00AA17C5" w:rsidP="00032DA9">
            <w:r>
              <w:t>Evidence of effectiveness</w:t>
            </w:r>
          </w:p>
        </w:tc>
        <w:tc>
          <w:tcPr>
            <w:tcW w:w="2058" w:type="dxa"/>
          </w:tcPr>
          <w:p w14:paraId="33524EF1" w14:textId="77777777" w:rsidR="00AA17C5" w:rsidRDefault="00AA17C5" w:rsidP="00032DA9">
            <w:r>
              <w:t>Papers</w:t>
            </w:r>
          </w:p>
        </w:tc>
      </w:tr>
      <w:tr w:rsidR="00AA17C5" w14:paraId="5C734453" w14:textId="77777777" w:rsidTr="005239E1">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5281785B" w14:textId="537D25A5" w:rsidR="00AA17C5" w:rsidRDefault="00AA17C5" w:rsidP="00032DA9">
            <w:r>
              <w:t>Text messages giving sexual health advice and information</w:t>
            </w:r>
          </w:p>
        </w:tc>
        <w:tc>
          <w:tcPr>
            <w:tcW w:w="2088" w:type="dxa"/>
          </w:tcPr>
          <w:p w14:paraId="4BF313D9" w14:textId="3B79165D" w:rsidR="00AA17C5" w:rsidRDefault="005239E1" w:rsidP="00032DA9">
            <w:r>
              <w:t>Mobile phones used by adolescents</w:t>
            </w:r>
          </w:p>
        </w:tc>
        <w:tc>
          <w:tcPr>
            <w:tcW w:w="1834" w:type="dxa"/>
          </w:tcPr>
          <w:p w14:paraId="64519BE4" w14:textId="77777777" w:rsidR="00AA17C5" w:rsidRDefault="005239E1" w:rsidP="00032DA9">
            <w:r>
              <w:t>USA</w:t>
            </w:r>
          </w:p>
          <w:p w14:paraId="21B62A6E" w14:textId="77777777" w:rsidR="005239E1" w:rsidRDefault="005239E1" w:rsidP="00032DA9">
            <w:r>
              <w:t>Australia</w:t>
            </w:r>
          </w:p>
          <w:p w14:paraId="474D4F09" w14:textId="5E5E0E78" w:rsidR="005239E1" w:rsidRDefault="005239E1" w:rsidP="00032DA9">
            <w:r>
              <w:t>New Zealand</w:t>
            </w:r>
          </w:p>
        </w:tc>
        <w:tc>
          <w:tcPr>
            <w:tcW w:w="2118" w:type="dxa"/>
            <w:shd w:val="clear" w:color="auto" w:fill="F7CAAC" w:themeFill="accent2" w:themeFillTint="66"/>
          </w:tcPr>
          <w:p w14:paraId="7BDDF8FD" w14:textId="77777777" w:rsidR="00AA17C5" w:rsidRDefault="00AA17C5" w:rsidP="00032DA9"/>
        </w:tc>
        <w:tc>
          <w:tcPr>
            <w:tcW w:w="2219" w:type="dxa"/>
            <w:shd w:val="clear" w:color="auto" w:fill="F7CAAC" w:themeFill="accent2" w:themeFillTint="66"/>
          </w:tcPr>
          <w:p w14:paraId="0DA5F142" w14:textId="77777777" w:rsidR="00AA17C5" w:rsidRDefault="00AA17C5" w:rsidP="00032DA9"/>
        </w:tc>
        <w:tc>
          <w:tcPr>
            <w:tcW w:w="2261" w:type="dxa"/>
            <w:shd w:val="clear" w:color="auto" w:fill="F7CAAC" w:themeFill="accent2" w:themeFillTint="66"/>
          </w:tcPr>
          <w:p w14:paraId="32252175" w14:textId="77777777" w:rsidR="00AA17C5" w:rsidRDefault="00AA17C5" w:rsidP="00032DA9"/>
        </w:tc>
        <w:tc>
          <w:tcPr>
            <w:tcW w:w="2058" w:type="dxa"/>
          </w:tcPr>
          <w:p w14:paraId="55814CFC" w14:textId="2560E025" w:rsidR="00AA17C5" w:rsidRDefault="005239E1" w:rsidP="005239E1">
            <w:r>
              <w:fldChar w:fldCharType="begin"/>
            </w:r>
            <w:r>
              <w:instrText xml:space="preserve"> ADDIN EN.CITE &lt;EndNote&gt;&lt;Cite&gt;&lt;Author&gt;L&amp;apos;Engle&lt;/Author&gt;&lt;Year&gt;2016&lt;/Year&gt;&lt;RecNum&gt;3332&lt;/RecNum&gt;&lt;DisplayText&gt;L&amp;apos;Engle et al., 2016&lt;/DisplayText&gt;&lt;record&gt;&lt;rec-number&gt;3332&lt;/rec-number&gt;&lt;foreign-keys&gt;&lt;key app="EN" db-id="rrxa5fwxats5z9evw9p5vet69atde9rfazs9" timestamp="1530012555"&gt;3332&lt;/key&gt;&lt;/foreign-keys&gt;&lt;ref-type name="Journal Article"&gt;17&lt;/ref-type&gt;&lt;contributors&gt;&lt;authors&gt;&lt;author&gt;L&amp;apos;Engle, K. L.&lt;/author&gt;&lt;author&gt;Mangone, E. R.&lt;/author&gt;&lt;author&gt;Parcesepe, A. M.&lt;/author&gt;&lt;author&gt;Agarwal, S.&lt;/author&gt;&lt;author&gt;Ippoliti, N. B.&lt;/author&gt;&lt;/authors&gt;&lt;/contributors&gt;&lt;titles&gt;&lt;title&gt;Mobile phone interventions for adolescent sexual and reproductive health: A systematic review&lt;/title&gt;&lt;secondary-title&gt;Pediatrics&lt;/secondary-title&gt;&lt;/titles&gt;&lt;periodical&gt;&lt;full-title&gt;Pediatrics&lt;/full-title&gt;&lt;/periodical&gt;&lt;volume&gt;138&lt;/volume&gt;&lt;number&gt;3&lt;/number&gt;&lt;dates&gt;&lt;year&gt;2016&lt;/year&gt;&lt;/dates&gt;&lt;label&gt;Electronic&lt;/label&gt;&lt;work-type&gt;Review&lt;/work-type&gt;&lt;urls&gt;&lt;related-urls&gt;&lt;url&gt;https://www.scopus.com/inward/record.uri?eid=2-s2.0-84985995285&amp;amp;doi=10.1542%2fpeds.2016-0884&amp;amp;partnerID=40&amp;amp;md5=9221dbbcaa0583156ce559c9edec921f&lt;/url&gt;&lt;url&gt;http://pediatrics.aappublications.org/content/pediatrics/138/3/e20160884.full.pdf&lt;/url&gt;&lt;/related-urls&gt;&lt;/urls&gt;&lt;custom7&gt;e20160884&lt;/custom7&gt;&lt;electronic-resource-num&gt;10.1542/peds.2016-0884&lt;/electronic-resource-num&gt;&lt;remote-database-name&gt;Scopus&lt;/remote-database-name&gt;&lt;/record&gt;&lt;/Cite&gt;&lt;/EndNote&gt;</w:instrText>
            </w:r>
            <w:r>
              <w:fldChar w:fldCharType="separate"/>
            </w:r>
            <w:r>
              <w:rPr>
                <w:noProof/>
              </w:rPr>
              <w:t>L'Engle et al., 2016</w:t>
            </w:r>
            <w:r>
              <w:fldChar w:fldCharType="end"/>
            </w:r>
          </w:p>
        </w:tc>
      </w:tr>
      <w:tr w:rsidR="005239E1" w14:paraId="268CAEE7" w14:textId="77777777" w:rsidTr="005239E1">
        <w:trPr>
          <w:trHeight w:val="635"/>
        </w:trPr>
        <w:tc>
          <w:tcPr>
            <w:tcW w:w="2218" w:type="dxa"/>
          </w:tcPr>
          <w:p w14:paraId="66711267" w14:textId="7CCBE69E" w:rsidR="005239E1" w:rsidRDefault="005239E1" w:rsidP="00032DA9">
            <w:r>
              <w:t>Interactive site or app giving information and advice</w:t>
            </w:r>
          </w:p>
        </w:tc>
        <w:tc>
          <w:tcPr>
            <w:tcW w:w="2088" w:type="dxa"/>
          </w:tcPr>
          <w:p w14:paraId="1ADBDD73" w14:textId="443946EF" w:rsidR="005239E1" w:rsidRDefault="005239E1" w:rsidP="00032DA9">
            <w:r>
              <w:t>Mobile phones and computers</w:t>
            </w:r>
          </w:p>
        </w:tc>
        <w:tc>
          <w:tcPr>
            <w:tcW w:w="1834" w:type="dxa"/>
          </w:tcPr>
          <w:p w14:paraId="158DEAF1" w14:textId="77777777" w:rsidR="005239E1" w:rsidRDefault="005239E1" w:rsidP="00032DA9">
            <w:r>
              <w:t>USA</w:t>
            </w:r>
          </w:p>
          <w:p w14:paraId="5856BA85" w14:textId="77777777" w:rsidR="005239E1" w:rsidRDefault="005239E1" w:rsidP="00032DA9">
            <w:r>
              <w:t>Netherlands</w:t>
            </w:r>
          </w:p>
          <w:p w14:paraId="7FCB4B0E" w14:textId="67DDA0C9" w:rsidR="005239E1" w:rsidRDefault="005239E1" w:rsidP="00032DA9">
            <w:r>
              <w:t>Australia</w:t>
            </w:r>
          </w:p>
        </w:tc>
        <w:tc>
          <w:tcPr>
            <w:tcW w:w="2118" w:type="dxa"/>
            <w:shd w:val="clear" w:color="auto" w:fill="F7CAAC" w:themeFill="accent2" w:themeFillTint="66"/>
          </w:tcPr>
          <w:p w14:paraId="350B66D3" w14:textId="77777777" w:rsidR="005239E1" w:rsidRDefault="005239E1" w:rsidP="00032DA9"/>
        </w:tc>
        <w:tc>
          <w:tcPr>
            <w:tcW w:w="2219" w:type="dxa"/>
            <w:shd w:val="clear" w:color="auto" w:fill="F7CAAC" w:themeFill="accent2" w:themeFillTint="66"/>
          </w:tcPr>
          <w:p w14:paraId="1174878B" w14:textId="77777777" w:rsidR="005239E1" w:rsidRDefault="005239E1" w:rsidP="00032DA9"/>
        </w:tc>
        <w:tc>
          <w:tcPr>
            <w:tcW w:w="2261" w:type="dxa"/>
            <w:shd w:val="clear" w:color="auto" w:fill="F7CAAC" w:themeFill="accent2" w:themeFillTint="66"/>
          </w:tcPr>
          <w:p w14:paraId="3E809FA3" w14:textId="77777777" w:rsidR="005239E1" w:rsidRDefault="005239E1" w:rsidP="00032DA9"/>
        </w:tc>
        <w:tc>
          <w:tcPr>
            <w:tcW w:w="2058" w:type="dxa"/>
          </w:tcPr>
          <w:p w14:paraId="6778F645" w14:textId="30B01E18" w:rsidR="005239E1" w:rsidRDefault="005239E1" w:rsidP="005239E1">
            <w:r>
              <w:fldChar w:fldCharType="begin"/>
            </w:r>
            <w:r>
              <w:instrText xml:space="preserve"> ADDIN EN.CITE &lt;EndNote&gt;&lt;Cite&gt;&lt;Author&gt;Widman&lt;/Author&gt;&lt;Year&gt;2018&lt;/Year&gt;&lt;RecNum&gt;3456&lt;/RecNum&gt;&lt;DisplayText&gt;Widman et al., 2018&lt;/DisplayText&gt;&lt;record&gt;&lt;rec-number&gt;3456&lt;/rec-number&gt;&lt;foreign-keys&gt;&lt;key app="EN" db-id="rrxa5fwxats5z9evw9p5vet69atde9rfazs9" timestamp="1530012562"&gt;3456&lt;/key&gt;&lt;/foreign-keys&gt;&lt;ref-type name="Journal Article"&gt;17&lt;/ref-type&gt;&lt;contributors&gt;&lt;authors&gt;&lt;author&gt;Widman, L.&lt;/author&gt;&lt;author&gt;Nesi, J.&lt;/author&gt;&lt;author&gt;Kamke, K.&lt;/author&gt;&lt;author&gt;Choukas-Bradley, S.&lt;/author&gt;&lt;author&gt;Stewart, J. L.&lt;/author&gt;&lt;/authors&gt;&lt;/contributors&gt;&lt;titles&gt;&lt;title&gt;Technology-Based Interventions to Reduce Sexually Transmitted Infections and Unintended Pregnancy Among Youth&lt;/title&gt;&lt;secondary-title&gt;Journal of Adolescent Health&lt;/secondary-title&gt;&lt;/titles&gt;&lt;periodical&gt;&lt;full-title&gt;Journal of Adolescent Health&lt;/full-title&gt;&lt;/periodical&gt;&lt;pages&gt;651-660&lt;/pages&gt;&lt;volume&gt;62&lt;/volume&gt;&lt;number&gt;6&lt;/number&gt;&lt;dates&gt;&lt;year&gt;2018&lt;/year&gt;&lt;/dates&gt;&lt;label&gt;Electronic&lt;/label&gt;&lt;work-type&gt;Review&lt;/work-type&gt;&lt;urls&gt;&lt;related-urls&gt;&lt;url&gt;https://www.scopus.com/inward/record.uri?eid=2-s2.0-85046825200&amp;amp;doi=10.1016%2fj.jadohealth.2018.02.007&amp;amp;partnerID=40&amp;amp;md5=b8e94cf4119f3ac0226b783726d0b69d&lt;/url&gt;&lt;url&gt;https://ac.els-cdn.com/S1054139X18300892/1-s2.0-S1054139X18300892-main.pdf?_tid=239c57a3-f161-4e9b-9269-a30fdd587cf8&amp;amp;acdnat=1529919641_e565c7732f26b4a100fc414e3cf8bcbb&lt;/url&gt;&lt;/related-urls&gt;&lt;/urls&gt;&lt;electronic-resource-num&gt;10.1016/j.jadohealth.2018.02.007&lt;/electronic-resource-num&gt;&lt;remote-database-name&gt;Scopus&lt;/remote-database-name&gt;&lt;/record&gt;&lt;/Cite&gt;&lt;/EndNote&gt;</w:instrText>
            </w:r>
            <w:r>
              <w:fldChar w:fldCharType="separate"/>
            </w:r>
            <w:r>
              <w:rPr>
                <w:noProof/>
              </w:rPr>
              <w:t>Widman et al., 2018</w:t>
            </w:r>
            <w:r>
              <w:fldChar w:fldCharType="end"/>
            </w:r>
          </w:p>
        </w:tc>
      </w:tr>
    </w:tbl>
    <w:p w14:paraId="2854AB6F" w14:textId="77777777" w:rsidR="00AA17C5" w:rsidRPr="00AA17C5" w:rsidRDefault="00AA17C5" w:rsidP="00AA17C5">
      <w:pPr>
        <w:pStyle w:val="BodyText"/>
      </w:pPr>
    </w:p>
    <w:p w14:paraId="6E0FDB42" w14:textId="0CAACCD8" w:rsidR="00902F1D" w:rsidRDefault="00902F1D" w:rsidP="00902F1D">
      <w:pPr>
        <w:pStyle w:val="Heading1"/>
      </w:pPr>
      <w:r>
        <w:t>Interventions to prevent repeat pregnancies (aimed at adolescents with prior pregnancies)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902F1D" w14:paraId="5603970E"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699B90C8" w14:textId="77777777" w:rsidR="00902F1D" w:rsidRDefault="00902F1D" w:rsidP="00032DA9">
            <w:r>
              <w:t>Description of intervention</w:t>
            </w:r>
          </w:p>
        </w:tc>
        <w:tc>
          <w:tcPr>
            <w:tcW w:w="2088" w:type="dxa"/>
          </w:tcPr>
          <w:p w14:paraId="100E41BE" w14:textId="77777777" w:rsidR="00902F1D" w:rsidRDefault="00902F1D" w:rsidP="00032DA9">
            <w:r>
              <w:t>Context of delivery</w:t>
            </w:r>
          </w:p>
        </w:tc>
        <w:tc>
          <w:tcPr>
            <w:tcW w:w="1834" w:type="dxa"/>
          </w:tcPr>
          <w:p w14:paraId="0DFCDDE2" w14:textId="77777777" w:rsidR="00902F1D" w:rsidRDefault="00902F1D" w:rsidP="00032DA9">
            <w:r>
              <w:t>Country and period of publication of papers used</w:t>
            </w:r>
          </w:p>
        </w:tc>
        <w:tc>
          <w:tcPr>
            <w:tcW w:w="2118" w:type="dxa"/>
          </w:tcPr>
          <w:p w14:paraId="38D8E1FF" w14:textId="77777777" w:rsidR="00902F1D" w:rsidRDefault="00902F1D" w:rsidP="00032DA9">
            <w:r>
              <w:t>Targeted groups</w:t>
            </w:r>
          </w:p>
        </w:tc>
        <w:tc>
          <w:tcPr>
            <w:tcW w:w="2219" w:type="dxa"/>
          </w:tcPr>
          <w:p w14:paraId="7362C4A2" w14:textId="77777777" w:rsidR="00902F1D" w:rsidRDefault="00902F1D" w:rsidP="00032DA9">
            <w:r>
              <w:t>Outcomes tested</w:t>
            </w:r>
          </w:p>
        </w:tc>
        <w:tc>
          <w:tcPr>
            <w:tcW w:w="2261" w:type="dxa"/>
          </w:tcPr>
          <w:p w14:paraId="2F1E6241" w14:textId="77777777" w:rsidR="00902F1D" w:rsidRDefault="00902F1D" w:rsidP="00032DA9">
            <w:r>
              <w:t>Evidence of effectiveness</w:t>
            </w:r>
          </w:p>
        </w:tc>
        <w:tc>
          <w:tcPr>
            <w:tcW w:w="2058" w:type="dxa"/>
          </w:tcPr>
          <w:p w14:paraId="3BAC2491" w14:textId="77777777" w:rsidR="00902F1D" w:rsidRDefault="00902F1D" w:rsidP="00032DA9">
            <w:r>
              <w:t>Papers</w:t>
            </w:r>
          </w:p>
        </w:tc>
      </w:tr>
      <w:tr w:rsidR="00902F1D" w14:paraId="0F21E2DB"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67F4E0E3" w14:textId="38276F60" w:rsidR="00C57A21" w:rsidRDefault="00C57A21" w:rsidP="00A61411">
            <w:r>
              <w:t>M</w:t>
            </w:r>
            <w:r w:rsidR="00A61411">
              <w:t>ulticomponent</w:t>
            </w:r>
            <w:r>
              <w:t>, school-based approach</w:t>
            </w:r>
          </w:p>
        </w:tc>
        <w:tc>
          <w:tcPr>
            <w:tcW w:w="2088" w:type="dxa"/>
          </w:tcPr>
          <w:p w14:paraId="38645036" w14:textId="06321BA2" w:rsidR="00902F1D" w:rsidRDefault="00C57A21" w:rsidP="00C57A21">
            <w:r>
              <w:t xml:space="preserve">School </w:t>
            </w:r>
          </w:p>
        </w:tc>
        <w:tc>
          <w:tcPr>
            <w:tcW w:w="1834" w:type="dxa"/>
          </w:tcPr>
          <w:p w14:paraId="7B660918" w14:textId="6D7D7BD8" w:rsidR="00902F1D" w:rsidRDefault="00902F1D" w:rsidP="00032DA9">
            <w:r>
              <w:t>USA 2008</w:t>
            </w:r>
          </w:p>
        </w:tc>
        <w:tc>
          <w:tcPr>
            <w:tcW w:w="2118" w:type="dxa"/>
          </w:tcPr>
          <w:p w14:paraId="1477E9FD" w14:textId="63344C56" w:rsidR="00902F1D" w:rsidRDefault="00C57A21" w:rsidP="00032DA9">
            <w:r>
              <w:t>Adolescent parents attending school</w:t>
            </w:r>
          </w:p>
        </w:tc>
        <w:tc>
          <w:tcPr>
            <w:tcW w:w="2219" w:type="dxa"/>
          </w:tcPr>
          <w:p w14:paraId="57584395" w14:textId="03ACFDF0" w:rsidR="00902F1D" w:rsidRDefault="00C57A21" w:rsidP="00032DA9">
            <w:r>
              <w:t>Repeat pregnancy rate</w:t>
            </w:r>
          </w:p>
        </w:tc>
        <w:tc>
          <w:tcPr>
            <w:tcW w:w="2261" w:type="dxa"/>
          </w:tcPr>
          <w:p w14:paraId="70259F91" w14:textId="4D8E81ED" w:rsidR="00902F1D" w:rsidRDefault="00C57A21" w:rsidP="00CA45CA">
            <w:r>
              <w:t xml:space="preserve">Reduced rate of repeat pregnancies (one study; </w:t>
            </w:r>
            <w:r w:rsidR="00CA45CA">
              <w:fldChar w:fldCharType="begin"/>
            </w:r>
            <w:r w:rsidR="00CA45CA">
              <w:instrText xml:space="preserve"> ADDIN EN.CITE &lt;EndNote&gt;&lt;Cite&gt;&lt;Author&gt;Schaffer&lt;/Author&gt;&lt;Year&gt;2008&lt;/Year&gt;&lt;RecNum&gt;6899&lt;/RecNum&gt;&lt;DisplayText&gt;Schaffer et al., 2008&lt;/DisplayText&gt;&lt;record&gt;&lt;rec-number&gt;6899&lt;/rec-number&gt;&lt;foreign-keys&gt;&lt;key app="EN" db-id="xw9w2ssd9trteie0tr35ww0i5wsrwea9txx9" timestamp="1541430480"&gt;6899&lt;/key&gt;&lt;/foreign-keys&gt;&lt;ref-type name="Journal Article"&gt;17&lt;/ref-type&gt;&lt;contributors&gt;&lt;authors&gt;&lt;author&gt;Schaffer, M. A.&lt;/author&gt;&lt;author&gt;Jost, R.&lt;/author&gt;&lt;author&gt;Pederson, B. J.&lt;/author&gt;&lt;author&gt;Lair, M.&lt;/author&gt;&lt;/authors&gt;&lt;/contributors&gt;&lt;auth-address&gt;Bethel University, St. Paul, Minnesota 55112, USA. m-schaffer@bethel.edu&lt;/auth-address&gt;&lt;titles&gt;&lt;title&gt;Pregnancy-free club: a strategy to prevent repeat adolescent pregnancy&lt;/title&gt;&lt;secondary-title&gt;Public Health Nurs&lt;/secondary-title&gt;&lt;/titles&gt;&lt;periodical&gt;&lt;full-title&gt;Public Health Nursing&lt;/full-title&gt;&lt;abbr-1&gt;Public Health Nurs.&lt;/abbr-1&gt;&lt;abbr-2&gt;Public Health Nurs&lt;/abbr-2&gt;&lt;/periodical&gt;&lt;pages&gt;304-11&lt;/pages&gt;&lt;volume&gt;25&lt;/volume&gt;&lt;number&gt;4&lt;/number&gt;&lt;keywords&gt;&lt;keyword&gt;Adolescent&lt;/keyword&gt;&lt;keyword&gt;Counseling&lt;/keyword&gt;&lt;keyword&gt;Female&lt;/keyword&gt;&lt;keyword&gt;Focus Groups&lt;/keyword&gt;&lt;keyword&gt;Health Behavior&lt;/keyword&gt;&lt;keyword&gt;Humans&lt;/keyword&gt;&lt;keyword&gt;*Peer Group&lt;/keyword&gt;&lt;keyword&gt;Pregnancy&lt;/keyword&gt;&lt;keyword&gt;Pregnancy Rate/*trends&lt;/keyword&gt;&lt;keyword&gt;Pregnancy in Adolescence/*prevention &amp;amp; control&lt;/keyword&gt;&lt;keyword&gt;School Health Services&lt;/keyword&gt;&lt;/keywords&gt;&lt;dates&gt;&lt;year&gt;2008&lt;/year&gt;&lt;pub-dates&gt;&lt;date&gt;Jul-Aug&lt;/date&gt;&lt;/pub-dates&gt;&lt;/dates&gt;&lt;isbn&gt;1525-1446 (Electronic)&amp;#xD;0737-1209 (Linking)&lt;/isbn&gt;&lt;accession-num&gt;18666935&lt;/accession-num&gt;&lt;urls&gt;&lt;related-urls&gt;&lt;url&gt;https://www.ncbi.nlm.nih.gov/pubmed/18666935&lt;/url&gt;&lt;/related-urls&gt;&lt;/urls&gt;&lt;electronic-resource-num&gt;10.1111/j.1525-1446.2008.00710.x&lt;/electronic-resource-num&gt;&lt;/record&gt;&lt;/Cite&gt;&lt;/EndNote&gt;</w:instrText>
            </w:r>
            <w:r w:rsidR="00CA45CA">
              <w:fldChar w:fldCharType="separate"/>
            </w:r>
            <w:r w:rsidR="00CA45CA">
              <w:rPr>
                <w:noProof/>
              </w:rPr>
              <w:t>Schaffer et al., 2008</w:t>
            </w:r>
            <w:r w:rsidR="00CA45CA">
              <w:fldChar w:fldCharType="end"/>
            </w:r>
            <w:r>
              <w:t>)</w:t>
            </w:r>
          </w:p>
        </w:tc>
        <w:tc>
          <w:tcPr>
            <w:tcW w:w="2058" w:type="dxa"/>
          </w:tcPr>
          <w:p w14:paraId="6E6761DA" w14:textId="24083B9A" w:rsidR="00902F1D" w:rsidRDefault="00CA45CA" w:rsidP="00CA45CA">
            <w:r>
              <w:fldChar w:fldCharType="begin">
                <w:fldData xml:space="preserve">PEVuZE5vdGU+PENpdGU+PEF1dGhvcj5Pd2VuPC9BdXRob3I+PFllYXI+MjAxMDwvWWVhcj48UmVj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</w:fldData>
              </w:fldChar>
            </w:r>
            <w:r>
              <w:instrText xml:space="preserve"> ADDIN EN.CITE </w:instrText>
            </w:r>
            <w:r>
              <w:fldChar w:fldCharType="begin">
                <w:fldData xml:space="preserve">PEVuZE5vdGU+PENpdGU+PEF1dGhvcj5Pd2VuPC9BdXRob3I+PFllYXI+MjAxMDwvWWVhcj48UmVj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</w:fldData>
              </w:fldChar>
            </w:r>
            <w:r>
              <w:instrText xml:space="preserve"> ADDIN EN.CITE.DATA </w:instrText>
            </w:r>
            <w:r>
              <w:fldChar w:fldCharType="end"/>
            </w:r>
            <w:r>
              <w:fldChar w:fldCharType="separate"/>
            </w:r>
            <w:r>
              <w:rPr>
                <w:noProof/>
              </w:rPr>
              <w:t>Owen et al., 2010</w:t>
            </w:r>
            <w:r>
              <w:fldChar w:fldCharType="end"/>
            </w:r>
          </w:p>
        </w:tc>
      </w:tr>
      <w:tr w:rsidR="00A61411" w14:paraId="33B0BA2B" w14:textId="77777777" w:rsidTr="00A61411">
        <w:trPr>
          <w:trHeight w:val="635"/>
        </w:trPr>
        <w:tc>
          <w:tcPr>
            <w:tcW w:w="2218" w:type="dxa"/>
          </w:tcPr>
          <w:p w14:paraId="761E4E54" w14:textId="784168CF" w:rsidR="00A61411" w:rsidRDefault="00A61411" w:rsidP="00A61411">
            <w:r>
              <w:t>Multicomponent, clinic-based approach</w:t>
            </w:r>
          </w:p>
        </w:tc>
        <w:tc>
          <w:tcPr>
            <w:tcW w:w="2088" w:type="dxa"/>
          </w:tcPr>
          <w:p w14:paraId="03AFD5F2" w14:textId="64DAB828" w:rsidR="00A61411" w:rsidRDefault="00A61411" w:rsidP="00C57A21">
            <w:r>
              <w:t>Clinic</w:t>
            </w:r>
          </w:p>
        </w:tc>
        <w:tc>
          <w:tcPr>
            <w:tcW w:w="1834" w:type="dxa"/>
            <w:shd w:val="clear" w:color="auto" w:fill="F7CAAC" w:themeFill="accent2" w:themeFillTint="66"/>
          </w:tcPr>
          <w:p w14:paraId="0BAF47E9" w14:textId="77777777" w:rsidR="00A61411" w:rsidRPr="00A61411" w:rsidRDefault="00A61411" w:rsidP="00032DA9"/>
        </w:tc>
        <w:tc>
          <w:tcPr>
            <w:tcW w:w="2118" w:type="dxa"/>
            <w:shd w:val="clear" w:color="auto" w:fill="F7CAAC" w:themeFill="accent2" w:themeFillTint="66"/>
          </w:tcPr>
          <w:p w14:paraId="5E666273" w14:textId="77777777" w:rsidR="00A61411" w:rsidRPr="00A61411" w:rsidRDefault="00A61411" w:rsidP="00032DA9"/>
        </w:tc>
        <w:tc>
          <w:tcPr>
            <w:tcW w:w="2219" w:type="dxa"/>
            <w:shd w:val="clear" w:color="auto" w:fill="F7CAAC" w:themeFill="accent2" w:themeFillTint="66"/>
          </w:tcPr>
          <w:p w14:paraId="18DBC772" w14:textId="77777777" w:rsidR="00A61411" w:rsidRPr="00A61411" w:rsidRDefault="00A61411" w:rsidP="00032DA9"/>
        </w:tc>
        <w:tc>
          <w:tcPr>
            <w:tcW w:w="2261" w:type="dxa"/>
            <w:shd w:val="clear" w:color="auto" w:fill="F7CAAC" w:themeFill="accent2" w:themeFillTint="66"/>
          </w:tcPr>
          <w:p w14:paraId="427F28F2" w14:textId="77777777" w:rsidR="00A61411" w:rsidRPr="00A61411" w:rsidRDefault="00A61411" w:rsidP="00CA45CA"/>
        </w:tc>
        <w:tc>
          <w:tcPr>
            <w:tcW w:w="2058" w:type="dxa"/>
          </w:tcPr>
          <w:p w14:paraId="23529F29" w14:textId="2AEE585D" w:rsidR="00A61411" w:rsidRDefault="00A61411" w:rsidP="007B58A6">
            <w:r>
              <w:fldChar w:fldCharType="begin"/>
            </w:r>
            <w:r w:rsidR="007B58A6">
              <w:instrText xml:space="preserve"> ADDIN EN.CITE &lt;EndNote&gt;&lt;Cite&gt;&lt;Author&gt;Brittain&lt;/Author&gt;&lt;Year&gt;2015&lt;/Year&gt;&lt;RecNum&gt;3502&lt;/RecNum&gt;&lt;DisplayText&gt;Brittain et al., 2015a&lt;/DisplayText&gt;&lt;record&gt;&lt;rec-number&gt;3502&lt;/rec-number&gt;&lt;foreign-keys&gt;&lt;key app="EN" db-id="rrxa5fwxats5z9evw9p5vet69atde9rfazs9" timestamp="1530012565"&gt;3502&lt;/key&gt;&lt;/foreign-keys&gt;&lt;ref-type name="Journal Article"&gt;17&lt;/ref-type&gt;&lt;contributors&gt;&lt;authors&gt;&lt;author&gt;Brittain, A. W.&lt;/author&gt;&lt;author&gt;Williams, J. R.&lt;/author&gt;&lt;author&gt;Zapata, L. B.&lt;/author&gt;&lt;author&gt;Moskosky, S. B.&lt;/author&gt;&lt;author&gt;Weik, T. S.&lt;/author&gt;&lt;/authors&gt;&lt;/contributors&gt;&lt;titles&gt;&lt;title&gt;Confidentiality in Family Planning Services for Young People: A Systematic Review&lt;/title&gt;&lt;secondary-title&gt;American Journal of Preventive Medicine&lt;/secondary-title&gt;&lt;/titles&gt;&lt;periodical&gt;&lt;full-title&gt;American Journal of Preventive Medicine&lt;/full-title&gt;&lt;/periodical&gt;&lt;pages&gt;S85-S92&lt;/pages&gt;&lt;volume&gt;49&lt;/volume&gt;&lt;number&gt;2&lt;/number&gt;&lt;dates&gt;&lt;year&gt;2015&lt;/year&gt;&lt;/dates&gt;&lt;label&gt;Healthcare setting&lt;/label&gt;&lt;work-type&gt;Article&lt;/work-type&gt;&lt;urls&gt;&lt;related-urls&gt;&lt;url&gt;https://www.scopus.com/inward/record.uri?eid=2-s2.0-84937409599&amp;amp;doi=10.1016%2fj.amepre.2015.04.001&amp;amp;partnerID=40&amp;amp;md5=b7a0c1bc24904e6e1a5e19a28c41bd9a&lt;/url&gt;&lt;url&gt;https://ac.els-cdn.com/S0749379715001373/1-s2.0-S0749379715001373-main.pdf?_tid=9f6b7dac-9d9d-44d3-84d3-d5df0d625335&amp;amp;acdnat=1529919271_5e7c82379b22eb929b4ace4bbb917aee&lt;/url&gt;&lt;/related-urls&gt;&lt;/urls&gt;&lt;electronic-resource-num&gt;10.1016/j.amepre.2015.04.001&lt;/electronic-resource-num&gt;&lt;remote-database-name&gt;Scopus&lt;/remote-database-name&gt;&lt;/record&gt;&lt;/Cite&gt;&lt;/EndNote&gt;</w:instrText>
            </w:r>
            <w:r>
              <w:fldChar w:fldCharType="separate"/>
            </w:r>
            <w:r w:rsidR="007B58A6">
              <w:rPr>
                <w:noProof/>
              </w:rPr>
              <w:t>Brittain et al., 2015a</w:t>
            </w:r>
            <w:r>
              <w:fldChar w:fldCharType="end"/>
            </w:r>
          </w:p>
        </w:tc>
      </w:tr>
    </w:tbl>
    <w:p w14:paraId="0F812CAD" w14:textId="3EB8E931" w:rsidR="00902F1D" w:rsidRDefault="00902F1D" w:rsidP="00902F1D">
      <w:pPr>
        <w:pStyle w:val="BodyText"/>
      </w:pPr>
    </w:p>
    <w:p w14:paraId="56D6CAE0" w14:textId="40953989" w:rsidR="00971B49" w:rsidRDefault="00CA45CA" w:rsidP="00CA45CA">
      <w:pPr>
        <w:pStyle w:val="Heading1"/>
      </w:pPr>
      <w:r>
        <w:lastRenderedPageBreak/>
        <w:t>Contraceptive technology effectiveness</w:t>
      </w:r>
      <w:r>
        <w:br/>
      </w:r>
      <w:r>
        <w:rPr>
          <w:b w:val="0"/>
          <w:bCs/>
          <w:i/>
          <w:iCs/>
          <w:sz w:val="24"/>
          <w:szCs w:val="24"/>
        </w:rPr>
        <w:t>(Reviews which address effectiveness of changing contraceptive method policies or recommendations in preventing pregnancy. Condom use considered a comparator here. These are to be considered hypotheses of changing prevalence of methods across the timeline.)</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8E2D63" w14:paraId="41283653"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11625328" w14:textId="50014C7B" w:rsidR="00971B49" w:rsidRDefault="00971B49" w:rsidP="00CA45CA">
            <w:r>
              <w:t xml:space="preserve">Description of </w:t>
            </w:r>
            <w:r w:rsidR="00CA45CA">
              <w:t>contraception</w:t>
            </w:r>
          </w:p>
        </w:tc>
        <w:tc>
          <w:tcPr>
            <w:tcW w:w="2088" w:type="dxa"/>
          </w:tcPr>
          <w:p w14:paraId="041CE706" w14:textId="77777777" w:rsidR="00971B49" w:rsidRDefault="00971B49" w:rsidP="00032DA9">
            <w:r>
              <w:t>Context of delivery</w:t>
            </w:r>
          </w:p>
        </w:tc>
        <w:tc>
          <w:tcPr>
            <w:tcW w:w="1834" w:type="dxa"/>
          </w:tcPr>
          <w:p w14:paraId="63D77B36" w14:textId="77777777" w:rsidR="00971B49" w:rsidRDefault="00971B49" w:rsidP="00032DA9">
            <w:r>
              <w:t>Country and period of publication of papers used</w:t>
            </w:r>
          </w:p>
        </w:tc>
        <w:tc>
          <w:tcPr>
            <w:tcW w:w="2118" w:type="dxa"/>
          </w:tcPr>
          <w:p w14:paraId="5C9EC2FF" w14:textId="77777777" w:rsidR="00971B49" w:rsidRDefault="00971B49" w:rsidP="00032DA9">
            <w:r>
              <w:t>Targeted groups</w:t>
            </w:r>
          </w:p>
        </w:tc>
        <w:tc>
          <w:tcPr>
            <w:tcW w:w="2219" w:type="dxa"/>
          </w:tcPr>
          <w:p w14:paraId="51AB9E8E" w14:textId="77777777" w:rsidR="00971B49" w:rsidRDefault="00971B49" w:rsidP="00032DA9">
            <w:r>
              <w:t>Outcomes tested</w:t>
            </w:r>
          </w:p>
        </w:tc>
        <w:tc>
          <w:tcPr>
            <w:tcW w:w="2261" w:type="dxa"/>
          </w:tcPr>
          <w:p w14:paraId="3FEE9955" w14:textId="77777777" w:rsidR="00971B49" w:rsidRDefault="00971B49" w:rsidP="00032DA9">
            <w:r>
              <w:t>Evidence of effectiveness</w:t>
            </w:r>
          </w:p>
        </w:tc>
        <w:tc>
          <w:tcPr>
            <w:tcW w:w="2058" w:type="dxa"/>
          </w:tcPr>
          <w:p w14:paraId="3F7D335C" w14:textId="77777777" w:rsidR="00971B49" w:rsidRDefault="00971B49" w:rsidP="00032DA9">
            <w:r>
              <w:t>Papers</w:t>
            </w:r>
          </w:p>
        </w:tc>
      </w:tr>
      <w:tr w:rsidR="00AA17C5" w14:paraId="773386FC"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20033693" w14:textId="681D2D0E" w:rsidR="00971B49" w:rsidRDefault="00107EDA" w:rsidP="00032DA9">
            <w:r>
              <w:t>Long-acting, reversible contraception</w:t>
            </w:r>
          </w:p>
        </w:tc>
        <w:tc>
          <w:tcPr>
            <w:tcW w:w="2088" w:type="dxa"/>
          </w:tcPr>
          <w:p w14:paraId="3651592E" w14:textId="393FA914" w:rsidR="00971B49" w:rsidRDefault="00CA45CA" w:rsidP="00032DA9">
            <w:r>
              <w:t>Clinic</w:t>
            </w:r>
          </w:p>
        </w:tc>
        <w:tc>
          <w:tcPr>
            <w:tcW w:w="1834" w:type="dxa"/>
          </w:tcPr>
          <w:p w14:paraId="75AA2943" w14:textId="6ABA9996" w:rsidR="00435C56" w:rsidRDefault="00A84B7C" w:rsidP="00032DA9">
            <w:r>
              <w:t>USA 1</w:t>
            </w:r>
            <w:r w:rsidR="00435C56">
              <w:t>973-2016</w:t>
            </w:r>
          </w:p>
          <w:p w14:paraId="69D700E4" w14:textId="2D8105A9" w:rsidR="00971B49" w:rsidRDefault="00435C56" w:rsidP="00032DA9">
            <w:r>
              <w:t>Sweden and Finland 1979-2004</w:t>
            </w:r>
          </w:p>
        </w:tc>
        <w:tc>
          <w:tcPr>
            <w:tcW w:w="2118" w:type="dxa"/>
          </w:tcPr>
          <w:p w14:paraId="784A1A18" w14:textId="1A59B292" w:rsidR="00971B49" w:rsidRDefault="00A84B7C" w:rsidP="00032DA9">
            <w:r>
              <w:t>Universal (contingent on uptake)</w:t>
            </w:r>
          </w:p>
        </w:tc>
        <w:tc>
          <w:tcPr>
            <w:tcW w:w="2219" w:type="dxa"/>
          </w:tcPr>
          <w:p w14:paraId="4DD800CE" w14:textId="6658ACD1" w:rsidR="00971B49" w:rsidRDefault="00435C56" w:rsidP="00435C56">
            <w:r>
              <w:t>Knowledge of method, c</w:t>
            </w:r>
            <w:r w:rsidR="00A84B7C">
              <w:t>ontinuation of contraception, pregnancy rates</w:t>
            </w:r>
          </w:p>
        </w:tc>
        <w:tc>
          <w:tcPr>
            <w:tcW w:w="2261" w:type="dxa"/>
          </w:tcPr>
          <w:p w14:paraId="72A3C2DD" w14:textId="6EA3090C" w:rsidR="00971B49" w:rsidRDefault="00435C56" w:rsidP="00435C56">
            <w:r>
              <w:t>Giving information increased uptake. Users had h</w:t>
            </w:r>
            <w:r w:rsidR="00A84B7C">
              <w:t>igh continuation rates and low pregnancy rates</w:t>
            </w:r>
          </w:p>
        </w:tc>
        <w:tc>
          <w:tcPr>
            <w:tcW w:w="2058" w:type="dxa"/>
          </w:tcPr>
          <w:p w14:paraId="0F7784EF" w14:textId="41A8D13A" w:rsidR="00971B49" w:rsidRDefault="00CA45CA" w:rsidP="00AA17C5">
            <w:r>
              <w:fldChar w:fldCharType="begin">
                <w:fldData xml:space="preserve">PEVuZE5vdGU+PENpdGU+PEF1dGhvcj5EZWFuczwvQXV0aG9yPjxZZWFyPjIwMDk8L1llYXI+PFJl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</w:fldData>
              </w:fldChar>
            </w:r>
            <w:r w:rsidR="00AA17C5">
              <w:instrText xml:space="preserve"> ADDIN EN.CITE </w:instrText>
            </w:r>
            <w:r w:rsidR="00AA17C5">
              <w:fldChar w:fldCharType="begin">
                <w:fldData xml:space="preserve">PEVuZE5vdGU+PENpdGU+PEF1dGhvcj5EZWFuczwvQXV0aG9yPjxZZWFyPjIwMDk8L1llYXI+PFJl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</w:fldData>
              </w:fldChar>
            </w:r>
            <w:r w:rsidR="00AA17C5">
              <w:instrText xml:space="preserve"> ADDIN EN.CITE.DATA </w:instrText>
            </w:r>
            <w:r w:rsidR="00AA17C5">
              <w:fldChar w:fldCharType="end"/>
            </w:r>
            <w:r>
              <w:fldChar w:fldCharType="separate"/>
            </w:r>
            <w:r w:rsidR="00EC7B0C">
              <w:rPr>
                <w:noProof/>
              </w:rPr>
              <w:t>Deans and Grimes, 2009, Diedrich et al., 2017, Prescott and Matthews, 2014, Usinger et al., 2016, Krashin et al., 2015</w:t>
            </w:r>
            <w:r>
              <w:fldChar w:fldCharType="end"/>
            </w:r>
          </w:p>
        </w:tc>
      </w:tr>
      <w:tr w:rsidR="00EB3E20" w14:paraId="06A9D981" w14:textId="77777777" w:rsidTr="00032DA9">
        <w:trPr>
          <w:trHeight w:val="635"/>
        </w:trPr>
        <w:tc>
          <w:tcPr>
            <w:tcW w:w="2218" w:type="dxa"/>
          </w:tcPr>
          <w:p w14:paraId="7ABA65EE" w14:textId="7055DE0E" w:rsidR="00EB3E20" w:rsidRDefault="00EB3E20" w:rsidP="00032DA9">
            <w:r>
              <w:t>On-demand availability of emergency contraception</w:t>
            </w:r>
          </w:p>
        </w:tc>
        <w:tc>
          <w:tcPr>
            <w:tcW w:w="2088" w:type="dxa"/>
          </w:tcPr>
          <w:p w14:paraId="5BE5591D" w14:textId="6E161212" w:rsidR="00EB3E20" w:rsidRDefault="00EB3E20" w:rsidP="00032DA9">
            <w:r>
              <w:t>Clinic, pharmacies</w:t>
            </w:r>
          </w:p>
        </w:tc>
        <w:tc>
          <w:tcPr>
            <w:tcW w:w="1834" w:type="dxa"/>
          </w:tcPr>
          <w:p w14:paraId="08989EE8" w14:textId="77777777" w:rsidR="00EB3E20" w:rsidRDefault="00EB3E20" w:rsidP="00032DA9"/>
        </w:tc>
        <w:tc>
          <w:tcPr>
            <w:tcW w:w="2118" w:type="dxa"/>
          </w:tcPr>
          <w:p w14:paraId="6214D6F0" w14:textId="77777777" w:rsidR="00EB3E20" w:rsidRDefault="00EB3E20" w:rsidP="00032DA9"/>
        </w:tc>
        <w:tc>
          <w:tcPr>
            <w:tcW w:w="2219" w:type="dxa"/>
          </w:tcPr>
          <w:p w14:paraId="548698EB" w14:textId="77777777" w:rsidR="00EB3E20" w:rsidRDefault="00EB3E20" w:rsidP="00435C56"/>
        </w:tc>
        <w:tc>
          <w:tcPr>
            <w:tcW w:w="2261" w:type="dxa"/>
          </w:tcPr>
          <w:p w14:paraId="4AA54025" w14:textId="77777777" w:rsidR="00EB3E20" w:rsidRDefault="00EB3E20" w:rsidP="00435C56"/>
        </w:tc>
        <w:tc>
          <w:tcPr>
            <w:tcW w:w="2058" w:type="dxa"/>
          </w:tcPr>
          <w:p w14:paraId="409A9DF0" w14:textId="77777777" w:rsidR="00EB3E20" w:rsidRDefault="00EB3E20" w:rsidP="00435C56"/>
        </w:tc>
      </w:tr>
      <w:tr w:rsidR="00EB3E20" w:rsidRPr="00C87617" w14:paraId="286576BD" w14:textId="77777777" w:rsidTr="00AA17C5">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5650CAD9" w14:textId="4C0AF1F7" w:rsidR="00107EDA" w:rsidRDefault="008E2D63" w:rsidP="00032DA9">
            <w:r>
              <w:t>Advance provision of e</w:t>
            </w:r>
            <w:r w:rsidR="00107EDA">
              <w:t>mergency contraception</w:t>
            </w:r>
          </w:p>
        </w:tc>
        <w:tc>
          <w:tcPr>
            <w:tcW w:w="2088" w:type="dxa"/>
            <w:shd w:val="clear" w:color="auto" w:fill="F7CAAC" w:themeFill="accent2" w:themeFillTint="66"/>
          </w:tcPr>
          <w:p w14:paraId="7482D772" w14:textId="7844E0CE" w:rsidR="00107EDA" w:rsidRDefault="00583EA0" w:rsidP="00032DA9">
            <w:r>
              <w:t>Clinic, pharmacies</w:t>
            </w:r>
          </w:p>
        </w:tc>
        <w:tc>
          <w:tcPr>
            <w:tcW w:w="1834" w:type="dxa"/>
            <w:shd w:val="clear" w:color="auto" w:fill="F7CAAC" w:themeFill="accent2" w:themeFillTint="66"/>
          </w:tcPr>
          <w:p w14:paraId="2306BBE0" w14:textId="77777777" w:rsidR="005E41F3" w:rsidRDefault="005E41F3" w:rsidP="00032DA9">
            <w:r>
              <w:t>Sweden 2008</w:t>
            </w:r>
          </w:p>
          <w:p w14:paraId="47EEFD1D" w14:textId="2FCDB145" w:rsidR="005E41F3" w:rsidRDefault="005E41F3" w:rsidP="00032DA9">
            <w:r>
              <w:t>USA 2004-2005</w:t>
            </w:r>
          </w:p>
          <w:p w14:paraId="5A9030D7" w14:textId="693F9975" w:rsidR="00107EDA" w:rsidRDefault="00107EDA" w:rsidP="00032DA9"/>
        </w:tc>
        <w:tc>
          <w:tcPr>
            <w:tcW w:w="2118" w:type="dxa"/>
            <w:shd w:val="clear" w:color="auto" w:fill="F7CAAC" w:themeFill="accent2" w:themeFillTint="66"/>
          </w:tcPr>
          <w:p w14:paraId="68AE8ED4" w14:textId="4CC2581C" w:rsidR="00107EDA" w:rsidRDefault="00583EA0" w:rsidP="00032DA9">
            <w:r>
              <w:t>U</w:t>
            </w:r>
            <w:r w:rsidR="0070722E">
              <w:t>niversal (contingent on uptake)</w:t>
            </w:r>
          </w:p>
        </w:tc>
        <w:tc>
          <w:tcPr>
            <w:tcW w:w="2219" w:type="dxa"/>
          </w:tcPr>
          <w:p w14:paraId="0BAA5C58" w14:textId="6ED64A25" w:rsidR="00107EDA" w:rsidRDefault="004A1DBE" w:rsidP="0070722E">
            <w:r>
              <w:t>Rates of emergency contraceptive use, other contraceptive use, mean time to emergency contraceptive use</w:t>
            </w:r>
          </w:p>
        </w:tc>
        <w:tc>
          <w:tcPr>
            <w:tcW w:w="2261" w:type="dxa"/>
          </w:tcPr>
          <w:p w14:paraId="21A56314" w14:textId="234EB8F7" w:rsidR="00107EDA" w:rsidRDefault="005E41F3" w:rsidP="00032DA9">
            <w:r>
              <w:t>Greater rates of effective use of emergency contraceptive, often no effect on other contraceptive use. No evidence of decrease in pregnancy rates</w:t>
            </w:r>
          </w:p>
        </w:tc>
        <w:tc>
          <w:tcPr>
            <w:tcW w:w="2058" w:type="dxa"/>
          </w:tcPr>
          <w:p w14:paraId="60D6B833" w14:textId="52EEB733" w:rsidR="00107EDA" w:rsidRPr="000C7FAA" w:rsidRDefault="008E2D63" w:rsidP="00AA17C5">
            <w:pPr>
              <w:rPr>
                <w:lang w:val="da-DK"/>
              </w:rPr>
            </w:pPr>
            <w:r>
              <w:fldChar w:fldCharType="begin">
                <w:fldData xml:space="preserve">PEVuZE5vdGU+PENpdGU+PEF1dGhvcj5CbGFuazwvQXV0aG9yPjxZZWFyPjIwMTI8L1llYXI+PFJl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</w:fldData>
              </w:fldChar>
            </w:r>
            <w:r w:rsidR="00AA17C5" w:rsidRPr="000C7FAA">
              <w:rPr>
                <w:lang w:val="da-DK"/>
              </w:rPr>
              <w:instrText xml:space="preserve"> ADDIN EN.CITE </w:instrText>
            </w:r>
            <w:r w:rsidR="00AA17C5">
              <w:fldChar w:fldCharType="begin">
                <w:fldData xml:space="preserve">PEVuZE5vdGU+PENpdGU+PEF1dGhvcj5CbGFuazwvQXV0aG9yPjxZZWFyPjIwMTI8L1llYXI+PFJl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</w:fldData>
              </w:fldChar>
            </w:r>
            <w:r w:rsidR="00AA17C5" w:rsidRPr="000C7FAA">
              <w:rPr>
                <w:lang w:val="da-DK"/>
              </w:rPr>
              <w:instrText xml:space="preserve"> ADDIN EN.CITE.DATA </w:instrText>
            </w:r>
            <w:r w:rsidR="00AA17C5">
              <w:fldChar w:fldCharType="end"/>
            </w:r>
            <w:r>
              <w:fldChar w:fldCharType="separate"/>
            </w:r>
            <w:r w:rsidR="00AA17C5" w:rsidRPr="000C7FAA">
              <w:rPr>
                <w:noProof/>
                <w:lang w:val="da-DK"/>
              </w:rPr>
              <w:t>Blank et al., 2012, Meyer et al., 2011, Rodriguez et al., 2013</w:t>
            </w:r>
            <w:r>
              <w:fldChar w:fldCharType="end"/>
            </w:r>
          </w:p>
        </w:tc>
      </w:tr>
      <w:tr w:rsidR="00EB3E20" w:rsidRPr="00C87617" w14:paraId="43884FF2" w14:textId="77777777" w:rsidTr="00AA17C5">
        <w:trPr>
          <w:trHeight w:val="635"/>
        </w:trPr>
        <w:tc>
          <w:tcPr>
            <w:tcW w:w="2218" w:type="dxa"/>
          </w:tcPr>
          <w:p w14:paraId="567DF203" w14:textId="41CEC93E" w:rsidR="00107EDA" w:rsidRDefault="00107EDA" w:rsidP="00AA17C5">
            <w:r>
              <w:t>Hormonal contraception</w:t>
            </w:r>
            <w:r w:rsidR="00AA17C5">
              <w:t xml:space="preserve"> pill</w:t>
            </w:r>
          </w:p>
        </w:tc>
        <w:tc>
          <w:tcPr>
            <w:tcW w:w="2088" w:type="dxa"/>
            <w:shd w:val="clear" w:color="auto" w:fill="F7CAAC" w:themeFill="accent2" w:themeFillTint="66"/>
          </w:tcPr>
          <w:p w14:paraId="38BA5174" w14:textId="77777777" w:rsidR="00107EDA" w:rsidRDefault="00107EDA" w:rsidP="00032DA9"/>
        </w:tc>
        <w:tc>
          <w:tcPr>
            <w:tcW w:w="1834" w:type="dxa"/>
            <w:shd w:val="clear" w:color="auto" w:fill="F7CAAC" w:themeFill="accent2" w:themeFillTint="66"/>
          </w:tcPr>
          <w:p w14:paraId="5ED3AC5A" w14:textId="7824AE18" w:rsidR="00107EDA" w:rsidRDefault="00032DA9" w:rsidP="00032DA9">
            <w:r>
              <w:t>USA</w:t>
            </w:r>
          </w:p>
        </w:tc>
        <w:tc>
          <w:tcPr>
            <w:tcW w:w="2118" w:type="dxa"/>
            <w:shd w:val="clear" w:color="auto" w:fill="F7CAAC" w:themeFill="accent2" w:themeFillTint="66"/>
          </w:tcPr>
          <w:p w14:paraId="7987D108" w14:textId="77777777" w:rsidR="00107EDA" w:rsidRDefault="00107EDA" w:rsidP="00032DA9"/>
        </w:tc>
        <w:tc>
          <w:tcPr>
            <w:tcW w:w="2219" w:type="dxa"/>
            <w:shd w:val="clear" w:color="auto" w:fill="F7CAAC" w:themeFill="accent2" w:themeFillTint="66"/>
          </w:tcPr>
          <w:p w14:paraId="6A6B2607" w14:textId="77777777" w:rsidR="00107EDA" w:rsidRDefault="00107EDA" w:rsidP="00032DA9"/>
        </w:tc>
        <w:tc>
          <w:tcPr>
            <w:tcW w:w="2261" w:type="dxa"/>
            <w:shd w:val="clear" w:color="auto" w:fill="F7CAAC" w:themeFill="accent2" w:themeFillTint="66"/>
          </w:tcPr>
          <w:p w14:paraId="50E75073" w14:textId="77777777" w:rsidR="00032DA9" w:rsidRDefault="00032DA9" w:rsidP="00032DA9">
            <w:r>
              <w:t>Policies improving accessibility often associated with lower birth rates.</w:t>
            </w:r>
          </w:p>
          <w:p w14:paraId="2B9EB9C7" w14:textId="50F7E3B4" w:rsidR="00107EDA" w:rsidRDefault="00AA17C5" w:rsidP="00032DA9">
            <w:r>
              <w:lastRenderedPageBreak/>
              <w:t>Rates of compliance low amongst adolescents but can be improved through other interventions</w:t>
            </w:r>
          </w:p>
        </w:tc>
        <w:tc>
          <w:tcPr>
            <w:tcW w:w="2058" w:type="dxa"/>
          </w:tcPr>
          <w:p w14:paraId="0349DBF7" w14:textId="2F74D9BC" w:rsidR="00107EDA" w:rsidRPr="000C7FAA" w:rsidRDefault="00AA17C5" w:rsidP="00032DA9">
            <w:pPr>
              <w:rPr>
                <w:lang w:val="da-DK"/>
              </w:rPr>
            </w:pPr>
            <w:r>
              <w:lastRenderedPageBreak/>
              <w:fldChar w:fldCharType="begin">
                <w:fldData xml:space="preserve">PEVuZE5vdGU+PENpdGU+PEF1dGhvcj5Sb3NlbmJlcmc8L0F1dGhvcj48WWVhcj4xOTk1PC9ZZWFy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</w:fldData>
              </w:fldChar>
            </w:r>
            <w:r w:rsidR="00032DA9" w:rsidRPr="000C7FAA">
              <w:rPr>
                <w:lang w:val="da-DK"/>
              </w:rPr>
              <w:instrText xml:space="preserve"> ADDIN EN.CITE </w:instrText>
            </w:r>
            <w:r w:rsidR="00032DA9">
              <w:fldChar w:fldCharType="begin">
                <w:fldData xml:space="preserve">PEVuZE5vdGU+PENpdGU+PEF1dGhvcj5Sb3NlbmJlcmc8L0F1dGhvcj48WWVhcj4xOTk1PC9ZZWFy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</w:fldData>
              </w:fldChar>
            </w:r>
            <w:r w:rsidR="00032DA9" w:rsidRPr="000C7FAA">
              <w:rPr>
                <w:lang w:val="da-DK"/>
              </w:rPr>
              <w:instrText xml:space="preserve"> ADDIN EN.CITE.DATA </w:instrText>
            </w:r>
            <w:r w:rsidR="00032DA9">
              <w:fldChar w:fldCharType="end"/>
            </w:r>
            <w:r>
              <w:fldChar w:fldCharType="separate"/>
            </w:r>
            <w:r w:rsidR="00032DA9" w:rsidRPr="000C7FAA">
              <w:rPr>
                <w:noProof/>
                <w:lang w:val="da-DK"/>
              </w:rPr>
              <w:t>Rosenberg et al., 1995, Beltz et al., 2015</w:t>
            </w:r>
            <w:r>
              <w:fldChar w:fldCharType="end"/>
            </w:r>
          </w:p>
        </w:tc>
      </w:tr>
    </w:tbl>
    <w:p w14:paraId="29998C0C" w14:textId="77777777" w:rsidR="00971B49" w:rsidRPr="000C7FAA" w:rsidRDefault="00971B49" w:rsidP="00902F1D">
      <w:pPr>
        <w:pStyle w:val="BodyText"/>
        <w:rPr>
          <w:lang w:val="da-DK"/>
        </w:rPr>
      </w:pPr>
    </w:p>
    <w:p w14:paraId="3934F8F2" w14:textId="0F5C1E49" w:rsidR="00216A12" w:rsidRDefault="00216A12" w:rsidP="00216A12">
      <w:pPr>
        <w:pStyle w:val="Heading1"/>
      </w:pPr>
      <w:r>
        <w:t>Cultural</w:t>
      </w:r>
      <w:r w:rsidR="00DD573C">
        <w:t>, environmental and policy</w:t>
      </w:r>
      <w:r>
        <w:t xml:space="preserve"> changes hypothesised as causative</w:t>
      </w:r>
      <w:r w:rsidR="00B13925">
        <w:br/>
      </w:r>
      <w:r w:rsidR="00B13925">
        <w:rPr>
          <w:b w:val="0"/>
          <w:bCs/>
          <w:i/>
          <w:iCs/>
          <w:sz w:val="24"/>
          <w:szCs w:val="24"/>
        </w:rPr>
        <w:t>(Includes policy changes which do not have decreases in teenage pregnancy or associated risk behaviours as explicit goals)</w:t>
      </w:r>
    </w:p>
    <w:tbl>
      <w:tblPr>
        <w:tblStyle w:val="PlainTable4"/>
        <w:tblW w:w="5000" w:type="pct"/>
        <w:tblLook w:val="0420" w:firstRow="1" w:lastRow="0" w:firstColumn="0" w:lastColumn="0" w:noHBand="0" w:noVBand="1"/>
      </w:tblPr>
      <w:tblGrid>
        <w:gridCol w:w="2466"/>
        <w:gridCol w:w="2466"/>
        <w:gridCol w:w="2466"/>
        <w:gridCol w:w="2466"/>
        <w:gridCol w:w="2466"/>
        <w:gridCol w:w="2466"/>
      </w:tblGrid>
      <w:tr w:rsidR="005B483B" w14:paraId="4C820A24" w14:textId="77777777" w:rsidTr="005B483B">
        <w:trPr>
          <w:cnfStyle w:val="100000000000" w:firstRow="1" w:lastRow="0" w:firstColumn="0" w:lastColumn="0" w:oddVBand="0" w:evenVBand="0" w:oddHBand="0" w:evenHBand="0" w:firstRowFirstColumn="0" w:firstRowLastColumn="0" w:lastRowFirstColumn="0" w:lastRowLastColumn="0"/>
          <w:trHeight w:val="635"/>
        </w:trPr>
        <w:tc>
          <w:tcPr>
            <w:tcW w:w="833" w:type="pct"/>
          </w:tcPr>
          <w:p w14:paraId="10E4F552" w14:textId="6A385D10" w:rsidR="005B483B" w:rsidRDefault="005B483B" w:rsidP="005B483B">
            <w:r>
              <w:t>Description of cultural change and mechanism</w:t>
            </w:r>
          </w:p>
        </w:tc>
        <w:tc>
          <w:tcPr>
            <w:tcW w:w="833" w:type="pct"/>
          </w:tcPr>
          <w:p w14:paraId="43A8827C" w14:textId="7A4D94D3" w:rsidR="005B483B" w:rsidRDefault="005B483B" w:rsidP="00032DA9">
            <w:r>
              <w:t xml:space="preserve">Country and period of </w:t>
            </w:r>
            <w:r w:rsidR="00B86562">
              <w:t>publication of papers used</w:t>
            </w:r>
          </w:p>
        </w:tc>
        <w:tc>
          <w:tcPr>
            <w:tcW w:w="833" w:type="pct"/>
          </w:tcPr>
          <w:p w14:paraId="32A2963B" w14:textId="77777777" w:rsidR="005B483B" w:rsidRDefault="005B483B" w:rsidP="00032DA9">
            <w:r>
              <w:t>Targeted groups</w:t>
            </w:r>
          </w:p>
        </w:tc>
        <w:tc>
          <w:tcPr>
            <w:tcW w:w="833" w:type="pct"/>
          </w:tcPr>
          <w:p w14:paraId="226A1E57" w14:textId="5AF03285" w:rsidR="005B483B" w:rsidRDefault="005B483B" w:rsidP="005B483B">
            <w:r>
              <w:t>Outcomes observed</w:t>
            </w:r>
          </w:p>
        </w:tc>
        <w:tc>
          <w:tcPr>
            <w:tcW w:w="833" w:type="pct"/>
          </w:tcPr>
          <w:p w14:paraId="5C1ABF54" w14:textId="77777777" w:rsidR="005B483B" w:rsidRDefault="005B483B" w:rsidP="00032DA9">
            <w:r>
              <w:t>Evidence of effectiveness</w:t>
            </w:r>
          </w:p>
        </w:tc>
        <w:tc>
          <w:tcPr>
            <w:tcW w:w="833" w:type="pct"/>
          </w:tcPr>
          <w:p w14:paraId="092ADD8C" w14:textId="77777777" w:rsidR="005B483B" w:rsidRDefault="005B483B" w:rsidP="00032DA9">
            <w:r>
              <w:t>Papers</w:t>
            </w:r>
          </w:p>
        </w:tc>
      </w:tr>
      <w:tr w:rsidR="005B483B" w14:paraId="4E99246B" w14:textId="77777777" w:rsidTr="005B483B">
        <w:trPr>
          <w:cnfStyle w:val="000000100000" w:firstRow="0" w:lastRow="0" w:firstColumn="0" w:lastColumn="0" w:oddVBand="0" w:evenVBand="0" w:oddHBand="1" w:evenHBand="0" w:firstRowFirstColumn="0" w:firstRowLastColumn="0" w:lastRowFirstColumn="0" w:lastRowLastColumn="0"/>
          <w:trHeight w:val="635"/>
        </w:trPr>
        <w:tc>
          <w:tcPr>
            <w:tcW w:w="833" w:type="pct"/>
          </w:tcPr>
          <w:p w14:paraId="3180E256" w14:textId="77777777" w:rsidR="005B483B" w:rsidRDefault="005B483B" w:rsidP="005B483B">
            <w:r>
              <w:t>Greater uptake of post-compulsory education</w:t>
            </w:r>
          </w:p>
          <w:p w14:paraId="123BEAAE" w14:textId="0420E755" w:rsidR="005B483B" w:rsidRDefault="005B483B" w:rsidP="005B483B">
            <w:pPr>
              <w:pStyle w:val="ListParagraph"/>
            </w:pPr>
            <w:r w:rsidRPr="005B483B">
              <w:t>Decreased sexual risk-taking of youth in schools (‘incarceration effect’)</w:t>
            </w:r>
          </w:p>
          <w:p w14:paraId="7D576D8F" w14:textId="634D0017" w:rsidR="00693B13" w:rsidRPr="005B483B" w:rsidRDefault="00693B13" w:rsidP="005B483B">
            <w:pPr>
              <w:pStyle w:val="ListParagraph"/>
            </w:pPr>
            <w:r>
              <w:t>Environment which discourages risk-taking</w:t>
            </w:r>
          </w:p>
          <w:p w14:paraId="0B832D80" w14:textId="77777777" w:rsidR="00693B13" w:rsidRDefault="005B483B" w:rsidP="00693B13">
            <w:pPr>
              <w:pStyle w:val="ListParagraph"/>
            </w:pPr>
            <w:r w:rsidRPr="005B483B">
              <w:t>Risk-avoidance behaviour in response to future education aspirations</w:t>
            </w:r>
          </w:p>
          <w:p w14:paraId="7B1A4DA8" w14:textId="6C55E941" w:rsidR="00693B13" w:rsidRDefault="00693B13" w:rsidP="00693B13">
            <w:pPr>
              <w:pStyle w:val="ListParagraph"/>
            </w:pPr>
            <w:r>
              <w:lastRenderedPageBreak/>
              <w:t>Increased social skills helping adolescents avoid unprotected sex</w:t>
            </w:r>
          </w:p>
        </w:tc>
        <w:tc>
          <w:tcPr>
            <w:tcW w:w="833" w:type="pct"/>
          </w:tcPr>
          <w:p w14:paraId="3B222F13" w14:textId="444665F1" w:rsidR="005B483B" w:rsidRDefault="00B86562" w:rsidP="00032DA9">
            <w:r>
              <w:lastRenderedPageBreak/>
              <w:t>USA 1985-2000</w:t>
            </w:r>
          </w:p>
        </w:tc>
        <w:tc>
          <w:tcPr>
            <w:tcW w:w="833" w:type="pct"/>
          </w:tcPr>
          <w:p w14:paraId="2974CE49" w14:textId="399E4C15" w:rsidR="005B483B" w:rsidRDefault="00B86562" w:rsidP="00032DA9">
            <w:r>
              <w:t>Universal</w:t>
            </w:r>
          </w:p>
        </w:tc>
        <w:tc>
          <w:tcPr>
            <w:tcW w:w="833" w:type="pct"/>
          </w:tcPr>
          <w:p w14:paraId="011A8CF5" w14:textId="69954234" w:rsidR="005B483B" w:rsidRDefault="00B86562" w:rsidP="005B483B">
            <w:r>
              <w:t>Age of initiation, frequency of sexual intercourse, rates of pregnancy and birth, use of contraception</w:t>
            </w:r>
          </w:p>
        </w:tc>
        <w:tc>
          <w:tcPr>
            <w:tcW w:w="833" w:type="pct"/>
          </w:tcPr>
          <w:p w14:paraId="6810D428" w14:textId="77777777" w:rsidR="00693B13" w:rsidRDefault="00B86562" w:rsidP="00032DA9">
            <w:r>
              <w:t>Increased educational involvement associated wit</w:t>
            </w:r>
            <w:r w:rsidR="00693B13">
              <w:t>h decreased teen birth rates.</w:t>
            </w:r>
          </w:p>
          <w:p w14:paraId="38AA30B1" w14:textId="77777777" w:rsidR="005B483B" w:rsidRDefault="00B86562" w:rsidP="00032DA9">
            <w:r>
              <w:t>Dropping out of school may influence sexual risk-taking behaviour</w:t>
            </w:r>
            <w:r w:rsidR="00693B13">
              <w:t>.</w:t>
            </w:r>
          </w:p>
          <w:p w14:paraId="1A5916DD" w14:textId="66CEEB55" w:rsidR="00693B13" w:rsidRDefault="00693B13" w:rsidP="00032DA9">
            <w:r>
              <w:t>Greater school attachment associated with less risk-taking behaviour.</w:t>
            </w:r>
          </w:p>
          <w:p w14:paraId="729E3C96" w14:textId="32511327" w:rsidR="00693B13" w:rsidRDefault="00693B13" w:rsidP="00032DA9">
            <w:r>
              <w:t xml:space="preserve">Plans to continue education associated with less </w:t>
            </w:r>
            <w:r>
              <w:lastRenderedPageBreak/>
              <w:t>risk-taking behaviour.</w:t>
            </w:r>
          </w:p>
        </w:tc>
        <w:tc>
          <w:tcPr>
            <w:tcW w:w="833" w:type="pct"/>
          </w:tcPr>
          <w:p w14:paraId="3B873F6E" w14:textId="42C58B96" w:rsidR="005B483B" w:rsidRDefault="00CA45CA" w:rsidP="00CA45CA">
            <w:r>
              <w:lastRenderedPageBreak/>
              <w:fldChar w:fldCharType="begin"/>
            </w:r>
            <w:r>
              <w:instrText xml:space="preserve"> ADDIN EN.CITE &lt;EndNote&gt;&lt;Cite&gt;&lt;Author&gt;Kirby&lt;/Author&gt;&lt;Year&gt;2002&lt;/Year&gt;&lt;RecNum&gt;3905&lt;/RecNum&gt;&lt;DisplayText&gt;Kirby, 2002b&lt;/DisplayText&gt;&lt;record&gt;&lt;rec-number&gt;3905&lt;/rec-number&gt;&lt;foreign-keys&gt;&lt;key app="EN" db-id="rrxa5fwxats5z9evw9p5vet69atde9rfazs9" timestamp="1530271025"&gt;3905&lt;/key&gt;&lt;/foreign-keys&gt;&lt;ref-type name="Journal Article"&gt;17&lt;/ref-type&gt;&lt;contributors&gt;&lt;authors&gt;&lt;author&gt;Kirby, D.&lt;/author&gt;&lt;/authors&gt;&lt;/contributors&gt;&lt;auth-address&gt;ETR Associates, P.O. Box 1830, Santa Cruz, CA, USA. dougk@etr.org&lt;/auth-address&gt;&lt;titles&gt;&lt;title&gt;The impact of schools and school programs upon adolescent sexual behavior&lt;/title&gt;&lt;secondary-title&gt;J Sex Res&lt;/secondary-title&gt;&lt;alt-title&gt;Journal of sex research&lt;/alt-title&gt;&lt;/titles&gt;&lt;alt-periodical&gt;&lt;full-title&gt;Journal of Sex Research&lt;/full-title&gt;&lt;/alt-periodical&gt;&lt;pages&gt;27-33&lt;/pages&gt;&lt;volume&gt;39&lt;/volume&gt;&lt;number&gt;1&lt;/number&gt;&lt;edition&gt;2002/12/12&lt;/edition&gt;&lt;keywords&gt;&lt;keyword&gt;Adolescent&lt;/keyword&gt;&lt;keyword&gt;Adolescent Behavior/*psychology&lt;/keyword&gt;&lt;keyword&gt;Female&lt;/keyword&gt;&lt;keyword&gt;Humans&lt;/keyword&gt;&lt;keyword&gt;Male&lt;/keyword&gt;&lt;keyword&gt;Pregnancy&lt;/keyword&gt;&lt;keyword&gt;Pregnancy in Adolescence/prevention &amp;amp; control&lt;/keyword&gt;&lt;keyword&gt;Psychology, Adolescent&lt;/keyword&gt;&lt;keyword&gt;Risk Factors&lt;/keyword&gt;&lt;keyword&gt;*Risk-Taking&lt;/keyword&gt;&lt;keyword&gt;*School Health Services/standards&lt;/keyword&gt;&lt;keyword&gt;*Sex Education/methods&lt;/keyword&gt;&lt;keyword&gt;Sexual Behavior/*psychology&lt;/keyword&gt;&lt;keyword&gt;Socioeconomic Factors&lt;/keyword&gt;&lt;keyword&gt;Students/psychology&lt;/keyword&gt;&lt;keyword&gt;United States&lt;/keyword&gt;&lt;/keywords&gt;&lt;dates&gt;&lt;year&gt;2002&lt;/year&gt;&lt;pub-dates&gt;&lt;date&gt;Feb&lt;/date&gt;&lt;/pub-dates&gt;&lt;/dates&gt;&lt;isbn&gt;0022-4499 (Print)0022-4499&lt;/isbn&gt;&lt;accession-num&gt;12476253&lt;/accession-num&gt;&lt;label&gt;School-based&lt;/label&gt;&lt;urls&gt;&lt;related-urls&gt;&lt;url&gt;http://dx.doi.org/10.1080/00224490209552116&lt;/url&gt;&lt;/related-urls&gt;&lt;/urls&gt;&lt;electronic-resource-num&gt;10.1080/00224490209552116&lt;/electronic-resource-num&gt;&lt;remote-database-provider&gt;NLM&lt;/remote-database-provider&gt;&lt;language&gt;eng&lt;/language&gt;&lt;/record&gt;&lt;/Cite&gt;&lt;/EndNote&gt;</w:instrText>
            </w:r>
            <w:r>
              <w:fldChar w:fldCharType="separate"/>
            </w:r>
            <w:r>
              <w:rPr>
                <w:noProof/>
              </w:rPr>
              <w:t>Kirby, 2002b</w:t>
            </w:r>
            <w:r>
              <w:fldChar w:fldCharType="end"/>
            </w:r>
          </w:p>
        </w:tc>
      </w:tr>
      <w:tr w:rsidR="00032DA9" w14:paraId="7E9C8000" w14:textId="77777777" w:rsidTr="00B13925">
        <w:trPr>
          <w:trHeight w:val="635"/>
        </w:trPr>
        <w:tc>
          <w:tcPr>
            <w:tcW w:w="833" w:type="pct"/>
          </w:tcPr>
          <w:p w14:paraId="32A63D59" w14:textId="77777777" w:rsidR="00B13925" w:rsidRDefault="00032DA9" w:rsidP="00B13925">
            <w:r>
              <w:t>I</w:t>
            </w:r>
            <w:r w:rsidR="00B13925">
              <w:t>mproved compulsory education</w:t>
            </w:r>
          </w:p>
          <w:p w14:paraId="2D35FCA4" w14:textId="000CC5DD" w:rsidR="00B13925" w:rsidRDefault="00B13925" w:rsidP="00B13925">
            <w:pPr>
              <w:pStyle w:val="ListParagraph"/>
            </w:pPr>
            <w:r>
              <w:t>‘Incarceration effect’ of more pupil school-hours</w:t>
            </w:r>
          </w:p>
          <w:p w14:paraId="436689DD" w14:textId="2DE51E0B" w:rsidR="00B13925" w:rsidRDefault="00B13925" w:rsidP="00B13925">
            <w:pPr>
              <w:pStyle w:val="ListParagraph"/>
            </w:pPr>
            <w:r>
              <w:t>Greater aspirations of future education and employment leading to risk-avoidance behaviour</w:t>
            </w:r>
          </w:p>
        </w:tc>
        <w:tc>
          <w:tcPr>
            <w:tcW w:w="833" w:type="pct"/>
            <w:shd w:val="clear" w:color="auto" w:fill="F7CAAC" w:themeFill="accent2" w:themeFillTint="66"/>
          </w:tcPr>
          <w:p w14:paraId="4FC3BCD3" w14:textId="77777777" w:rsidR="00032DA9" w:rsidRDefault="00032DA9" w:rsidP="00032DA9"/>
        </w:tc>
        <w:tc>
          <w:tcPr>
            <w:tcW w:w="833" w:type="pct"/>
            <w:shd w:val="clear" w:color="auto" w:fill="F7CAAC" w:themeFill="accent2" w:themeFillTint="66"/>
          </w:tcPr>
          <w:p w14:paraId="232FC6D1" w14:textId="77777777" w:rsidR="00032DA9" w:rsidRDefault="00032DA9" w:rsidP="00032DA9"/>
        </w:tc>
        <w:tc>
          <w:tcPr>
            <w:tcW w:w="833" w:type="pct"/>
            <w:shd w:val="clear" w:color="auto" w:fill="F7CAAC" w:themeFill="accent2" w:themeFillTint="66"/>
          </w:tcPr>
          <w:p w14:paraId="7AEB036F" w14:textId="77777777" w:rsidR="00032DA9" w:rsidRDefault="00032DA9" w:rsidP="005B483B"/>
        </w:tc>
        <w:tc>
          <w:tcPr>
            <w:tcW w:w="833" w:type="pct"/>
            <w:shd w:val="clear" w:color="auto" w:fill="F7CAAC" w:themeFill="accent2" w:themeFillTint="66"/>
          </w:tcPr>
          <w:p w14:paraId="24EFAC6B" w14:textId="77777777" w:rsidR="00032DA9" w:rsidRDefault="00032DA9" w:rsidP="00032DA9"/>
        </w:tc>
        <w:tc>
          <w:tcPr>
            <w:tcW w:w="833" w:type="pct"/>
          </w:tcPr>
          <w:p w14:paraId="19B63859" w14:textId="7EC70B90" w:rsidR="00032DA9" w:rsidRDefault="00B13925" w:rsidP="00B13925">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 </w:instrText>
            </w:r>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EN.CITE.DATA </w:instrText>
            </w:r>
            <w:r>
              <w:fldChar w:fldCharType="end"/>
            </w:r>
            <w:r>
              <w:fldChar w:fldCharType="separate"/>
            </w:r>
            <w:r>
              <w:rPr>
                <w:noProof/>
              </w:rPr>
              <w:t>Beltz et al., 2015</w:t>
            </w:r>
            <w:r>
              <w:fldChar w:fldCharType="end"/>
            </w:r>
          </w:p>
        </w:tc>
      </w:tr>
      <w:tr w:rsidR="00B13925" w14:paraId="111235CD" w14:textId="77777777" w:rsidTr="00B13925">
        <w:trPr>
          <w:cnfStyle w:val="000000100000" w:firstRow="0" w:lastRow="0" w:firstColumn="0" w:lastColumn="0" w:oddVBand="0" w:evenVBand="0" w:oddHBand="1" w:evenHBand="0" w:firstRowFirstColumn="0" w:firstRowLastColumn="0" w:lastRowFirstColumn="0" w:lastRowLastColumn="0"/>
          <w:trHeight w:val="635"/>
        </w:trPr>
        <w:tc>
          <w:tcPr>
            <w:tcW w:w="833" w:type="pct"/>
          </w:tcPr>
          <w:p w14:paraId="54E12929" w14:textId="77777777" w:rsidR="00B13925" w:rsidRDefault="006C47D9" w:rsidP="00B13925">
            <w:r>
              <w:t>Changes in welfare policies and provision</w:t>
            </w:r>
          </w:p>
          <w:p w14:paraId="4D3A15D1" w14:textId="77777777" w:rsidR="006C47D9" w:rsidRDefault="006C47D9" w:rsidP="006C47D9">
            <w:pPr>
              <w:pStyle w:val="ListParagraph"/>
            </w:pPr>
            <w:r>
              <w:t>Increased support influencing positive behaviours</w:t>
            </w:r>
          </w:p>
          <w:p w14:paraId="0D2E27BA" w14:textId="38A649A8" w:rsidR="006C47D9" w:rsidRDefault="006C47D9" w:rsidP="006C47D9">
            <w:pPr>
              <w:pStyle w:val="ListParagraph"/>
            </w:pPr>
            <w:r>
              <w:t xml:space="preserve">Alternatively, reduced support </w:t>
            </w:r>
            <w:r w:rsidR="00435BD4">
              <w:t>decreasing</w:t>
            </w:r>
            <w:r>
              <w:t xml:space="preserve"> perceived </w:t>
            </w:r>
            <w:r w:rsidR="00435BD4">
              <w:t>financial security</w:t>
            </w:r>
          </w:p>
        </w:tc>
        <w:tc>
          <w:tcPr>
            <w:tcW w:w="833" w:type="pct"/>
            <w:shd w:val="clear" w:color="auto" w:fill="F7CAAC" w:themeFill="accent2" w:themeFillTint="66"/>
          </w:tcPr>
          <w:p w14:paraId="3EB6BFB2" w14:textId="77777777" w:rsidR="00B13925" w:rsidRDefault="00B13925" w:rsidP="00032DA9"/>
        </w:tc>
        <w:tc>
          <w:tcPr>
            <w:tcW w:w="833" w:type="pct"/>
            <w:shd w:val="clear" w:color="auto" w:fill="F7CAAC" w:themeFill="accent2" w:themeFillTint="66"/>
          </w:tcPr>
          <w:p w14:paraId="03E4E131" w14:textId="77777777" w:rsidR="00B13925" w:rsidRDefault="00B13925" w:rsidP="00032DA9"/>
        </w:tc>
        <w:tc>
          <w:tcPr>
            <w:tcW w:w="833" w:type="pct"/>
            <w:shd w:val="clear" w:color="auto" w:fill="F7CAAC" w:themeFill="accent2" w:themeFillTint="66"/>
          </w:tcPr>
          <w:p w14:paraId="7E9FB9E3" w14:textId="77777777" w:rsidR="00B13925" w:rsidRDefault="00B13925" w:rsidP="005B483B"/>
        </w:tc>
        <w:tc>
          <w:tcPr>
            <w:tcW w:w="833" w:type="pct"/>
            <w:shd w:val="clear" w:color="auto" w:fill="F7CAAC" w:themeFill="accent2" w:themeFillTint="66"/>
          </w:tcPr>
          <w:p w14:paraId="50AB364B" w14:textId="5E6DAFB1" w:rsidR="00B13925" w:rsidRDefault="006C47D9" w:rsidP="00032DA9">
            <w:r>
              <w:t>Mixed evidence of direction of effect of various policies</w:t>
            </w:r>
          </w:p>
        </w:tc>
        <w:tc>
          <w:tcPr>
            <w:tcW w:w="833" w:type="pct"/>
          </w:tcPr>
          <w:p w14:paraId="534ECCC3" w14:textId="07EC5A1C" w:rsidR="00B13925" w:rsidRDefault="006C47D9" w:rsidP="006C47D9">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 </w:instrText>
            </w:r>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EN.CITE.DATA </w:instrText>
            </w:r>
            <w:r>
              <w:fldChar w:fldCharType="end"/>
            </w:r>
            <w:r>
              <w:fldChar w:fldCharType="separate"/>
            </w:r>
            <w:r>
              <w:rPr>
                <w:noProof/>
              </w:rPr>
              <w:t>Beltz et al., 2015</w:t>
            </w:r>
            <w:r>
              <w:fldChar w:fldCharType="end"/>
            </w:r>
          </w:p>
        </w:tc>
      </w:tr>
    </w:tbl>
    <w:p w14:paraId="31B277F0" w14:textId="77777777" w:rsidR="00CA45CA" w:rsidRDefault="00CA45CA" w:rsidP="0018063D">
      <w:pPr>
        <w:pStyle w:val="EndNoteBibliography"/>
        <w:spacing w:after="0"/>
        <w:ind w:left="720" w:hanging="720"/>
      </w:pPr>
    </w:p>
    <w:p w14:paraId="1A2EC10A" w14:textId="77777777" w:rsidR="00583EA0" w:rsidRDefault="00583EA0" w:rsidP="0018063D">
      <w:pPr>
        <w:pStyle w:val="EndNoteBibliography"/>
        <w:spacing w:after="0"/>
        <w:ind w:left="720" w:hanging="720"/>
        <w:sectPr w:rsidR="00583EA0" w:rsidSect="000D0DF8">
          <w:pgSz w:w="16838" w:h="11906" w:orient="landscape"/>
          <w:pgMar w:top="1021" w:right="1021" w:bottom="1021" w:left="1021" w:header="709" w:footer="709" w:gutter="0"/>
          <w:cols w:space="708"/>
          <w:docGrid w:linePitch="360"/>
        </w:sectPr>
      </w:pPr>
    </w:p>
    <w:p w14:paraId="474682B2" w14:textId="0EB20085" w:rsidR="00CA45CA" w:rsidRDefault="00583EA0" w:rsidP="00583EA0">
      <w:pPr>
        <w:pStyle w:val="Heading1"/>
      </w:pPr>
      <w:r>
        <w:lastRenderedPageBreak/>
        <w:t>References</w:t>
      </w:r>
    </w:p>
    <w:p w14:paraId="62032E9F" w14:textId="77777777" w:rsidR="00753C94" w:rsidRPr="00753C94" w:rsidRDefault="00CA45CA" w:rsidP="00753C94">
      <w:pPr>
        <w:pStyle w:val="EndNoteBibliography"/>
        <w:spacing w:after="0"/>
        <w:ind w:left="720" w:hanging="720"/>
      </w:pPr>
      <w:r>
        <w:fldChar w:fldCharType="begin"/>
      </w:r>
      <w:r>
        <w:instrText xml:space="preserve"> ADDIN EN.REFLIST </w:instrText>
      </w:r>
      <w:r>
        <w:fldChar w:fldCharType="separate"/>
      </w:r>
      <w:r w:rsidR="00753C94" w:rsidRPr="00753C94">
        <w:t xml:space="preserve">Allen-Meares, P., Montgomery, K. L. &amp; Kim, J. S. 2013. School-based Social Work Interventions: A Cross-National Systematic Review. </w:t>
      </w:r>
      <w:r w:rsidR="00753C94" w:rsidRPr="00753C94">
        <w:rPr>
          <w:i/>
        </w:rPr>
        <w:t>Social Work,</w:t>
      </w:r>
      <w:r w:rsidR="00753C94" w:rsidRPr="00753C94">
        <w:t xml:space="preserve"> 58</w:t>
      </w:r>
      <w:r w:rsidR="00753C94" w:rsidRPr="00753C94">
        <w:rPr>
          <w:b/>
        </w:rPr>
        <w:t>,</w:t>
      </w:r>
      <w:r w:rsidR="00753C94" w:rsidRPr="00753C94">
        <w:t xml:space="preserve"> 253-262.</w:t>
      </w:r>
    </w:p>
    <w:p w14:paraId="42178422" w14:textId="77777777" w:rsidR="00753C94" w:rsidRPr="00753C94" w:rsidRDefault="00753C94" w:rsidP="00753C94">
      <w:pPr>
        <w:pStyle w:val="EndNoteBibliography"/>
        <w:spacing w:after="0"/>
        <w:ind w:left="720" w:hanging="720"/>
      </w:pPr>
      <w:r w:rsidRPr="00753C94">
        <w:t xml:space="preserve">Andrzejewski, J., Liddon, N. &amp; Leonard, S. 2018. Condom Availability Programs in Schools: A Review of the Literature. </w:t>
      </w:r>
      <w:r w:rsidRPr="00753C94">
        <w:rPr>
          <w:i/>
        </w:rPr>
        <w:t>Am J Health Promot</w:t>
      </w:r>
      <w:r w:rsidRPr="00753C94">
        <w:rPr>
          <w:b/>
        </w:rPr>
        <w:t>,</w:t>
      </w:r>
      <w:r w:rsidRPr="00753C94">
        <w:t xml:space="preserve"> 890117118791118.</w:t>
      </w:r>
    </w:p>
    <w:p w14:paraId="6DEB8FF0" w14:textId="77777777" w:rsidR="00753C94" w:rsidRPr="00753C94" w:rsidRDefault="00753C94" w:rsidP="00753C94">
      <w:pPr>
        <w:pStyle w:val="EndNoteBibliography"/>
        <w:spacing w:after="0"/>
        <w:ind w:left="720" w:hanging="720"/>
      </w:pPr>
      <w:r w:rsidRPr="00753C94">
        <w:t xml:space="preserve">Barham, L., Lewis, D. &amp; Latimer, N. 2007. One to one interventions to reduce sexually transmitted infections and under the age of 18 conceptions: A systematic review of the economic evaluations. </w:t>
      </w:r>
      <w:r w:rsidRPr="00753C94">
        <w:rPr>
          <w:i/>
        </w:rPr>
        <w:t>Sexually Transmitted Infections,</w:t>
      </w:r>
      <w:r w:rsidRPr="00753C94">
        <w:t xml:space="preserve"> 83</w:t>
      </w:r>
      <w:r w:rsidRPr="00753C94">
        <w:rPr>
          <w:b/>
        </w:rPr>
        <w:t>,</w:t>
      </w:r>
      <w:r w:rsidRPr="00753C94">
        <w:t xml:space="preserve"> 441-447.</w:t>
      </w:r>
    </w:p>
    <w:p w14:paraId="279475F9" w14:textId="77777777" w:rsidR="00753C94" w:rsidRPr="00753C94" w:rsidRDefault="00753C94" w:rsidP="00753C94">
      <w:pPr>
        <w:pStyle w:val="EndNoteBibliography"/>
        <w:spacing w:after="0"/>
        <w:ind w:left="720" w:hanging="720"/>
      </w:pPr>
      <w:r w:rsidRPr="00753C94">
        <w:t xml:space="preserve">Beltz, M. A., Sacks, V. H., Moore, K. A. &amp; Terzian, M. 2015. State policy and teen childbearing: A review of research studies. </w:t>
      </w:r>
      <w:r w:rsidRPr="00753C94">
        <w:rPr>
          <w:i/>
        </w:rPr>
        <w:t>Journal of Adolescent Health,</w:t>
      </w:r>
      <w:r w:rsidRPr="00753C94">
        <w:t xml:space="preserve"> Part S. 56</w:t>
      </w:r>
      <w:r w:rsidRPr="00753C94">
        <w:rPr>
          <w:b/>
        </w:rPr>
        <w:t>,</w:t>
      </w:r>
      <w:r w:rsidRPr="00753C94">
        <w:t xml:space="preserve"> 130-138.</w:t>
      </w:r>
    </w:p>
    <w:p w14:paraId="557AE749" w14:textId="77777777" w:rsidR="00753C94" w:rsidRPr="00753C94" w:rsidRDefault="00753C94" w:rsidP="00753C94">
      <w:pPr>
        <w:pStyle w:val="EndNoteBibliography"/>
        <w:spacing w:after="0"/>
        <w:ind w:left="720" w:hanging="720"/>
      </w:pPr>
      <w:r w:rsidRPr="00753C94">
        <w:t xml:space="preserve">Bennett, S. E. &amp; Assefi, N. P. 2005. School-based teenage pregnancy prevention programs: A systematic review of randomized controlled trials. </w:t>
      </w:r>
      <w:r w:rsidRPr="00753C94">
        <w:rPr>
          <w:i/>
        </w:rPr>
        <w:t>Journal of Adolescent Health,</w:t>
      </w:r>
      <w:r w:rsidRPr="00753C94">
        <w:t xml:space="preserve"> 36</w:t>
      </w:r>
      <w:r w:rsidRPr="00753C94">
        <w:rPr>
          <w:b/>
        </w:rPr>
        <w:t>,</w:t>
      </w:r>
      <w:r w:rsidRPr="00753C94">
        <w:t xml:space="preserve"> 72-81.</w:t>
      </w:r>
    </w:p>
    <w:p w14:paraId="06CF4C94" w14:textId="77777777" w:rsidR="00753C94" w:rsidRPr="00753C94" w:rsidRDefault="00753C94" w:rsidP="00753C94">
      <w:pPr>
        <w:pStyle w:val="EndNoteBibliography"/>
        <w:spacing w:after="0"/>
        <w:ind w:left="720" w:hanging="720"/>
      </w:pPr>
      <w:r w:rsidRPr="00753C94">
        <w:t xml:space="preserve">Blank, L., Baxter, S. K., Payne, N., Guillaume, L. R. &amp; Pilgrim, H. 2010. Systematic Review and Narrative Synthesis of the Effectiveness of Contraceptive Service Interventions for Young People, Delivered in Educational Settings. </w:t>
      </w:r>
      <w:r w:rsidRPr="00753C94">
        <w:rPr>
          <w:i/>
        </w:rPr>
        <w:t>Journal of Pediatric and Adolescent Gynecology,</w:t>
      </w:r>
      <w:r w:rsidRPr="00753C94">
        <w:t xml:space="preserve"> 23</w:t>
      </w:r>
      <w:r w:rsidRPr="00753C94">
        <w:rPr>
          <w:b/>
        </w:rPr>
        <w:t>,</w:t>
      </w:r>
      <w:r w:rsidRPr="00753C94">
        <w:t xml:space="preserve"> 341-351.</w:t>
      </w:r>
    </w:p>
    <w:p w14:paraId="73095BC4" w14:textId="77777777" w:rsidR="00753C94" w:rsidRPr="00753C94" w:rsidRDefault="00753C94" w:rsidP="00753C94">
      <w:pPr>
        <w:pStyle w:val="EndNoteBibliography"/>
        <w:spacing w:after="0"/>
        <w:ind w:left="720" w:hanging="720"/>
      </w:pPr>
      <w:r w:rsidRPr="00753C94">
        <w:t xml:space="preserve">Blank, L., Baxter, S. K., Payne, N., Guillaume, L. R. &amp; Squires, H. 2012. Systematic review and narrative synthesis of the effectiveness of contraceptive service interventions for young people, delivered in health care settings. </w:t>
      </w:r>
      <w:r w:rsidRPr="00753C94">
        <w:rPr>
          <w:i/>
        </w:rPr>
        <w:t>Health Education Research,</w:t>
      </w:r>
      <w:r w:rsidRPr="00753C94">
        <w:t xml:space="preserve"> 27</w:t>
      </w:r>
      <w:r w:rsidRPr="00753C94">
        <w:rPr>
          <w:b/>
        </w:rPr>
        <w:t>,</w:t>
      </w:r>
      <w:r w:rsidRPr="00753C94">
        <w:t xml:space="preserve"> 1102-1119.</w:t>
      </w:r>
    </w:p>
    <w:p w14:paraId="59DAEF51" w14:textId="77777777" w:rsidR="00753C94" w:rsidRPr="00753C94" w:rsidRDefault="00753C94" w:rsidP="00753C94">
      <w:pPr>
        <w:pStyle w:val="EndNoteBibliography"/>
        <w:spacing w:after="0"/>
        <w:ind w:left="720" w:hanging="720"/>
      </w:pPr>
      <w:r w:rsidRPr="00753C94">
        <w:t xml:space="preserve">Brittain, A. W., Williams, J. R., Zapata, L. B., Moskosky, S. B. &amp; Weik, T. S. 2015a. Confidentiality in Family Planning Services for Young People: A Systematic Review. </w:t>
      </w:r>
      <w:r w:rsidRPr="00753C94">
        <w:rPr>
          <w:i/>
        </w:rPr>
        <w:t>American Journal of Preventive Medicine,</w:t>
      </w:r>
      <w:r w:rsidRPr="00753C94">
        <w:t xml:space="preserve"> 49</w:t>
      </w:r>
      <w:r w:rsidRPr="00753C94">
        <w:rPr>
          <w:b/>
        </w:rPr>
        <w:t>,</w:t>
      </w:r>
      <w:r w:rsidRPr="00753C94">
        <w:t xml:space="preserve"> S85-S92.</w:t>
      </w:r>
    </w:p>
    <w:p w14:paraId="2F3B4880" w14:textId="77777777" w:rsidR="00753C94" w:rsidRPr="00753C94" w:rsidRDefault="00753C94" w:rsidP="00753C94">
      <w:pPr>
        <w:pStyle w:val="EndNoteBibliography"/>
        <w:spacing w:after="0"/>
        <w:ind w:left="720" w:hanging="720"/>
      </w:pPr>
      <w:r w:rsidRPr="00753C94">
        <w:t xml:space="preserve">Brittain, A. W., Williams, J. R., Zapata, L. B., Pazol, K., Romero, L. M. &amp; Weik, T. S. 2015b. Youth-Friendly Family Planning Services for Young People: A Systematic Review. </w:t>
      </w:r>
      <w:r w:rsidRPr="00753C94">
        <w:rPr>
          <w:i/>
        </w:rPr>
        <w:t>American Journal of Preventive Medicine,</w:t>
      </w:r>
      <w:r w:rsidRPr="00753C94">
        <w:t xml:space="preserve"> 49</w:t>
      </w:r>
      <w:r w:rsidRPr="00753C94">
        <w:rPr>
          <w:b/>
        </w:rPr>
        <w:t>,</w:t>
      </w:r>
      <w:r w:rsidRPr="00753C94">
        <w:t xml:space="preserve"> S73-S84.</w:t>
      </w:r>
    </w:p>
    <w:p w14:paraId="11DD8A39" w14:textId="77777777" w:rsidR="00753C94" w:rsidRPr="00753C94" w:rsidRDefault="00753C94" w:rsidP="00753C94">
      <w:pPr>
        <w:pStyle w:val="EndNoteBibliography"/>
        <w:spacing w:after="0"/>
        <w:ind w:left="720" w:hanging="720"/>
      </w:pPr>
      <w:r w:rsidRPr="00753C94">
        <w:t xml:space="preserve">Cardoza, V. J., Documét, P. I., Fryer, C. S., Gold, M. A. &amp; Butler, J. 2012. Sexual Health Behavior Interventions for U.S. Latino Adolescents: A Systematic Review of the Literature. </w:t>
      </w:r>
      <w:r w:rsidRPr="00753C94">
        <w:rPr>
          <w:i/>
        </w:rPr>
        <w:t>Journal of Pediatric and Adolescent Gynecology,</w:t>
      </w:r>
      <w:r w:rsidRPr="00753C94">
        <w:t xml:space="preserve"> 25</w:t>
      </w:r>
      <w:r w:rsidRPr="00753C94">
        <w:rPr>
          <w:b/>
        </w:rPr>
        <w:t>,</w:t>
      </w:r>
      <w:r w:rsidRPr="00753C94">
        <w:t xml:space="preserve"> 136-149.</w:t>
      </w:r>
    </w:p>
    <w:p w14:paraId="4547E6DB" w14:textId="77777777" w:rsidR="00753C94" w:rsidRPr="00753C94" w:rsidRDefault="00753C94" w:rsidP="00753C94">
      <w:pPr>
        <w:pStyle w:val="EndNoteBibliography"/>
        <w:spacing w:after="0"/>
        <w:ind w:left="720" w:hanging="720"/>
      </w:pPr>
      <w:r w:rsidRPr="00753C94">
        <w:t xml:space="preserve">Chin, H. B., Sipe, T. A., Elder, R., Mercer, S. L., Chattopadhyay, S. K., Jacob, V., Wethington, H. R., Kirby, D., Elliston, D. B., Griffith, M., Chuke, S. O., Briss, S. C., Ericksen, I., Galbraith, J. S., Herbst, J. H., Johnson, R. L., Kraft, J. M., Noar, S. M., Romero, L. M. &amp; Santelli, J. 2012. 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 </w:t>
      </w:r>
      <w:r w:rsidRPr="00753C94">
        <w:rPr>
          <w:i/>
        </w:rPr>
        <w:t>American Journal of Preventive Medicine,</w:t>
      </w:r>
      <w:r w:rsidRPr="00753C94">
        <w:t xml:space="preserve"> 42</w:t>
      </w:r>
      <w:r w:rsidRPr="00753C94">
        <w:rPr>
          <w:b/>
        </w:rPr>
        <w:t>,</w:t>
      </w:r>
      <w:r w:rsidRPr="00753C94">
        <w:t xml:space="preserve"> 272-294.</w:t>
      </w:r>
    </w:p>
    <w:p w14:paraId="51CA5A9C" w14:textId="77777777" w:rsidR="00753C94" w:rsidRPr="00753C94" w:rsidRDefault="00753C94" w:rsidP="00753C94">
      <w:pPr>
        <w:pStyle w:val="EndNoteBibliography"/>
        <w:spacing w:after="0"/>
        <w:ind w:left="720" w:hanging="720"/>
      </w:pPr>
      <w:r w:rsidRPr="00753C94">
        <w:t xml:space="preserve">Cooper, B., Toskin, I., Kulier, R., Allen, T. &amp; Hawkes, S. 2014. Brief sexuality communication - A behavioural intervention to advance sexually transmitted infection/HIV prevention: A systematic review. </w:t>
      </w:r>
      <w:r w:rsidRPr="00753C94">
        <w:rPr>
          <w:i/>
        </w:rPr>
        <w:t>BJOG: An International Journal of Obstetrics and Gynaecology,</w:t>
      </w:r>
      <w:r w:rsidRPr="00753C94">
        <w:t xml:space="preserve"> 121</w:t>
      </w:r>
      <w:r w:rsidRPr="00753C94">
        <w:rPr>
          <w:b/>
        </w:rPr>
        <w:t>,</w:t>
      </w:r>
      <w:r w:rsidRPr="00753C94">
        <w:t xml:space="preserve"> 92-103.</w:t>
      </w:r>
    </w:p>
    <w:p w14:paraId="18D0DF6E" w14:textId="77777777" w:rsidR="00753C94" w:rsidRPr="00753C94" w:rsidRDefault="00753C94" w:rsidP="00753C94">
      <w:pPr>
        <w:pStyle w:val="EndNoteBibliography"/>
        <w:spacing w:after="0"/>
        <w:ind w:left="720" w:hanging="720"/>
      </w:pPr>
      <w:r w:rsidRPr="00753C94">
        <w:t xml:space="preserve">Deans, E. I. &amp; Grimes, D. A. 2009. Intrauterine devices for adolescents: a systematic review. </w:t>
      </w:r>
      <w:r w:rsidRPr="00753C94">
        <w:rPr>
          <w:i/>
        </w:rPr>
        <w:t>Contraception,</w:t>
      </w:r>
      <w:r w:rsidRPr="00753C94">
        <w:t xml:space="preserve"> 79</w:t>
      </w:r>
      <w:r w:rsidRPr="00753C94">
        <w:rPr>
          <w:b/>
        </w:rPr>
        <w:t>,</w:t>
      </w:r>
      <w:r w:rsidRPr="00753C94">
        <w:t xml:space="preserve"> 418-423.</w:t>
      </w:r>
    </w:p>
    <w:p w14:paraId="7836F185" w14:textId="77777777" w:rsidR="00753C94" w:rsidRPr="00753C94" w:rsidRDefault="00753C94" w:rsidP="00753C94">
      <w:pPr>
        <w:pStyle w:val="EndNoteBibliography"/>
        <w:spacing w:after="0"/>
        <w:ind w:left="720" w:hanging="720"/>
      </w:pPr>
      <w:r w:rsidRPr="00753C94">
        <w:t xml:space="preserve">Diedrich, J. T., Klein, D. A. &amp; Peipert, J. F. 2017. Long-acting reversible contraception in adolescents: a systematic review and meta-analysis. </w:t>
      </w:r>
      <w:r w:rsidRPr="00753C94">
        <w:rPr>
          <w:i/>
        </w:rPr>
        <w:t>American Journal of Obstetrics and Gynecology,</w:t>
      </w:r>
      <w:r w:rsidRPr="00753C94">
        <w:t xml:space="preserve"> 216</w:t>
      </w:r>
      <w:r w:rsidRPr="00753C94">
        <w:rPr>
          <w:b/>
        </w:rPr>
        <w:t>,</w:t>
      </w:r>
      <w:r w:rsidRPr="00753C94">
        <w:t xml:space="preserve"> 364.e1-364.e12.</w:t>
      </w:r>
    </w:p>
    <w:p w14:paraId="4E0571B6" w14:textId="77777777" w:rsidR="00753C94" w:rsidRPr="00753C94" w:rsidRDefault="00753C94" w:rsidP="00753C94">
      <w:pPr>
        <w:pStyle w:val="EndNoteBibliography"/>
        <w:spacing w:after="0"/>
        <w:ind w:left="720" w:hanging="720"/>
      </w:pPr>
      <w:r w:rsidRPr="00753C94">
        <w:t xml:space="preserve">Dittus, P. J., Michael, S. L., Becasen, J. S., Gloppen, K. M., Mccarthy, K. &amp; Guilamo-Ramos, V. 2015. Parental monitoring and its associations with adolescent sexual risk behavior: A meta-analysis. </w:t>
      </w:r>
      <w:r w:rsidRPr="00753C94">
        <w:rPr>
          <w:i/>
        </w:rPr>
        <w:t>Pediatrics,</w:t>
      </w:r>
      <w:r w:rsidRPr="00753C94">
        <w:t xml:space="preserve"> 136</w:t>
      </w:r>
      <w:r w:rsidRPr="00753C94">
        <w:rPr>
          <w:b/>
        </w:rPr>
        <w:t>,</w:t>
      </w:r>
      <w:r w:rsidRPr="00753C94">
        <w:t xml:space="preserve"> e1587-e1599.</w:t>
      </w:r>
    </w:p>
    <w:p w14:paraId="6FF9575E" w14:textId="77777777" w:rsidR="00753C94" w:rsidRPr="00753C94" w:rsidRDefault="00753C94" w:rsidP="00753C94">
      <w:pPr>
        <w:pStyle w:val="EndNoteBibliography"/>
        <w:spacing w:after="0"/>
        <w:ind w:left="720" w:hanging="720"/>
      </w:pPr>
      <w:r w:rsidRPr="00753C94">
        <w:lastRenderedPageBreak/>
        <w:t xml:space="preserve">Gavin, L. E., Williams, J. R., Rivera, M. I. &amp; Lachance, C. R. 2015. Programs to Strengthen Parent-Adolescent Communication about Reproductive Health: A Systematic Review. </w:t>
      </w:r>
      <w:r w:rsidRPr="00753C94">
        <w:rPr>
          <w:i/>
        </w:rPr>
        <w:t>American Journal of Preventive Medicine,</w:t>
      </w:r>
      <w:r w:rsidRPr="00753C94">
        <w:t xml:space="preserve"> 49</w:t>
      </w:r>
      <w:r w:rsidRPr="00753C94">
        <w:rPr>
          <w:b/>
        </w:rPr>
        <w:t>,</w:t>
      </w:r>
      <w:r w:rsidRPr="00753C94">
        <w:t xml:space="preserve"> S65-S72.</w:t>
      </w:r>
    </w:p>
    <w:p w14:paraId="622467C1" w14:textId="77777777" w:rsidR="00753C94" w:rsidRPr="00753C94" w:rsidRDefault="00753C94" w:rsidP="00753C94">
      <w:pPr>
        <w:pStyle w:val="EndNoteBibliography"/>
        <w:spacing w:after="0"/>
        <w:ind w:left="720" w:hanging="720"/>
      </w:pPr>
      <w:r w:rsidRPr="00753C94">
        <w:t xml:space="preserve">Hindelang, R. L., Dwyer, W. O. &amp; Leeming, F. C. 2001. Adolescent risk-taking behavior: a review of the role of parental involvement. </w:t>
      </w:r>
      <w:r w:rsidRPr="00753C94">
        <w:rPr>
          <w:i/>
        </w:rPr>
        <w:t>Current problems in pediatrics,</w:t>
      </w:r>
      <w:r w:rsidRPr="00753C94">
        <w:t xml:space="preserve"> 31</w:t>
      </w:r>
      <w:r w:rsidRPr="00753C94">
        <w:rPr>
          <w:b/>
        </w:rPr>
        <w:t>,</w:t>
      </w:r>
      <w:r w:rsidRPr="00753C94">
        <w:t xml:space="preserve"> 63-83.</w:t>
      </w:r>
    </w:p>
    <w:p w14:paraId="4ED8D263" w14:textId="77777777" w:rsidR="00753C94" w:rsidRPr="00753C94" w:rsidRDefault="00753C94" w:rsidP="00753C94">
      <w:pPr>
        <w:pStyle w:val="EndNoteBibliography"/>
        <w:spacing w:after="0"/>
        <w:ind w:left="720" w:hanging="720"/>
      </w:pPr>
      <w:r w:rsidRPr="00753C94">
        <w:t xml:space="preserve">Iyer, P. &amp; Aggleton, P. 2015. Seventy years of sex education in Health Education Journal: A critical review. </w:t>
      </w:r>
      <w:r w:rsidRPr="00753C94">
        <w:rPr>
          <w:i/>
        </w:rPr>
        <w:t>Health Education Journal,</w:t>
      </w:r>
      <w:r w:rsidRPr="00753C94">
        <w:t xml:space="preserve"> 74</w:t>
      </w:r>
      <w:r w:rsidRPr="00753C94">
        <w:rPr>
          <w:b/>
        </w:rPr>
        <w:t>,</w:t>
      </w:r>
      <w:r w:rsidRPr="00753C94">
        <w:t xml:space="preserve"> 3-15.</w:t>
      </w:r>
    </w:p>
    <w:p w14:paraId="5578CA57" w14:textId="77777777" w:rsidR="00753C94" w:rsidRPr="00753C94" w:rsidRDefault="00753C94" w:rsidP="00753C94">
      <w:pPr>
        <w:pStyle w:val="EndNoteBibliography"/>
        <w:spacing w:after="0"/>
        <w:ind w:left="720" w:hanging="720"/>
      </w:pPr>
      <w:r w:rsidRPr="00753C94">
        <w:t xml:space="preserve">Kirby, D. 2002a. Effective approaches to reducing adolescent unprotected sex, pregnancy, and childbearing. </w:t>
      </w:r>
      <w:r w:rsidRPr="00753C94">
        <w:rPr>
          <w:i/>
        </w:rPr>
        <w:t>Journal of Sex Research,</w:t>
      </w:r>
      <w:r w:rsidRPr="00753C94">
        <w:t xml:space="preserve"> 39</w:t>
      </w:r>
      <w:r w:rsidRPr="00753C94">
        <w:rPr>
          <w:b/>
        </w:rPr>
        <w:t>,</w:t>
      </w:r>
      <w:r w:rsidRPr="00753C94">
        <w:t xml:space="preserve"> 51-57.</w:t>
      </w:r>
    </w:p>
    <w:p w14:paraId="4B7A8937" w14:textId="77777777" w:rsidR="00753C94" w:rsidRPr="00753C94" w:rsidRDefault="00753C94" w:rsidP="00753C94">
      <w:pPr>
        <w:pStyle w:val="EndNoteBibliography"/>
        <w:spacing w:after="0"/>
        <w:ind w:left="720" w:hanging="720"/>
      </w:pPr>
      <w:r w:rsidRPr="00753C94">
        <w:t xml:space="preserve">Kirby, D. 2002b. The impact of schools and school programs upon adolescent sexual behavior. </w:t>
      </w:r>
      <w:r w:rsidRPr="00753C94">
        <w:rPr>
          <w:i/>
        </w:rPr>
        <w:t>J Sex Res,</w:t>
      </w:r>
      <w:r w:rsidRPr="00753C94">
        <w:t xml:space="preserve"> 39</w:t>
      </w:r>
      <w:r w:rsidRPr="00753C94">
        <w:rPr>
          <w:b/>
        </w:rPr>
        <w:t>,</w:t>
      </w:r>
      <w:r w:rsidRPr="00753C94">
        <w:t xml:space="preserve"> 27-33.</w:t>
      </w:r>
    </w:p>
    <w:p w14:paraId="1DA59E34" w14:textId="77777777" w:rsidR="00753C94" w:rsidRPr="00753C94" w:rsidRDefault="00753C94" w:rsidP="00753C94">
      <w:pPr>
        <w:pStyle w:val="EndNoteBibliography"/>
        <w:spacing w:after="0"/>
        <w:ind w:left="720" w:hanging="720"/>
      </w:pPr>
      <w:r w:rsidRPr="00753C94">
        <w:t xml:space="preserve">Kirby, D. &amp; Miller, B. C. 2002. Interventions designed to promote parent-teen communication about sexuality. </w:t>
      </w:r>
      <w:r w:rsidRPr="00753C94">
        <w:rPr>
          <w:i/>
        </w:rPr>
        <w:t>New Dir Child Adolesc Dev</w:t>
      </w:r>
      <w:r w:rsidRPr="00753C94">
        <w:rPr>
          <w:b/>
        </w:rPr>
        <w:t>,</w:t>
      </w:r>
      <w:r w:rsidRPr="00753C94">
        <w:t xml:space="preserve"> 93-110.</w:t>
      </w:r>
    </w:p>
    <w:p w14:paraId="6FF1D924" w14:textId="77777777" w:rsidR="00753C94" w:rsidRPr="00753C94" w:rsidRDefault="00753C94" w:rsidP="00753C94">
      <w:pPr>
        <w:pStyle w:val="EndNoteBibliography"/>
        <w:spacing w:after="0"/>
        <w:ind w:left="720" w:hanging="720"/>
      </w:pPr>
      <w:r w:rsidRPr="00753C94">
        <w:t xml:space="preserve">Kirby, D., Short, L., Collins, J., Rugg, D., Kolbe, L., Howard, M., Miller, B., Sonenstein, F. &amp; Zabin, L. S. 1994. School-based programs to reduce sexual risk behaviors: A review of effectiveness. </w:t>
      </w:r>
      <w:r w:rsidRPr="00753C94">
        <w:rPr>
          <w:i/>
        </w:rPr>
        <w:t>Public Health Reports,</w:t>
      </w:r>
      <w:r w:rsidRPr="00753C94">
        <w:t xml:space="preserve"> 109</w:t>
      </w:r>
      <w:r w:rsidRPr="00753C94">
        <w:rPr>
          <w:b/>
        </w:rPr>
        <w:t>,</w:t>
      </w:r>
      <w:r w:rsidRPr="00753C94">
        <w:t xml:space="preserve"> 339-360.</w:t>
      </w:r>
    </w:p>
    <w:p w14:paraId="2B074006" w14:textId="77777777" w:rsidR="00753C94" w:rsidRPr="00753C94" w:rsidRDefault="00753C94" w:rsidP="00753C94">
      <w:pPr>
        <w:pStyle w:val="EndNoteBibliography"/>
        <w:spacing w:after="0"/>
        <w:ind w:left="720" w:hanging="720"/>
      </w:pPr>
      <w:r w:rsidRPr="00753C94">
        <w:t xml:space="preserve">Krashin, J., Tang, J. H., Mody, S. &amp; Lopez, L. M. 2015. Hormonal and intrauterine methods for contraception for women aged 25 years and younger. </w:t>
      </w:r>
      <w:r w:rsidRPr="00753C94">
        <w:rPr>
          <w:i/>
        </w:rPr>
        <w:t>Cochrane Database of Systematic Reviews,</w:t>
      </w:r>
      <w:r w:rsidRPr="00753C94">
        <w:t xml:space="preserve"> 2015.</w:t>
      </w:r>
    </w:p>
    <w:p w14:paraId="214EB884" w14:textId="77777777" w:rsidR="00753C94" w:rsidRPr="00753C94" w:rsidRDefault="00753C94" w:rsidP="00753C94">
      <w:pPr>
        <w:pStyle w:val="EndNoteBibliography"/>
        <w:spacing w:after="0"/>
        <w:ind w:left="720" w:hanging="720"/>
      </w:pPr>
      <w:r w:rsidRPr="00753C94">
        <w:t xml:space="preserve">L'engle, K. L., Mangone, E. R., Parcesepe, A. M., Agarwal, S. &amp; Ippoliti, N. B. 2016. Mobile phone interventions for adolescent sexual and reproductive health: A systematic review. </w:t>
      </w:r>
      <w:r w:rsidRPr="00753C94">
        <w:rPr>
          <w:i/>
        </w:rPr>
        <w:t>Pediatrics,</w:t>
      </w:r>
      <w:r w:rsidRPr="00753C94">
        <w:t xml:space="preserve"> 138.</w:t>
      </w:r>
    </w:p>
    <w:p w14:paraId="6B1008CD" w14:textId="77777777" w:rsidR="00753C94" w:rsidRPr="00753C94" w:rsidRDefault="00753C94" w:rsidP="00753C94">
      <w:pPr>
        <w:pStyle w:val="EndNoteBibliography"/>
        <w:spacing w:after="0"/>
        <w:ind w:left="720" w:hanging="720"/>
      </w:pPr>
      <w:r w:rsidRPr="00753C94">
        <w:t xml:space="preserve">Lin, J. S., Whitlock, E., O'connor, E. &amp; Bauer, V. 2008. Behavioral counseling to prevent sexually transmitted infections: A systematic review for the U.S. Preventive Services Task Force. </w:t>
      </w:r>
      <w:r w:rsidRPr="00753C94">
        <w:rPr>
          <w:i/>
        </w:rPr>
        <w:t>Annals of Internal Medicine,</w:t>
      </w:r>
      <w:r w:rsidRPr="00753C94">
        <w:t xml:space="preserve"> 149</w:t>
      </w:r>
      <w:r w:rsidRPr="00753C94">
        <w:rPr>
          <w:b/>
        </w:rPr>
        <w:t>,</w:t>
      </w:r>
      <w:r w:rsidRPr="00753C94">
        <w:t xml:space="preserve"> 497-508.</w:t>
      </w:r>
    </w:p>
    <w:p w14:paraId="256EE741" w14:textId="77777777" w:rsidR="00753C94" w:rsidRPr="00753C94" w:rsidRDefault="00753C94" w:rsidP="00753C94">
      <w:pPr>
        <w:pStyle w:val="EndNoteBibliography"/>
        <w:spacing w:after="0"/>
        <w:ind w:left="720" w:hanging="720"/>
      </w:pPr>
      <w:r w:rsidRPr="00753C94">
        <w:t xml:space="preserve">Lopez, L. M., Bernholc, A., Chen, M. &amp; Tolley, E. E. 2016a. School-based interventions for improving contraceptive use in adolescents. </w:t>
      </w:r>
      <w:r w:rsidRPr="00753C94">
        <w:rPr>
          <w:i/>
        </w:rPr>
        <w:t>Cochrane Database of Systematic Reviews,</w:t>
      </w:r>
      <w:r w:rsidRPr="00753C94">
        <w:t xml:space="preserve"> 2016.</w:t>
      </w:r>
    </w:p>
    <w:p w14:paraId="67F4497C" w14:textId="77777777" w:rsidR="00753C94" w:rsidRPr="00753C94" w:rsidRDefault="00753C94" w:rsidP="00753C94">
      <w:pPr>
        <w:pStyle w:val="EndNoteBibliography"/>
        <w:spacing w:after="0"/>
        <w:ind w:left="720" w:hanging="720"/>
      </w:pPr>
      <w:r w:rsidRPr="00753C94">
        <w:t xml:space="preserve">Lopez, L. M., Grey, T. W., Tolley, E. E. &amp; Chen, M. 2016b. Brief educational strategies for improving contraception use in young people. </w:t>
      </w:r>
      <w:r w:rsidRPr="00753C94">
        <w:rPr>
          <w:i/>
        </w:rPr>
        <w:t>Cochrane Database of Systematic Reviews,</w:t>
      </w:r>
      <w:r w:rsidRPr="00753C94">
        <w:t xml:space="preserve"> 2016.</w:t>
      </w:r>
    </w:p>
    <w:p w14:paraId="6E11726F" w14:textId="77777777" w:rsidR="00753C94" w:rsidRPr="00753C94" w:rsidRDefault="00753C94" w:rsidP="00753C94">
      <w:pPr>
        <w:pStyle w:val="EndNoteBibliography"/>
        <w:spacing w:after="0"/>
        <w:ind w:left="720" w:hanging="720"/>
      </w:pPr>
      <w:r w:rsidRPr="00753C94">
        <w:t xml:space="preserve">Marseille, E., Mirzazadeh, A., Biggs, M. A., P. Miller, A., Horvath, H., Lightfoot, M., Malekinejad, M. &amp; Kahn, J. G. 2018. Effectiveness of School-Based Teen Pregnancy Prevention Programs in the USA: a Systematic Review and Meta-Analysis. </w:t>
      </w:r>
      <w:r w:rsidRPr="00753C94">
        <w:rPr>
          <w:i/>
        </w:rPr>
        <w:t>Prevention Science,</w:t>
      </w:r>
      <w:r w:rsidRPr="00753C94">
        <w:t xml:space="preserve"> 19</w:t>
      </w:r>
      <w:r w:rsidRPr="00753C94">
        <w:rPr>
          <w:b/>
        </w:rPr>
        <w:t>,</w:t>
      </w:r>
      <w:r w:rsidRPr="00753C94">
        <w:t xml:space="preserve"> 468-489.</w:t>
      </w:r>
    </w:p>
    <w:p w14:paraId="07141F62" w14:textId="77777777" w:rsidR="00753C94" w:rsidRPr="00753C94" w:rsidRDefault="00753C94" w:rsidP="00753C94">
      <w:pPr>
        <w:pStyle w:val="EndNoteBibliography"/>
        <w:spacing w:after="0"/>
        <w:ind w:left="720" w:hanging="720"/>
      </w:pPr>
      <w:r w:rsidRPr="00753C94">
        <w:t xml:space="preserve">Mason-Jones, A. J., Sinclair, D., Mathews, C., Kagee, A., Hillman, A. &amp; Lombard, C. 2016. School-based interventions for preventing HIV, sexually transmitted infections, and pregnancy in adolescents. </w:t>
      </w:r>
      <w:r w:rsidRPr="00753C94">
        <w:rPr>
          <w:i/>
        </w:rPr>
        <w:t>Cochrane Database of Systematic Reviews,</w:t>
      </w:r>
      <w:r w:rsidRPr="00753C94">
        <w:t xml:space="preserve"> 2016.</w:t>
      </w:r>
    </w:p>
    <w:p w14:paraId="525A8119" w14:textId="77777777" w:rsidR="00753C94" w:rsidRPr="00753C94" w:rsidRDefault="00753C94" w:rsidP="00753C94">
      <w:pPr>
        <w:pStyle w:val="EndNoteBibliography"/>
        <w:spacing w:after="0"/>
        <w:ind w:left="720" w:hanging="720"/>
      </w:pPr>
      <w:r w:rsidRPr="00753C94">
        <w:t>Matthias, K. 2002. Youth-specific primary health care – access, utilisation and health outcomes: a critical appraisal of the literature. Christchurch, New Zealand: New Zealand Health Technology Assessment.</w:t>
      </w:r>
    </w:p>
    <w:p w14:paraId="60EE8EDE" w14:textId="77777777" w:rsidR="00753C94" w:rsidRPr="00753C94" w:rsidRDefault="00753C94" w:rsidP="00753C94">
      <w:pPr>
        <w:pStyle w:val="EndNoteBibliography"/>
        <w:spacing w:after="0"/>
        <w:ind w:left="720" w:hanging="720"/>
      </w:pPr>
      <w:r w:rsidRPr="00753C94">
        <w:t xml:space="preserve">Meyer, J. L., Gold, M. A. &amp; Haggerty, C. L. 2011. Advance Provision of Emergency Contraception among Adolescent and Young Adult Women: A Systematic Review of Literature. </w:t>
      </w:r>
      <w:r w:rsidRPr="00753C94">
        <w:rPr>
          <w:i/>
        </w:rPr>
        <w:t>Journal of Pediatric and Adolescent Gynecology,</w:t>
      </w:r>
      <w:r w:rsidRPr="00753C94">
        <w:t xml:space="preserve"> 24</w:t>
      </w:r>
      <w:r w:rsidRPr="00753C94">
        <w:rPr>
          <w:b/>
        </w:rPr>
        <w:t>,</w:t>
      </w:r>
      <w:r w:rsidRPr="00753C94">
        <w:t xml:space="preserve"> 2-9.</w:t>
      </w:r>
    </w:p>
    <w:p w14:paraId="58977CDA" w14:textId="77777777" w:rsidR="00753C94" w:rsidRPr="00753C94" w:rsidRDefault="00753C94" w:rsidP="00753C94">
      <w:pPr>
        <w:pStyle w:val="EndNoteBibliography"/>
        <w:spacing w:after="0"/>
        <w:ind w:left="720" w:hanging="720"/>
      </w:pPr>
      <w:r w:rsidRPr="00753C94">
        <w:t xml:space="preserve">Moos, M. K., Bartholomew, N. E. &amp; Lohr, K. N. 2003. Counseling in the clinical setting to prevent unintended pregnancy: An evidence-based research agenda. </w:t>
      </w:r>
      <w:r w:rsidRPr="00753C94">
        <w:rPr>
          <w:i/>
        </w:rPr>
        <w:t>Contraception,</w:t>
      </w:r>
      <w:r w:rsidRPr="00753C94">
        <w:t xml:space="preserve"> 67</w:t>
      </w:r>
      <w:r w:rsidRPr="00753C94">
        <w:rPr>
          <w:b/>
        </w:rPr>
        <w:t>,</w:t>
      </w:r>
      <w:r w:rsidRPr="00753C94">
        <w:t xml:space="preserve"> 115-132.</w:t>
      </w:r>
    </w:p>
    <w:p w14:paraId="5482AD40" w14:textId="77777777" w:rsidR="00753C94" w:rsidRPr="00753C94" w:rsidRDefault="00753C94" w:rsidP="00753C94">
      <w:pPr>
        <w:pStyle w:val="EndNoteBibliography"/>
        <w:spacing w:after="0"/>
        <w:ind w:left="720" w:hanging="720"/>
      </w:pPr>
      <w:r w:rsidRPr="00753C94">
        <w:t xml:space="preserve">Owen, J., Carroll, C., Cooke, J., Formby, E., Hayter, M., Hirst, J., Lloyd Jones, M., Stapleton, H., Stevenson, M. &amp; Sutton, A. 2010. School-linked sexual health services for young people (SSHYP): a survey and systematic review concerning current models, effectiveness, cost-effectiveness and research opportunities. </w:t>
      </w:r>
      <w:r w:rsidRPr="00753C94">
        <w:rPr>
          <w:i/>
        </w:rPr>
        <w:t>Health Technol Assess,</w:t>
      </w:r>
      <w:r w:rsidRPr="00753C94">
        <w:t xml:space="preserve"> 14</w:t>
      </w:r>
      <w:r w:rsidRPr="00753C94">
        <w:rPr>
          <w:b/>
        </w:rPr>
        <w:t>,</w:t>
      </w:r>
      <w:r w:rsidRPr="00753C94">
        <w:t xml:space="preserve"> 1-228, iii-iv.</w:t>
      </w:r>
    </w:p>
    <w:p w14:paraId="261F64C1" w14:textId="77777777" w:rsidR="00753C94" w:rsidRPr="00753C94" w:rsidRDefault="00753C94" w:rsidP="00753C94">
      <w:pPr>
        <w:pStyle w:val="EndNoteBibliography"/>
        <w:spacing w:after="0"/>
        <w:ind w:left="720" w:hanging="720"/>
      </w:pPr>
      <w:r w:rsidRPr="00753C94">
        <w:lastRenderedPageBreak/>
        <w:t>Peersman, G., Thomas, J., Oakley, A. &amp; Oliver, S. 1996. Review of Effectiveness of Sexual Health Promotion Interventions for Young People. London: Social Science Research Unit, University of London.</w:t>
      </w:r>
    </w:p>
    <w:p w14:paraId="63D3D876" w14:textId="77777777" w:rsidR="00753C94" w:rsidRPr="00753C94" w:rsidRDefault="00753C94" w:rsidP="00753C94">
      <w:pPr>
        <w:pStyle w:val="EndNoteBibliography"/>
        <w:spacing w:after="0"/>
        <w:ind w:left="720" w:hanging="720"/>
      </w:pPr>
      <w:r w:rsidRPr="00753C94">
        <w:t xml:space="preserve">Prescott, G. M. &amp; Matthews, C. M. 2014. Long-acting reversible contraception: A review in special populations. </w:t>
      </w:r>
      <w:r w:rsidRPr="00753C94">
        <w:rPr>
          <w:i/>
        </w:rPr>
        <w:t>Pharmacotherapy,</w:t>
      </w:r>
      <w:r w:rsidRPr="00753C94">
        <w:t xml:space="preserve"> 34</w:t>
      </w:r>
      <w:r w:rsidRPr="00753C94">
        <w:rPr>
          <w:b/>
        </w:rPr>
        <w:t>,</w:t>
      </w:r>
      <w:r w:rsidRPr="00753C94">
        <w:t xml:space="preserve"> 46-59.</w:t>
      </w:r>
    </w:p>
    <w:p w14:paraId="704F8DFD" w14:textId="77777777" w:rsidR="00753C94" w:rsidRPr="00753C94" w:rsidRDefault="00753C94" w:rsidP="00753C94">
      <w:pPr>
        <w:pStyle w:val="EndNoteBibliography"/>
        <w:spacing w:after="0"/>
        <w:ind w:left="720" w:hanging="720"/>
      </w:pPr>
      <w:r w:rsidRPr="00753C94">
        <w:t xml:space="preserve">Rodriguez, M. I., Curtis, K. M., Gaffield, M. L., Jackson, E. &amp; Kapp, N. 2013. Advance supply of emergency contraception: A systematic review. </w:t>
      </w:r>
      <w:r w:rsidRPr="00753C94">
        <w:rPr>
          <w:i/>
        </w:rPr>
        <w:t>Contraception,</w:t>
      </w:r>
      <w:r w:rsidRPr="00753C94">
        <w:t xml:space="preserve"> 87</w:t>
      </w:r>
      <w:r w:rsidRPr="00753C94">
        <w:rPr>
          <w:b/>
        </w:rPr>
        <w:t>,</w:t>
      </w:r>
      <w:r w:rsidRPr="00753C94">
        <w:t xml:space="preserve"> 590-601.</w:t>
      </w:r>
    </w:p>
    <w:p w14:paraId="5C4B1871" w14:textId="77777777" w:rsidR="00753C94" w:rsidRPr="00753C94" w:rsidRDefault="00753C94" w:rsidP="00753C94">
      <w:pPr>
        <w:pStyle w:val="EndNoteBibliography"/>
        <w:spacing w:after="0"/>
        <w:ind w:left="720" w:hanging="720"/>
      </w:pPr>
      <w:r w:rsidRPr="00753C94">
        <w:t xml:space="preserve">Rosenberg, M. J., Burnhill, M. S., Waugh, M. S., Grimes, D. A. &amp; Hillard, P. J. A. 1995. Compliance and oral contraceptives: A review. </w:t>
      </w:r>
      <w:r w:rsidRPr="00753C94">
        <w:rPr>
          <w:i/>
        </w:rPr>
        <w:t>Contraception,</w:t>
      </w:r>
      <w:r w:rsidRPr="00753C94">
        <w:t xml:space="preserve"> 52</w:t>
      </w:r>
      <w:r w:rsidRPr="00753C94">
        <w:rPr>
          <w:b/>
        </w:rPr>
        <w:t>,</w:t>
      </w:r>
      <w:r w:rsidRPr="00753C94">
        <w:t xml:space="preserve"> 137-141.</w:t>
      </w:r>
    </w:p>
    <w:p w14:paraId="32752472" w14:textId="77777777" w:rsidR="00753C94" w:rsidRPr="00753C94" w:rsidRDefault="00753C94" w:rsidP="00753C94">
      <w:pPr>
        <w:pStyle w:val="EndNoteBibliography"/>
        <w:spacing w:after="0"/>
        <w:ind w:left="720" w:hanging="720"/>
      </w:pPr>
      <w:r w:rsidRPr="00753C94">
        <w:t xml:space="preserve">Schaffer, M. A., Jost, R., Pederson, B. J. &amp; Lair, M. 2008. Pregnancy-free club: a strategy to prevent repeat adolescent pregnancy. </w:t>
      </w:r>
      <w:r w:rsidRPr="00753C94">
        <w:rPr>
          <w:i/>
        </w:rPr>
        <w:t>Public Health Nurs,</w:t>
      </w:r>
      <w:r w:rsidRPr="00753C94">
        <w:t xml:space="preserve"> 25</w:t>
      </w:r>
      <w:r w:rsidRPr="00753C94">
        <w:rPr>
          <w:b/>
        </w:rPr>
        <w:t>,</w:t>
      </w:r>
      <w:r w:rsidRPr="00753C94">
        <w:t xml:space="preserve"> 304-11.</w:t>
      </w:r>
    </w:p>
    <w:p w14:paraId="65FABF78" w14:textId="77777777" w:rsidR="00753C94" w:rsidRPr="00753C94" w:rsidRDefault="00753C94" w:rsidP="00753C94">
      <w:pPr>
        <w:pStyle w:val="EndNoteBibliography"/>
        <w:spacing w:after="0"/>
        <w:ind w:left="720" w:hanging="720"/>
      </w:pPr>
      <w:r w:rsidRPr="00753C94">
        <w:t xml:space="preserve">Shackleton, N., Jamal, F., Viner, R. M., Dickson, K., Patton, G. &amp; Bonell, C. 2016. School-Based Interventions Going beyond Health Education to Promote Adolescent Health: Systematic Review of Reviews. </w:t>
      </w:r>
      <w:r w:rsidRPr="00753C94">
        <w:rPr>
          <w:i/>
        </w:rPr>
        <w:t>Journal of Adolescent Health,</w:t>
      </w:r>
      <w:r w:rsidRPr="00753C94">
        <w:t xml:space="preserve"> 58</w:t>
      </w:r>
      <w:r w:rsidRPr="00753C94">
        <w:rPr>
          <w:b/>
        </w:rPr>
        <w:t>,</w:t>
      </w:r>
      <w:r w:rsidRPr="00753C94">
        <w:t xml:space="preserve"> 382-396.</w:t>
      </w:r>
    </w:p>
    <w:p w14:paraId="72F42A35" w14:textId="77777777" w:rsidR="00753C94" w:rsidRPr="00753C94" w:rsidRDefault="00753C94" w:rsidP="00753C94">
      <w:pPr>
        <w:pStyle w:val="EndNoteBibliography"/>
        <w:spacing w:after="0"/>
        <w:ind w:left="720" w:hanging="720"/>
      </w:pPr>
      <w:r w:rsidRPr="00753C94">
        <w:t xml:space="preserve">Shepherd, J., Kavanagh, J., Picot, J., Cooper, K., Harden, A., Barnett-Page, E., Jones, J., Clegg, A., Hartwell, D., Frampton, G. K. &amp; Price, A. 2010. The effectiveness and cost-effectiveness of behavioural interventions for the prevention of sexually transmitted infections in young people aged 13-19: A systematic review and economic evaluation. </w:t>
      </w:r>
      <w:r w:rsidRPr="00753C94">
        <w:rPr>
          <w:i/>
        </w:rPr>
        <w:t>Health Technology Assessment,</w:t>
      </w:r>
      <w:r w:rsidRPr="00753C94">
        <w:t xml:space="preserve"> 14</w:t>
      </w:r>
      <w:r w:rsidRPr="00753C94">
        <w:rPr>
          <w:b/>
        </w:rPr>
        <w:t>,</w:t>
      </w:r>
      <w:r w:rsidRPr="00753C94">
        <w:t xml:space="preserve"> 1-230.</w:t>
      </w:r>
    </w:p>
    <w:p w14:paraId="39720D7C" w14:textId="77777777" w:rsidR="00753C94" w:rsidRPr="00753C94" w:rsidRDefault="00753C94" w:rsidP="00753C94">
      <w:pPr>
        <w:pStyle w:val="EndNoteBibliography"/>
        <w:spacing w:after="0"/>
        <w:ind w:left="720" w:hanging="720"/>
      </w:pPr>
      <w:r w:rsidRPr="00753C94">
        <w:t xml:space="preserve">Steenland, M. W., Zapata, L. B., Brahmi, D., Marchbanks, P. A. &amp; Curtis, K. M. 2013. The effect of follow-up visits or contacts after contraceptive initiation on method continuation and correct use. </w:t>
      </w:r>
      <w:r w:rsidRPr="00753C94">
        <w:rPr>
          <w:i/>
        </w:rPr>
        <w:t>Contraception,</w:t>
      </w:r>
      <w:r w:rsidRPr="00753C94">
        <w:t xml:space="preserve"> 87</w:t>
      </w:r>
      <w:r w:rsidRPr="00753C94">
        <w:rPr>
          <w:b/>
        </w:rPr>
        <w:t>,</w:t>
      </w:r>
      <w:r w:rsidRPr="00753C94">
        <w:t xml:space="preserve"> 625-630.</w:t>
      </w:r>
    </w:p>
    <w:p w14:paraId="384407C2" w14:textId="77777777" w:rsidR="00753C94" w:rsidRPr="00753C94" w:rsidRDefault="00753C94" w:rsidP="00753C94">
      <w:pPr>
        <w:pStyle w:val="EndNoteBibliography"/>
        <w:spacing w:after="0"/>
        <w:ind w:left="720" w:hanging="720"/>
      </w:pPr>
      <w:r w:rsidRPr="00753C94">
        <w:t xml:space="preserve">Strunk, J. A. 2008. The effect of school-based health clinics on teenage pregnancy and parenting outcomes: an integrated literature review. </w:t>
      </w:r>
      <w:r w:rsidRPr="00753C94">
        <w:rPr>
          <w:i/>
        </w:rPr>
        <w:t>The Journal of school nursing,</w:t>
      </w:r>
      <w:r w:rsidRPr="00753C94">
        <w:t xml:space="preserve"> 24</w:t>
      </w:r>
      <w:r w:rsidRPr="00753C94">
        <w:rPr>
          <w:b/>
        </w:rPr>
        <w:t>,</w:t>
      </w:r>
      <w:r w:rsidRPr="00753C94">
        <w:t xml:space="preserve"> 13-20.</w:t>
      </w:r>
    </w:p>
    <w:p w14:paraId="4E6C7893" w14:textId="77777777" w:rsidR="00753C94" w:rsidRPr="00753C94" w:rsidRDefault="00753C94" w:rsidP="00753C94">
      <w:pPr>
        <w:pStyle w:val="EndNoteBibliography"/>
        <w:spacing w:after="0"/>
        <w:ind w:left="720" w:hanging="720"/>
      </w:pPr>
      <w:r w:rsidRPr="00753C94">
        <w:t>U.S. Government Social Security 1997. Social Security Act, Title V Section 510.</w:t>
      </w:r>
    </w:p>
    <w:p w14:paraId="29B9FC55" w14:textId="77777777" w:rsidR="00753C94" w:rsidRPr="00753C94" w:rsidRDefault="00753C94" w:rsidP="00753C94">
      <w:pPr>
        <w:pStyle w:val="EndNoteBibliography"/>
        <w:spacing w:after="0"/>
        <w:ind w:left="720" w:hanging="720"/>
      </w:pPr>
      <w:r w:rsidRPr="00753C94">
        <w:t xml:space="preserve">Underhill, K., Montgomery, P. &amp; Operario, D. 2007a. Sexual abstinence only programmes to prevent HIV infection in high income countries: Systematic review. </w:t>
      </w:r>
      <w:r w:rsidRPr="00753C94">
        <w:rPr>
          <w:i/>
        </w:rPr>
        <w:t>British Medical Journal,</w:t>
      </w:r>
      <w:r w:rsidRPr="00753C94">
        <w:t xml:space="preserve"> 335</w:t>
      </w:r>
      <w:r w:rsidRPr="00753C94">
        <w:rPr>
          <w:b/>
        </w:rPr>
        <w:t>,</w:t>
      </w:r>
      <w:r w:rsidRPr="00753C94">
        <w:t xml:space="preserve"> 248-252.</w:t>
      </w:r>
    </w:p>
    <w:p w14:paraId="54608ECF" w14:textId="77777777" w:rsidR="00753C94" w:rsidRPr="00753C94" w:rsidRDefault="00753C94" w:rsidP="00753C94">
      <w:pPr>
        <w:pStyle w:val="EndNoteBibliography"/>
        <w:spacing w:after="0"/>
        <w:ind w:left="720" w:hanging="720"/>
      </w:pPr>
      <w:r w:rsidRPr="00753C94">
        <w:t xml:space="preserve">Underhill, K., Montgomery, P. &amp; Operario, D. 2008. Abstinence-plus programs for HIV infection prevention in high-income countries. </w:t>
      </w:r>
      <w:r w:rsidRPr="00753C94">
        <w:rPr>
          <w:i/>
        </w:rPr>
        <w:t>Cochrane Database of Systematic Reviews</w:t>
      </w:r>
      <w:r w:rsidRPr="00753C94">
        <w:t>.</w:t>
      </w:r>
    </w:p>
    <w:p w14:paraId="39F0AE6C" w14:textId="77777777" w:rsidR="00753C94" w:rsidRPr="00753C94" w:rsidRDefault="00753C94" w:rsidP="00753C94">
      <w:pPr>
        <w:pStyle w:val="EndNoteBibliography"/>
        <w:spacing w:after="0"/>
        <w:ind w:left="720" w:hanging="720"/>
      </w:pPr>
      <w:r w:rsidRPr="00753C94">
        <w:t xml:space="preserve">Underhill, K., Operario, D. &amp; Montgomery, P. 2007b. Abstinence-only programs for HIV infection prevention in high-income countries. </w:t>
      </w:r>
      <w:r w:rsidRPr="00753C94">
        <w:rPr>
          <w:i/>
        </w:rPr>
        <w:t>Cochrane Database of Systematic Reviews</w:t>
      </w:r>
      <w:r w:rsidRPr="00753C94">
        <w:t>.</w:t>
      </w:r>
    </w:p>
    <w:p w14:paraId="0FB31C15" w14:textId="77777777" w:rsidR="00753C94" w:rsidRPr="00753C94" w:rsidRDefault="00753C94" w:rsidP="00753C94">
      <w:pPr>
        <w:pStyle w:val="EndNoteBibliography"/>
        <w:spacing w:after="0"/>
        <w:ind w:left="720" w:hanging="720"/>
      </w:pPr>
      <w:r w:rsidRPr="00753C94">
        <w:t xml:space="preserve">Underhill, K., Operario, D. &amp; Montgomery, P. 2007c. Systematic review of abstinence-plus HIV prevention programs in high-income countries. </w:t>
      </w:r>
      <w:r w:rsidRPr="00753C94">
        <w:rPr>
          <w:i/>
        </w:rPr>
        <w:t>PLoS Medicine,</w:t>
      </w:r>
      <w:r w:rsidRPr="00753C94">
        <w:t xml:space="preserve"> 4</w:t>
      </w:r>
      <w:r w:rsidRPr="00753C94">
        <w:rPr>
          <w:b/>
        </w:rPr>
        <w:t>,</w:t>
      </w:r>
      <w:r w:rsidRPr="00753C94">
        <w:t xml:space="preserve"> 1471-1485.</w:t>
      </w:r>
    </w:p>
    <w:p w14:paraId="3468A470" w14:textId="77777777" w:rsidR="00753C94" w:rsidRPr="00753C94" w:rsidRDefault="00753C94" w:rsidP="00753C94">
      <w:pPr>
        <w:pStyle w:val="EndNoteBibliography"/>
        <w:spacing w:after="0"/>
        <w:ind w:left="720" w:hanging="720"/>
      </w:pPr>
      <w:r w:rsidRPr="00753C94">
        <w:t xml:space="preserve">Usinger, K. M., Gola, S. B., Weis, M. &amp; Smaldone, A. 2016. Intrauterine Contraception Continuation in Adolescents and Young Women: A Systematic Review. </w:t>
      </w:r>
      <w:r w:rsidRPr="00753C94">
        <w:rPr>
          <w:i/>
        </w:rPr>
        <w:t>Journal of Pediatric and Adolescent Gynecology,</w:t>
      </w:r>
      <w:r w:rsidRPr="00753C94">
        <w:t xml:space="preserve"> 29</w:t>
      </w:r>
      <w:r w:rsidRPr="00753C94">
        <w:rPr>
          <w:b/>
        </w:rPr>
        <w:t>,</w:t>
      </w:r>
      <w:r w:rsidRPr="00753C94">
        <w:t xml:space="preserve"> 659-667.</w:t>
      </w:r>
    </w:p>
    <w:p w14:paraId="1EB7A482" w14:textId="77777777" w:rsidR="00753C94" w:rsidRPr="00753C94" w:rsidRDefault="00753C94" w:rsidP="00753C94">
      <w:pPr>
        <w:pStyle w:val="EndNoteBibliography"/>
        <w:spacing w:after="0"/>
        <w:ind w:left="720" w:hanging="720"/>
      </w:pPr>
      <w:r w:rsidRPr="00753C94">
        <w:t xml:space="preserve">Walker, Z. a. K. &amp; Townsend, J. 1999. The role of general practice in promoting teenage health: A review of the literature. </w:t>
      </w:r>
      <w:r w:rsidRPr="00753C94">
        <w:rPr>
          <w:i/>
        </w:rPr>
        <w:t>Family Practice,</w:t>
      </w:r>
      <w:r w:rsidRPr="00753C94">
        <w:t xml:space="preserve"> 16</w:t>
      </w:r>
      <w:r w:rsidRPr="00753C94">
        <w:rPr>
          <w:b/>
        </w:rPr>
        <w:t>,</w:t>
      </w:r>
      <w:r w:rsidRPr="00753C94">
        <w:t xml:space="preserve"> 164-172.</w:t>
      </w:r>
    </w:p>
    <w:p w14:paraId="7FC2859F" w14:textId="77777777" w:rsidR="00753C94" w:rsidRPr="00753C94" w:rsidRDefault="00753C94" w:rsidP="00753C94">
      <w:pPr>
        <w:pStyle w:val="EndNoteBibliography"/>
        <w:spacing w:after="0"/>
        <w:ind w:left="720" w:hanging="720"/>
      </w:pPr>
      <w:r w:rsidRPr="00753C94">
        <w:t xml:space="preserve">Widman, L., Nesi, J., Kamke, K., Choukas-Bradley, S. &amp; Stewart, J. L. 2018. Technology-Based Interventions to Reduce Sexually Transmitted Infections and Unintended Pregnancy Among Youth. </w:t>
      </w:r>
      <w:r w:rsidRPr="00753C94">
        <w:rPr>
          <w:i/>
        </w:rPr>
        <w:t>Journal of Adolescent Health,</w:t>
      </w:r>
      <w:r w:rsidRPr="00753C94">
        <w:t xml:space="preserve"> 62</w:t>
      </w:r>
      <w:r w:rsidRPr="00753C94">
        <w:rPr>
          <w:b/>
        </w:rPr>
        <w:t>,</w:t>
      </w:r>
      <w:r w:rsidRPr="00753C94">
        <w:t xml:space="preserve"> 651-660.</w:t>
      </w:r>
    </w:p>
    <w:p w14:paraId="722B7B87" w14:textId="77777777" w:rsidR="00753C94" w:rsidRPr="00753C94" w:rsidRDefault="00753C94" w:rsidP="00753C94">
      <w:pPr>
        <w:pStyle w:val="EndNoteBibliography"/>
        <w:spacing w:after="0"/>
        <w:ind w:left="720" w:hanging="720"/>
      </w:pPr>
      <w:r w:rsidRPr="00753C94">
        <w:t xml:space="preserve">Wilson, A., Nirantharakumar, K., Truchanowicz, E. G., Surenthirakumaran, R., Macarthur, C. &amp; Coomarasamy, A. 2015. Motivational interviews to improve contraceptive use in populations at high risk of unintended pregnancy: A systematic review and meta-analysis. </w:t>
      </w:r>
      <w:r w:rsidRPr="00753C94">
        <w:rPr>
          <w:i/>
        </w:rPr>
        <w:t>European Journal of Obstetrics Gynecology and Reproductive Biology,</w:t>
      </w:r>
      <w:r w:rsidRPr="00753C94">
        <w:t xml:space="preserve"> 191</w:t>
      </w:r>
      <w:r w:rsidRPr="00753C94">
        <w:rPr>
          <w:b/>
        </w:rPr>
        <w:t>,</w:t>
      </w:r>
      <w:r w:rsidRPr="00753C94">
        <w:t xml:space="preserve"> 72-79.</w:t>
      </w:r>
    </w:p>
    <w:p w14:paraId="5A2A0C1C" w14:textId="77777777" w:rsidR="00753C94" w:rsidRPr="00753C94" w:rsidRDefault="00753C94" w:rsidP="00753C94">
      <w:pPr>
        <w:pStyle w:val="EndNoteBibliography"/>
        <w:ind w:left="720" w:hanging="720"/>
      </w:pPr>
      <w:r w:rsidRPr="00753C94">
        <w:t xml:space="preserve">Zapata, L. B., Tregear, S. J., Curtis, K. M., Tiller, M., Pazol, K., Mautone-Smith, N. &amp; Gavin, L. E. 2015. Impact of Contraceptive Counseling in Clinical Settings: A Systematic Review. </w:t>
      </w:r>
      <w:r w:rsidRPr="00753C94">
        <w:rPr>
          <w:i/>
        </w:rPr>
        <w:t>American Journal of Preventive Medicine,</w:t>
      </w:r>
      <w:r w:rsidRPr="00753C94">
        <w:t xml:space="preserve"> 49</w:t>
      </w:r>
      <w:r w:rsidRPr="00753C94">
        <w:rPr>
          <w:b/>
        </w:rPr>
        <w:t>,</w:t>
      </w:r>
      <w:r w:rsidRPr="00753C94">
        <w:t xml:space="preserve"> S31-S45.</w:t>
      </w:r>
    </w:p>
    <w:p w14:paraId="1C907F17" w14:textId="10A4ABCE" w:rsidR="00B0732E" w:rsidRDefault="00CA45CA" w:rsidP="00753C94">
      <w:pPr>
        <w:pStyle w:val="EndNoteBibliography"/>
        <w:spacing w:after="0"/>
        <w:ind w:left="720" w:hanging="720"/>
      </w:pPr>
      <w:r>
        <w:lastRenderedPageBreak/>
        <w:fldChar w:fldCharType="end"/>
      </w:r>
    </w:p>
    <w:sectPr w:rsidR="00B0732E" w:rsidSect="00583EA0">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axter (student)" w:date="2018-11-07T15:01:00Z" w:initials="AB">
    <w:p w14:paraId="6B7C6AE3" w14:textId="7C103442" w:rsidR="00C55E9C" w:rsidRDefault="00C55E9C">
      <w:pPr>
        <w:pStyle w:val="CommentText"/>
      </w:pPr>
      <w:r>
        <w:rPr>
          <w:rStyle w:val="CommentReference"/>
        </w:rPr>
        <w:annotationRef/>
      </w:r>
      <w:r>
        <w:t>Change to ‘period of search’?</w:t>
      </w:r>
    </w:p>
  </w:comment>
  <w:comment w:id="1" w:author="Andrew Baxter (student)" w:date="2018-11-20T15:32:00Z" w:initials="AB">
    <w:p w14:paraId="2AE7B72D" w14:textId="6906D1AF" w:rsidR="00C55E9C" w:rsidRDefault="00C55E9C">
      <w:pPr>
        <w:pStyle w:val="CommentText"/>
      </w:pPr>
      <w:r>
        <w:rPr>
          <w:rStyle w:val="CommentReference"/>
        </w:rPr>
        <w:annotationRef/>
      </w:r>
      <w:r>
        <w:t>Add this column throughout</w:t>
      </w:r>
    </w:p>
  </w:comment>
  <w:comment w:id="3" w:author="Andrew Baxter (PGR)" w:date="2020-03-31T10:36:00Z" w:initials="AB(">
    <w:p w14:paraId="1D885FE4" w14:textId="711BEC36" w:rsidR="008B5BD1" w:rsidRDefault="008B5BD1" w:rsidP="008B5BD1">
      <w:pPr>
        <w:pStyle w:val="CommentText"/>
      </w:pPr>
      <w:r>
        <w:rPr>
          <w:rStyle w:val="CommentReference"/>
        </w:rPr>
        <w:annotationRef/>
      </w:r>
      <w:r>
        <w:t>Remove Barham</w:t>
      </w:r>
    </w:p>
  </w:comment>
  <w:comment w:id="4" w:author="Andrew Baxter (student)" w:date="2018-11-20T17:08:00Z" w:initials="AB">
    <w:p w14:paraId="2137206C" w14:textId="231FA5B2" w:rsidR="008A03AD" w:rsidRDefault="008A03AD">
      <w:pPr>
        <w:pStyle w:val="CommentText"/>
      </w:pPr>
      <w:r>
        <w:rPr>
          <w:rStyle w:val="CommentReference"/>
        </w:rPr>
        <w:annotationRef/>
      </w:r>
      <w:r>
        <w:t>Abstinence-plus/comprehensive inconsistently defined – not differentiated here?</w:t>
      </w:r>
    </w:p>
  </w:comment>
  <w:comment w:id="5" w:author="Andrew Baxter" w:date="2019-01-07T13:31:00Z" w:initials="AB">
    <w:p w14:paraId="1E779777" w14:textId="1F0B24E0" w:rsidR="009C2E38" w:rsidRDefault="009C2E38">
      <w:pPr>
        <w:pStyle w:val="CommentText"/>
      </w:pPr>
      <w:r>
        <w:rPr>
          <w:rStyle w:val="CommentReference"/>
        </w:rPr>
        <w:annotationRef/>
      </w:r>
      <w:r>
        <w:t>Split to preg evidence and other</w:t>
      </w:r>
    </w:p>
  </w:comment>
  <w:comment w:id="6" w:author="Andrew Baxter (student)" w:date="2018-11-20T16:15:00Z" w:initials="AB">
    <w:p w14:paraId="40868F26" w14:textId="0BD231E8" w:rsidR="000271A3" w:rsidRDefault="000271A3">
      <w:pPr>
        <w:pStyle w:val="CommentText"/>
      </w:pPr>
      <w:r>
        <w:rPr>
          <w:rStyle w:val="CommentReference"/>
        </w:rPr>
        <w:annotationRef/>
      </w:r>
      <w:r>
        <w:t>Combine with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C6AE3" w15:done="0"/>
  <w15:commentEx w15:paraId="2AE7B72D" w15:done="0"/>
  <w15:commentEx w15:paraId="1D885FE4" w15:done="0"/>
  <w15:commentEx w15:paraId="2137206C" w15:done="0"/>
  <w15:commentEx w15:paraId="1E779777" w15:done="0"/>
  <w15:commentEx w15:paraId="40868F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C6AE3" w16cid:durableId="1FDDD2C6"/>
  <w16cid:commentId w16cid:paraId="2AE7B72D" w16cid:durableId="1FDDD2C7"/>
  <w16cid:commentId w16cid:paraId="1D885FE4" w16cid:durableId="222D9BC5"/>
  <w16cid:commentId w16cid:paraId="2137206C" w16cid:durableId="1FDDD2C8"/>
  <w16cid:commentId w16cid:paraId="1E779777" w16cid:durableId="1FDDD334"/>
  <w16cid:commentId w16cid:paraId="40868F26" w16cid:durableId="1FDDD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A21ED" w14:textId="77777777" w:rsidR="004D72E1" w:rsidRDefault="004D72E1" w:rsidP="00872BE5">
      <w:pPr>
        <w:spacing w:after="0" w:line="240" w:lineRule="auto"/>
      </w:pPr>
      <w:r>
        <w:separator/>
      </w:r>
    </w:p>
  </w:endnote>
  <w:endnote w:type="continuationSeparator" w:id="0">
    <w:p w14:paraId="0089EEF7" w14:textId="77777777" w:rsidR="004D72E1" w:rsidRDefault="004D72E1" w:rsidP="0087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D1386" w14:textId="77777777" w:rsidR="004D72E1" w:rsidRDefault="004D72E1" w:rsidP="00872BE5">
      <w:pPr>
        <w:spacing w:after="0" w:line="240" w:lineRule="auto"/>
      </w:pPr>
      <w:r>
        <w:separator/>
      </w:r>
    </w:p>
  </w:footnote>
  <w:footnote w:type="continuationSeparator" w:id="0">
    <w:p w14:paraId="51BAEC39" w14:textId="77777777" w:rsidR="004D72E1" w:rsidRDefault="004D72E1" w:rsidP="00872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1" w15:restartNumberingAfterBreak="0">
    <w:nsid w:val="3DB50D2E"/>
    <w:multiLevelType w:val="hybridMultilevel"/>
    <w:tmpl w:val="A6602440"/>
    <w:lvl w:ilvl="0" w:tplc="4AE6C0CA">
      <w:start w:val="1"/>
      <w:numFmt w:val="bullet"/>
      <w:lvlText w:val=""/>
      <w:lvlJc w:val="left"/>
      <w:pPr>
        <w:ind w:left="357" w:hanging="21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8E2F51"/>
    <w:multiLevelType w:val="hybridMultilevel"/>
    <w:tmpl w:val="08C82720"/>
    <w:lvl w:ilvl="0" w:tplc="57D620D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80421C"/>
    <w:multiLevelType w:val="hybridMultilevel"/>
    <w:tmpl w:val="2436B51E"/>
    <w:lvl w:ilvl="0" w:tplc="CEC032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student)">
    <w15:presenceInfo w15:providerId="AD" w15:userId="S-1-5-21-3392181128-250301629-2379905336-322988"/>
  </w15:person>
  <w15:person w15:author="Andrew Baxter (PGR)">
    <w15:presenceInfo w15:providerId="AD" w15:userId="S::a.baxter.1@research.gla.ac.uk::b45e9002-b033-421d-a3d9-6d42475e9a3f"/>
  </w15:person>
  <w15:person w15:author="Andrew Baxter">
    <w15:presenceInfo w15:providerId="None" w15:userId="Andrew Bax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xa5fwxats5z9evw9p5vet69atde9rfazs9&quot;&gt;screening library&lt;record-ids&gt;&lt;item&gt;3312&lt;/item&gt;&lt;item&gt;3317&lt;/item&gt;&lt;item&gt;3332&lt;/item&gt;&lt;item&gt;3333&lt;/item&gt;&lt;item&gt;3343&lt;/item&gt;&lt;item&gt;3358&lt;/item&gt;&lt;item&gt;3365&lt;/item&gt;&lt;item&gt;3369&lt;/item&gt;&lt;item&gt;3380&lt;/item&gt;&lt;item&gt;3395&lt;/item&gt;&lt;item&gt;3408&lt;/item&gt;&lt;item&gt;3423&lt;/item&gt;&lt;item&gt;3433&lt;/item&gt;&lt;item&gt;3449&lt;/item&gt;&lt;item&gt;3452&lt;/item&gt;&lt;item&gt;3453&lt;/item&gt;&lt;item&gt;3454&lt;/item&gt;&lt;item&gt;3456&lt;/item&gt;&lt;item&gt;3461&lt;/item&gt;&lt;item&gt;3463&lt;/item&gt;&lt;item&gt;3480&lt;/item&gt;&lt;item&gt;3484&lt;/item&gt;&lt;item&gt;3491&lt;/item&gt;&lt;item&gt;3492&lt;/item&gt;&lt;item&gt;3494&lt;/item&gt;&lt;item&gt;3502&lt;/item&gt;&lt;item&gt;3503&lt;/item&gt;&lt;item&gt;3504&lt;/item&gt;&lt;item&gt;3505&lt;/item&gt;&lt;item&gt;3507&lt;/item&gt;&lt;item&gt;3512&lt;/item&gt;&lt;item&gt;3521&lt;/item&gt;&lt;item&gt;3526&lt;/item&gt;&lt;item&gt;3528&lt;/item&gt;&lt;item&gt;3529&lt;/item&gt;&lt;item&gt;3533&lt;/item&gt;&lt;item&gt;3536&lt;/item&gt;&lt;item&gt;3537&lt;/item&gt;&lt;item&gt;3538&lt;/item&gt;&lt;item&gt;3549&lt;/item&gt;&lt;item&gt;3563&lt;/item&gt;&lt;item&gt;3584&lt;/item&gt;&lt;item&gt;3905&lt;/item&gt;&lt;item&gt;3906&lt;/item&gt;&lt;item&gt;3907&lt;/item&gt;&lt;item&gt;3910&lt;/item&gt;&lt;item&gt;3912&lt;/item&gt;&lt;item&gt;3913&lt;/item&gt;&lt;item&gt;3915&lt;/item&gt;&lt;item&gt;3916&lt;/item&gt;&lt;/record-ids&gt;&lt;/item&gt;&lt;/Libraries&gt;"/>
  </w:docVars>
  <w:rsids>
    <w:rsidRoot w:val="000D0DF8"/>
    <w:rsid w:val="00004088"/>
    <w:rsid w:val="000040A2"/>
    <w:rsid w:val="000271A3"/>
    <w:rsid w:val="00032DA9"/>
    <w:rsid w:val="000B3314"/>
    <w:rsid w:val="000C7FAA"/>
    <w:rsid w:val="000D0DF8"/>
    <w:rsid w:val="000E074B"/>
    <w:rsid w:val="00107EDA"/>
    <w:rsid w:val="00134AE7"/>
    <w:rsid w:val="0018063D"/>
    <w:rsid w:val="00183679"/>
    <w:rsid w:val="001A4211"/>
    <w:rsid w:val="001C303B"/>
    <w:rsid w:val="001C4F96"/>
    <w:rsid w:val="001C6253"/>
    <w:rsid w:val="00212422"/>
    <w:rsid w:val="00216A12"/>
    <w:rsid w:val="0022436F"/>
    <w:rsid w:val="00250101"/>
    <w:rsid w:val="00292A05"/>
    <w:rsid w:val="002F4428"/>
    <w:rsid w:val="003212DD"/>
    <w:rsid w:val="0033768A"/>
    <w:rsid w:val="00376010"/>
    <w:rsid w:val="00380792"/>
    <w:rsid w:val="003979DB"/>
    <w:rsid w:val="003A363E"/>
    <w:rsid w:val="003B4EA0"/>
    <w:rsid w:val="003C74D6"/>
    <w:rsid w:val="003F42E5"/>
    <w:rsid w:val="00412049"/>
    <w:rsid w:val="00413CAE"/>
    <w:rsid w:val="00435BD4"/>
    <w:rsid w:val="00435C56"/>
    <w:rsid w:val="004547F5"/>
    <w:rsid w:val="00457EBD"/>
    <w:rsid w:val="004A1DBE"/>
    <w:rsid w:val="004D72E1"/>
    <w:rsid w:val="005239E1"/>
    <w:rsid w:val="00531DAF"/>
    <w:rsid w:val="0056517B"/>
    <w:rsid w:val="00583EA0"/>
    <w:rsid w:val="005B483B"/>
    <w:rsid w:val="005E41F3"/>
    <w:rsid w:val="00600E65"/>
    <w:rsid w:val="006227F3"/>
    <w:rsid w:val="006636BB"/>
    <w:rsid w:val="0067456A"/>
    <w:rsid w:val="006935C9"/>
    <w:rsid w:val="00693B13"/>
    <w:rsid w:val="006C47D9"/>
    <w:rsid w:val="006D6B55"/>
    <w:rsid w:val="006F21D0"/>
    <w:rsid w:val="007048C9"/>
    <w:rsid w:val="0070722E"/>
    <w:rsid w:val="0072214E"/>
    <w:rsid w:val="00753C94"/>
    <w:rsid w:val="00755462"/>
    <w:rsid w:val="00763187"/>
    <w:rsid w:val="0077003E"/>
    <w:rsid w:val="00773D71"/>
    <w:rsid w:val="00791F67"/>
    <w:rsid w:val="007B58A6"/>
    <w:rsid w:val="00872BE5"/>
    <w:rsid w:val="00876441"/>
    <w:rsid w:val="008A03AD"/>
    <w:rsid w:val="008B5BD1"/>
    <w:rsid w:val="008B6B1D"/>
    <w:rsid w:val="008E2D63"/>
    <w:rsid w:val="00901C04"/>
    <w:rsid w:val="00902F1D"/>
    <w:rsid w:val="009103B4"/>
    <w:rsid w:val="00910BA0"/>
    <w:rsid w:val="009169E4"/>
    <w:rsid w:val="009679B8"/>
    <w:rsid w:val="00971B49"/>
    <w:rsid w:val="00977953"/>
    <w:rsid w:val="0098586E"/>
    <w:rsid w:val="0098638E"/>
    <w:rsid w:val="00995C95"/>
    <w:rsid w:val="009A209F"/>
    <w:rsid w:val="009C2E38"/>
    <w:rsid w:val="009D0369"/>
    <w:rsid w:val="009E1593"/>
    <w:rsid w:val="009E3679"/>
    <w:rsid w:val="00A07224"/>
    <w:rsid w:val="00A073DF"/>
    <w:rsid w:val="00A135C7"/>
    <w:rsid w:val="00A44CBE"/>
    <w:rsid w:val="00A61411"/>
    <w:rsid w:val="00A637AC"/>
    <w:rsid w:val="00A77126"/>
    <w:rsid w:val="00A84B7C"/>
    <w:rsid w:val="00AA17C5"/>
    <w:rsid w:val="00AD2295"/>
    <w:rsid w:val="00B065D8"/>
    <w:rsid w:val="00B0732E"/>
    <w:rsid w:val="00B13925"/>
    <w:rsid w:val="00B86562"/>
    <w:rsid w:val="00BA0DF5"/>
    <w:rsid w:val="00BA2EDD"/>
    <w:rsid w:val="00BE12F1"/>
    <w:rsid w:val="00C55E9C"/>
    <w:rsid w:val="00C57A21"/>
    <w:rsid w:val="00C80D9E"/>
    <w:rsid w:val="00C87617"/>
    <w:rsid w:val="00C9238D"/>
    <w:rsid w:val="00CA45CA"/>
    <w:rsid w:val="00CB397E"/>
    <w:rsid w:val="00CF49E3"/>
    <w:rsid w:val="00CF5AB9"/>
    <w:rsid w:val="00DA48B0"/>
    <w:rsid w:val="00DB1655"/>
    <w:rsid w:val="00DD573C"/>
    <w:rsid w:val="00DF083F"/>
    <w:rsid w:val="00E069B1"/>
    <w:rsid w:val="00E37D7F"/>
    <w:rsid w:val="00E62E80"/>
    <w:rsid w:val="00EB3E20"/>
    <w:rsid w:val="00EC7B0C"/>
    <w:rsid w:val="00F002A0"/>
    <w:rsid w:val="00F4688F"/>
    <w:rsid w:val="00F66D67"/>
    <w:rsid w:val="00F67B48"/>
    <w:rsid w:val="00FC4170"/>
    <w:rsid w:val="00FF39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9D16"/>
  <w15:chartTrackingRefBased/>
  <w15:docId w15:val="{7A37D06B-02FD-41B9-A02F-F064429B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3679"/>
    <w:rPr>
      <w:rFonts w:ascii="Arial" w:hAnsi="Arial" w:cs="Arial"/>
      <w:sz w:val="24"/>
      <w:szCs w:val="24"/>
    </w:rPr>
  </w:style>
  <w:style w:type="paragraph" w:styleId="Heading1">
    <w:name w:val="heading 1"/>
    <w:basedOn w:val="Normal"/>
    <w:next w:val="BodyText"/>
    <w:link w:val="Heading1Char"/>
    <w:uiPriority w:val="9"/>
    <w:qFormat/>
    <w:rsid w:val="00BA2EDD"/>
    <w:pPr>
      <w:keepNext/>
      <w:keepLines/>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9"/>
    <w:unhideWhenUsed/>
    <w:qFormat/>
    <w:rsid w:val="00E37D7F"/>
    <w:pPr>
      <w:keepNext/>
      <w:keepLines/>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9"/>
    <w:unhideWhenUsed/>
    <w:qFormat/>
    <w:rsid w:val="00E37D7F"/>
    <w:pPr>
      <w:keepNext/>
      <w:keepLines/>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9"/>
    <w:semiHidden/>
    <w:unhideWhenUsed/>
    <w:qFormat/>
    <w:rsid w:val="00E37D7F"/>
    <w:pPr>
      <w:keepNext/>
      <w:keepLines/>
      <w:spacing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A2EDD"/>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2ED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6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qFormat/>
    <w:rsid w:val="00183679"/>
    <w:pPr>
      <w:spacing w:before="0" w:after="360"/>
    </w:pPr>
    <w:rPr>
      <w:b w:val="0"/>
    </w:rPr>
  </w:style>
  <w:style w:type="paragraph" w:styleId="Caption">
    <w:name w:val="caption"/>
    <w:basedOn w:val="Normal"/>
    <w:next w:val="BodyText"/>
    <w:uiPriority w:val="35"/>
    <w:semiHidden/>
    <w:unhideWhenUsed/>
    <w:qFormat/>
    <w:rsid w:val="00183679"/>
    <w:pPr>
      <w:spacing w:before="120" w:after="0" w:line="240" w:lineRule="auto"/>
    </w:pPr>
    <w:rPr>
      <w:b/>
      <w:iCs/>
      <w:color w:val="44546A" w:themeColor="text2"/>
      <w:sz w:val="20"/>
      <w:szCs w:val="18"/>
    </w:rPr>
  </w:style>
  <w:style w:type="paragraph" w:styleId="BodyText">
    <w:name w:val="Body Text"/>
    <w:basedOn w:val="Normal"/>
    <w:link w:val="BodyTextChar"/>
    <w:uiPriority w:val="99"/>
    <w:unhideWhenUsed/>
    <w:qFormat/>
    <w:rsid w:val="00183679"/>
    <w:pPr>
      <w:spacing w:after="360" w:line="360" w:lineRule="auto"/>
    </w:pPr>
  </w:style>
  <w:style w:type="character" w:customStyle="1" w:styleId="BodyTextChar">
    <w:name w:val="Body Text Char"/>
    <w:basedOn w:val="DefaultParagraphFont"/>
    <w:link w:val="BodyText"/>
    <w:uiPriority w:val="99"/>
    <w:rsid w:val="00183679"/>
    <w:rPr>
      <w:rFonts w:ascii="Arial" w:hAnsi="Arial" w:cs="Arial"/>
      <w:sz w:val="24"/>
      <w:szCs w:val="24"/>
    </w:rPr>
  </w:style>
  <w:style w:type="paragraph" w:customStyle="1" w:styleId="Captionspace">
    <w:name w:val="Captionspace"/>
    <w:basedOn w:val="Caption"/>
    <w:next w:val="BodyText"/>
    <w:qFormat/>
    <w:rsid w:val="00183679"/>
    <w:pPr>
      <w:spacing w:before="0" w:after="160"/>
    </w:pPr>
    <w:rPr>
      <w:b w:val="0"/>
    </w:rPr>
  </w:style>
  <w:style w:type="paragraph" w:customStyle="1" w:styleId="Appendix">
    <w:name w:val="Appendix"/>
    <w:basedOn w:val="Heading2"/>
    <w:next w:val="Normal"/>
    <w:qFormat/>
    <w:rsid w:val="00BA2EDD"/>
    <w:pPr>
      <w:numPr>
        <w:ilvl w:val="8"/>
        <w:numId w:val="11"/>
      </w:numPr>
    </w:pPr>
  </w:style>
  <w:style w:type="character" w:customStyle="1" w:styleId="Heading2Char">
    <w:name w:val="Heading 2 Char"/>
    <w:basedOn w:val="DefaultParagraphFont"/>
    <w:link w:val="Heading2"/>
    <w:uiPriority w:val="9"/>
    <w:rsid w:val="00BA2ED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9"/>
    <w:rsid w:val="00183679"/>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9"/>
    <w:rsid w:val="00183679"/>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9"/>
    <w:semiHidden/>
    <w:rsid w:val="00183679"/>
    <w:rPr>
      <w:rFonts w:ascii="Arial" w:eastAsiaTheme="majorEastAsia" w:hAnsi="Arial" w:cstheme="majorBidi"/>
      <w:b/>
      <w:iCs/>
      <w:sz w:val="24"/>
      <w:szCs w:val="24"/>
    </w:rPr>
  </w:style>
  <w:style w:type="character" w:customStyle="1" w:styleId="Heading5Char">
    <w:name w:val="Heading 5 Char"/>
    <w:basedOn w:val="DefaultParagraphFont"/>
    <w:link w:val="Heading5"/>
    <w:uiPriority w:val="9"/>
    <w:semiHidden/>
    <w:rsid w:val="0018367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10"/>
    <w:rsid w:val="00183679"/>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Header">
    <w:name w:val="header"/>
    <w:basedOn w:val="Normal"/>
    <w:link w:val="HeaderChar"/>
    <w:uiPriority w:val="99"/>
    <w:unhideWhenUsed/>
    <w:rsid w:val="0087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E5"/>
    <w:rPr>
      <w:rFonts w:ascii="Arial" w:hAnsi="Arial" w:cs="Arial"/>
      <w:sz w:val="24"/>
      <w:szCs w:val="24"/>
    </w:rPr>
  </w:style>
  <w:style w:type="paragraph" w:styleId="Footer">
    <w:name w:val="footer"/>
    <w:basedOn w:val="Normal"/>
    <w:link w:val="FooterChar"/>
    <w:uiPriority w:val="99"/>
    <w:unhideWhenUsed/>
    <w:rsid w:val="0087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BE5"/>
    <w:rPr>
      <w:rFonts w:ascii="Arial" w:hAnsi="Arial" w:cs="Arial"/>
      <w:sz w:val="24"/>
      <w:szCs w:val="24"/>
    </w:rPr>
  </w:style>
  <w:style w:type="table" w:styleId="TableGrid">
    <w:name w:val="Table Grid"/>
    <w:basedOn w:val="TableNormal"/>
    <w:uiPriority w:val="39"/>
    <w:rsid w:val="009E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E36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F5AB9"/>
    <w:pPr>
      <w:spacing w:after="0"/>
      <w:jc w:val="center"/>
    </w:pPr>
    <w:rPr>
      <w:noProof/>
    </w:rPr>
  </w:style>
  <w:style w:type="character" w:customStyle="1" w:styleId="EndNoteBibliographyTitleChar">
    <w:name w:val="EndNote Bibliography Title Char"/>
    <w:basedOn w:val="DefaultParagraphFont"/>
    <w:link w:val="EndNoteBibliographyTitle"/>
    <w:rsid w:val="00CF5AB9"/>
    <w:rPr>
      <w:rFonts w:ascii="Arial" w:hAnsi="Arial" w:cs="Arial"/>
      <w:noProof/>
      <w:sz w:val="24"/>
      <w:szCs w:val="24"/>
    </w:rPr>
  </w:style>
  <w:style w:type="paragraph" w:customStyle="1" w:styleId="EndNoteBibliography">
    <w:name w:val="EndNote Bibliography"/>
    <w:basedOn w:val="Normal"/>
    <w:link w:val="EndNoteBibliographyChar"/>
    <w:rsid w:val="00CF5AB9"/>
    <w:pPr>
      <w:spacing w:line="240" w:lineRule="auto"/>
    </w:pPr>
    <w:rPr>
      <w:noProof/>
    </w:rPr>
  </w:style>
  <w:style w:type="character" w:customStyle="1" w:styleId="EndNoteBibliographyChar">
    <w:name w:val="EndNote Bibliography Char"/>
    <w:basedOn w:val="DefaultParagraphFont"/>
    <w:link w:val="EndNoteBibliography"/>
    <w:rsid w:val="00CF5AB9"/>
    <w:rPr>
      <w:rFonts w:ascii="Arial" w:hAnsi="Arial" w:cs="Arial"/>
      <w:noProof/>
      <w:sz w:val="24"/>
      <w:szCs w:val="24"/>
    </w:rPr>
  </w:style>
  <w:style w:type="paragraph" w:styleId="FootnoteText">
    <w:name w:val="footnote text"/>
    <w:basedOn w:val="Normal"/>
    <w:link w:val="FootnoteTextChar"/>
    <w:uiPriority w:val="99"/>
    <w:semiHidden/>
    <w:unhideWhenUsed/>
    <w:rsid w:val="00DB16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655"/>
    <w:rPr>
      <w:rFonts w:ascii="Arial" w:hAnsi="Arial" w:cs="Arial"/>
      <w:sz w:val="20"/>
      <w:szCs w:val="20"/>
    </w:rPr>
  </w:style>
  <w:style w:type="character" w:styleId="FootnoteReference">
    <w:name w:val="footnote reference"/>
    <w:basedOn w:val="DefaultParagraphFont"/>
    <w:uiPriority w:val="99"/>
    <w:semiHidden/>
    <w:unhideWhenUsed/>
    <w:rsid w:val="00DB1655"/>
    <w:rPr>
      <w:vertAlign w:val="superscript"/>
    </w:rPr>
  </w:style>
  <w:style w:type="paragraph" w:styleId="EndnoteText">
    <w:name w:val="endnote text"/>
    <w:basedOn w:val="Normal"/>
    <w:link w:val="EndnoteTextChar"/>
    <w:uiPriority w:val="99"/>
    <w:semiHidden/>
    <w:unhideWhenUsed/>
    <w:rsid w:val="001C3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303B"/>
    <w:rPr>
      <w:rFonts w:ascii="Arial" w:hAnsi="Arial" w:cs="Arial"/>
      <w:sz w:val="20"/>
      <w:szCs w:val="20"/>
    </w:rPr>
  </w:style>
  <w:style w:type="character" w:styleId="EndnoteReference">
    <w:name w:val="endnote reference"/>
    <w:basedOn w:val="DefaultParagraphFont"/>
    <w:uiPriority w:val="99"/>
    <w:semiHidden/>
    <w:unhideWhenUsed/>
    <w:rsid w:val="001C303B"/>
    <w:rPr>
      <w:vertAlign w:val="superscript"/>
    </w:rPr>
  </w:style>
  <w:style w:type="paragraph" w:styleId="ListParagraph">
    <w:name w:val="List Paragraph"/>
    <w:basedOn w:val="Normal"/>
    <w:uiPriority w:val="34"/>
    <w:qFormat/>
    <w:rsid w:val="005B483B"/>
    <w:pPr>
      <w:numPr>
        <w:numId w:val="12"/>
      </w:numPr>
      <w:spacing w:after="0" w:line="240" w:lineRule="auto"/>
      <w:ind w:left="321" w:hanging="219"/>
      <w:contextualSpacing/>
    </w:pPr>
  </w:style>
  <w:style w:type="character" w:styleId="SubtleEmphasis">
    <w:name w:val="Subtle Emphasis"/>
    <w:basedOn w:val="DefaultParagraphFont"/>
    <w:uiPriority w:val="19"/>
    <w:qFormat/>
    <w:rsid w:val="003979DB"/>
    <w:rPr>
      <w:i/>
      <w:iCs/>
      <w:color w:val="404040" w:themeColor="text1" w:themeTint="BF"/>
    </w:rPr>
  </w:style>
  <w:style w:type="character" w:styleId="CommentReference">
    <w:name w:val="annotation reference"/>
    <w:basedOn w:val="DefaultParagraphFont"/>
    <w:uiPriority w:val="99"/>
    <w:semiHidden/>
    <w:unhideWhenUsed/>
    <w:rsid w:val="005239E1"/>
    <w:rPr>
      <w:sz w:val="16"/>
      <w:szCs w:val="16"/>
    </w:rPr>
  </w:style>
  <w:style w:type="paragraph" w:styleId="CommentText">
    <w:name w:val="annotation text"/>
    <w:basedOn w:val="Normal"/>
    <w:link w:val="CommentTextChar"/>
    <w:uiPriority w:val="99"/>
    <w:semiHidden/>
    <w:unhideWhenUsed/>
    <w:rsid w:val="005239E1"/>
    <w:pPr>
      <w:spacing w:line="240" w:lineRule="auto"/>
    </w:pPr>
    <w:rPr>
      <w:sz w:val="20"/>
      <w:szCs w:val="20"/>
    </w:rPr>
  </w:style>
  <w:style w:type="character" w:customStyle="1" w:styleId="CommentTextChar">
    <w:name w:val="Comment Text Char"/>
    <w:basedOn w:val="DefaultParagraphFont"/>
    <w:link w:val="CommentText"/>
    <w:uiPriority w:val="99"/>
    <w:semiHidden/>
    <w:rsid w:val="005239E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239E1"/>
    <w:rPr>
      <w:b/>
      <w:bCs/>
    </w:rPr>
  </w:style>
  <w:style w:type="character" w:customStyle="1" w:styleId="CommentSubjectChar">
    <w:name w:val="Comment Subject Char"/>
    <w:basedOn w:val="CommentTextChar"/>
    <w:link w:val="CommentSubject"/>
    <w:uiPriority w:val="99"/>
    <w:semiHidden/>
    <w:rsid w:val="005239E1"/>
    <w:rPr>
      <w:rFonts w:ascii="Arial" w:hAnsi="Arial" w:cs="Arial"/>
      <w:b/>
      <w:bCs/>
      <w:sz w:val="20"/>
      <w:szCs w:val="20"/>
    </w:rPr>
  </w:style>
  <w:style w:type="paragraph" w:styleId="BalloonText">
    <w:name w:val="Balloon Text"/>
    <w:basedOn w:val="Normal"/>
    <w:link w:val="BalloonTextChar"/>
    <w:uiPriority w:val="99"/>
    <w:semiHidden/>
    <w:unhideWhenUsed/>
    <w:rsid w:val="00523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E624-EC38-4F4E-8471-51931B8C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B779B3A3.dotm</Template>
  <TotalTime>502</TotalTime>
  <Pages>14</Pages>
  <Words>7075</Words>
  <Characters>40331</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20112018</vt:lpstr>
      <vt:lpstr>Family/parent engagement interventions</vt:lpstr>
      <vt:lpstr>School-based sexual health interventions</vt:lpstr>
      <vt:lpstr>Health clinic based interventions (These may include school-based clinic interve</vt:lpstr>
      <vt:lpstr>Community engagement interventions</vt:lpstr>
      <vt:lpstr>Technology-based interventions</vt:lpstr>
      <vt:lpstr>Interventions to prevent repeat pregnancies (aimed at adolescents with prior pre</vt:lpstr>
      <vt:lpstr>Contraceptive technology effectiveness (Reviews which address effectiveness of c</vt:lpstr>
      <vt:lpstr>Cultural changes hypothesised as causative (Includes policy changes which do not</vt:lpstr>
      <vt:lpstr>References</vt:lpstr>
    </vt:vector>
  </TitlesOfParts>
  <Company>University Of Glasgow</Company>
  <LinksUpToDate>false</LinksUpToDate>
  <CharactersWithSpaces>47312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20112018</dc:title>
  <dc:subject/>
  <dc:creator>Andrew Baxter</dc:creator>
  <cp:keywords/>
  <dc:description/>
  <cp:lastModifiedBy>Andrew Baxter (PGR)</cp:lastModifiedBy>
  <cp:revision>13</cp:revision>
  <dcterms:created xsi:type="dcterms:W3CDTF">2018-10-15T14:15:00Z</dcterms:created>
  <dcterms:modified xsi:type="dcterms:W3CDTF">2020-03-31T09:37:00Z</dcterms:modified>
</cp:coreProperties>
</file>